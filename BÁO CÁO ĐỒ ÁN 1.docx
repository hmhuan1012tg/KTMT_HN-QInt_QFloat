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color w:val="595959" w:themeColor="text1" w:themeTint="A6"/>
          <w:sz w:val="24"/>
          <w:lang w:val="en-US" w:bidi="th-TH"/>
        </w:rPr>
        <w:id w:val="-280194567"/>
        <w:docPartObj>
          <w:docPartGallery w:val="Cover Pages"/>
          <w:docPartUnique/>
        </w:docPartObj>
      </w:sdtPr>
      <w:sdtContent>
        <w:p w14:paraId="3CB3AB1E" w14:textId="10D7B964" w:rsidR="007A2CFC" w:rsidRDefault="004D052E">
          <w:pPr>
            <w:pStyle w:val="NoSpacing"/>
            <w:rPr>
              <w:rFonts w:asciiTheme="majorHAnsi" w:hAnsiTheme="majorHAnsi" w:cstheme="majorHAnsi"/>
              <w:sz w:val="24"/>
            </w:rPr>
          </w:pPr>
          <w:r>
            <w:rPr>
              <w:rFonts w:asciiTheme="majorHAnsi" w:hAnsiTheme="majorHAnsi" w:cstheme="majorHAnsi"/>
              <w:noProof/>
              <w:lang w:val="en-US" w:eastAsia="ja-JP"/>
            </w:rPr>
            <mc:AlternateContent>
              <mc:Choice Requires="wps">
                <w:drawing>
                  <wp:anchor distT="0" distB="0" distL="114300" distR="114300" simplePos="0" relativeHeight="251661312" behindDoc="0" locked="0" layoutInCell="1" allowOverlap="0" wp14:anchorId="1B010B6A" wp14:editId="131E308A">
                    <wp:simplePos x="0" y="0"/>
                    <wp:positionH relativeFrom="margin">
                      <wp:align>center</wp:align>
                    </wp:positionH>
                    <mc:AlternateContent>
                      <mc:Choice Requires="wp14">
                        <wp:positionV relativeFrom="margin">
                          <wp14:pctPosVOffset>75000</wp14:pctPosVOffset>
                        </wp:positionV>
                      </mc:Choice>
                      <mc:Fallback>
                        <wp:positionV relativeFrom="page">
                          <wp:posOffset>7625080</wp:posOffset>
                        </wp:positionV>
                      </mc:Fallback>
                    </mc:AlternateContent>
                    <wp:extent cx="3943350" cy="1325880"/>
                    <wp:effectExtent l="0" t="0" r="7620" b="5080"/>
                    <wp:wrapSquare wrapText="bothSides"/>
                    <wp:docPr id="21" name="Hộp Văn bản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FA2EC1" w:rsidRDefault="00FA2EC1">
                                    <w:pPr>
                                      <w:pStyle w:val="Tiu"/>
                                      <w:rPr>
                                        <w:rFonts w:cstheme="majorHAnsi"/>
                                      </w:rPr>
                                    </w:pPr>
                                    <w:r>
                                      <w:rPr>
                                        <w:rFonts w:cstheme="majorHAnsi"/>
                                      </w:rPr>
                                      <w:t>BÁO CÁO ĐỒ ÁN 1</w:t>
                                    </w:r>
                                  </w:p>
                                </w:sdtContent>
                              </w:sdt>
                              <w:p w14:paraId="6FC32D65" w14:textId="793C7054" w:rsidR="00FA2EC1" w:rsidRDefault="00FA2EC1">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B010B6A" id="_x0000_t202" coordsize="21600,21600" o:spt="202" path="m,l,21600r21600,l21600,xe">
                    <v:stroke joinstyle="miter"/>
                    <v:path gradientshapeok="t" o:connecttype="rect"/>
                  </v:shapetype>
                  <v:shape id="Hộp Văn bản 21" o:spid="_x0000_s1026"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" o:allowoverlap="f" filled="f" stroked="f" strokeweight=".5pt">
                    <v:textbox style="mso-fit-shape-to-text:t" inset="0,0,0,0">
                      <w:txbxContent>
                        <w:sdt>
                          <w:sdtPr>
                            <w:rPr>
                              <w:rFonts w:cstheme="majorHAnsi"/>
                            </w:rPr>
                            <w:alias w:val="Tiêu đề"/>
                            <w:tag w:val=""/>
                            <w:id w:val="-970593774"/>
                            <w:dataBinding w:prefixMappings="xmlns:ns0='http://purl.org/dc/elements/1.1/' xmlns:ns1='http://schemas.openxmlformats.org/package/2006/metadata/core-properties' " w:xpath="/ns1:coreProperties[1]/ns0:title[1]" w:storeItemID="{6C3C8BC8-F283-45AE-878A-BAB7291924A1}"/>
                            <w:text/>
                          </w:sdtPr>
                          <w:sdtContent>
                            <w:p w14:paraId="7ECF3F7A" w14:textId="614B9550" w:rsidR="00FA2EC1" w:rsidRDefault="00FA2EC1">
                              <w:pPr>
                                <w:pStyle w:val="Tiu"/>
                                <w:rPr>
                                  <w:rFonts w:cstheme="majorHAnsi"/>
                                </w:rPr>
                              </w:pPr>
                              <w:r>
                                <w:rPr>
                                  <w:rFonts w:cstheme="majorHAnsi"/>
                                </w:rPr>
                                <w:t>BÁO CÁO ĐỒ ÁN 1</w:t>
                              </w:r>
                            </w:p>
                          </w:sdtContent>
                        </w:sdt>
                        <w:p w14:paraId="6FC32D65" w14:textId="793C7054" w:rsidR="00FA2EC1" w:rsidRDefault="00FA2EC1">
                          <w:pPr>
                            <w:pStyle w:val="Tiuph"/>
                            <w:rPr>
                              <w:rFonts w:cstheme="majorHAnsi"/>
                            </w:rPr>
                          </w:pPr>
                          <w:sdt>
                            <w:sdtPr>
                              <w:rPr>
                                <w:rFonts w:cstheme="majorHAnsi"/>
                              </w:rPr>
                              <w:alias w:val="Tiêu đề phụ"/>
                              <w:tag w:val=""/>
                              <w:id w:val="235834689"/>
                              <w:dataBinding w:prefixMappings="xmlns:ns0='http://purl.org/dc/elements/1.1/' xmlns:ns1='http://schemas.openxmlformats.org/package/2006/metadata/core-properties' " w:xpath="/ns1:coreProperties[1]/ns0:subject[1]" w:storeItemID="{6C3C8BC8-F283-45AE-878A-BAB7291924A1}"/>
                              <w:text/>
                            </w:sdtPr>
                            <w:sdtContent>
                              <w:r>
                                <w:rPr>
                                  <w:rFonts w:cstheme="majorHAnsi"/>
                                </w:rPr>
                                <w:t>BIỂU DIỄN VÀ TÍNH TOÁN SỐ HỌC TRÊN MÁY TÍINH</w:t>
                              </w:r>
                            </w:sdtContent>
                          </w:sdt>
                        </w:p>
                      </w:txbxContent>
                    </v:textbox>
                    <w10:wrap type="square" anchorx="margin" anchory="margin"/>
                  </v:shape>
                </w:pict>
              </mc:Fallback>
            </mc:AlternateContent>
          </w:r>
        </w:p>
        <w:p w14:paraId="53B86382" w14:textId="77777777" w:rsidR="007A2CFC" w:rsidRDefault="004D052E">
          <w:pPr>
            <w:rPr>
              <w:rFonts w:asciiTheme="majorHAnsi" w:hAnsiTheme="majorHAnsi" w:cstheme="majorHAnsi"/>
            </w:rPr>
          </w:pPr>
          <w:r>
            <w:rPr>
              <w:rFonts w:asciiTheme="majorHAnsi" w:hAnsiTheme="majorHAnsi" w:cstheme="majorHAnsi"/>
              <w:noProof/>
              <w:lang w:eastAsia="ja-JP" w:bidi="ar-SA"/>
            </w:rPr>
            <w:drawing>
              <wp:anchor distT="0" distB="0" distL="114300" distR="114300" simplePos="0" relativeHeight="251659264" behindDoc="1" locked="0" layoutInCell="1" allowOverlap="0" wp14:anchorId="60ABF8D4" wp14:editId="4075D068">
                <wp:simplePos x="0" y="0"/>
                <wp:positionH relativeFrom="margin">
                  <wp:posOffset>885190</wp:posOffset>
                </wp:positionH>
                <wp:positionV relativeFrom="margin">
                  <wp:posOffset>262890</wp:posOffset>
                </wp:positionV>
                <wp:extent cx="3613150" cy="5419725"/>
                <wp:effectExtent l="266700" t="285750" r="273050" b="295275"/>
                <wp:wrapSquare wrapText="bothSides"/>
                <wp:docPr id="22"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13150" cy="5419725"/>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14:paraId="63CE4240" w14:textId="77777777" w:rsidR="007A2CFC" w:rsidRDefault="007A2CFC">
          <w:pPr>
            <w:rPr>
              <w:rFonts w:asciiTheme="majorHAnsi" w:hAnsiTheme="majorHAnsi" w:cstheme="majorHAnsi"/>
            </w:rPr>
          </w:pPr>
        </w:p>
        <w:p w14:paraId="7AD06AC9" w14:textId="77777777" w:rsidR="007A2CFC" w:rsidRDefault="007A2CFC">
          <w:pPr>
            <w:rPr>
              <w:rFonts w:asciiTheme="majorHAnsi" w:hAnsiTheme="majorHAnsi" w:cstheme="majorHAnsi"/>
            </w:rPr>
          </w:pPr>
        </w:p>
        <w:p w14:paraId="289DA38C" w14:textId="77777777" w:rsidR="007A2CFC" w:rsidRDefault="007A2CFC">
          <w:pPr>
            <w:rPr>
              <w:rFonts w:asciiTheme="majorHAnsi" w:hAnsiTheme="majorHAnsi" w:cstheme="majorHAnsi"/>
            </w:rPr>
          </w:pPr>
        </w:p>
        <w:p w14:paraId="4297F585" w14:textId="77777777" w:rsidR="007A2CFC" w:rsidRDefault="007A2CFC">
          <w:pPr>
            <w:rPr>
              <w:rFonts w:asciiTheme="majorHAnsi" w:hAnsiTheme="majorHAnsi" w:cstheme="majorHAnsi"/>
            </w:rPr>
          </w:pPr>
        </w:p>
        <w:p w14:paraId="5AB2C9FA" w14:textId="77777777" w:rsidR="007A2CFC" w:rsidRDefault="007A2CFC">
          <w:pPr>
            <w:rPr>
              <w:rFonts w:asciiTheme="majorHAnsi" w:hAnsiTheme="majorHAnsi" w:cstheme="majorHAnsi"/>
            </w:rPr>
          </w:pPr>
        </w:p>
        <w:p w14:paraId="17FB73C9" w14:textId="77777777" w:rsidR="007A2CFC" w:rsidRDefault="007A2CFC">
          <w:pPr>
            <w:rPr>
              <w:rFonts w:asciiTheme="majorHAnsi" w:hAnsiTheme="majorHAnsi" w:cstheme="majorHAnsi"/>
            </w:rPr>
          </w:pPr>
        </w:p>
        <w:p w14:paraId="24959214" w14:textId="77777777" w:rsidR="007A2CFC" w:rsidRDefault="007A2CFC">
          <w:pPr>
            <w:rPr>
              <w:rFonts w:asciiTheme="majorHAnsi" w:hAnsiTheme="majorHAnsi" w:cstheme="majorHAnsi"/>
            </w:rPr>
          </w:pPr>
        </w:p>
        <w:p w14:paraId="1911DB9D" w14:textId="77777777" w:rsidR="007A2CFC" w:rsidRDefault="007A2CFC">
          <w:pPr>
            <w:rPr>
              <w:rFonts w:asciiTheme="majorHAnsi" w:hAnsiTheme="majorHAnsi" w:cstheme="majorHAnsi"/>
            </w:rPr>
          </w:pPr>
        </w:p>
        <w:p w14:paraId="5D22E169" w14:textId="187D9B8F" w:rsidR="007A2CFC" w:rsidRDefault="00D562BE">
          <w:pPr>
            <w:rPr>
              <w:rFonts w:asciiTheme="majorHAnsi" w:hAnsiTheme="majorHAnsi" w:cstheme="majorHAnsi"/>
            </w:rPr>
          </w:pPr>
          <w:r>
            <w:rPr>
              <w:rFonts w:asciiTheme="majorHAnsi" w:hAnsiTheme="majorHAnsi" w:cstheme="majorHAnsi"/>
              <w:noProof/>
              <w:lang w:eastAsia="ja-JP" w:bidi="ar-SA"/>
            </w:rPr>
            <mc:AlternateContent>
              <mc:Choice Requires="wps">
                <w:drawing>
                  <wp:anchor distT="0" distB="0" distL="114300" distR="114300" simplePos="0" relativeHeight="251660288" behindDoc="0" locked="0" layoutInCell="1" allowOverlap="0" wp14:anchorId="79DF78CA" wp14:editId="2B8A9254">
                    <wp:simplePos x="0" y="0"/>
                    <wp:positionH relativeFrom="margin">
                      <wp:posOffset>133350</wp:posOffset>
                    </wp:positionH>
                    <wp:positionV relativeFrom="margin">
                      <wp:posOffset>8354060</wp:posOffset>
                    </wp:positionV>
                    <wp:extent cx="3943350" cy="264795"/>
                    <wp:effectExtent l="0" t="0" r="0" b="0"/>
                    <wp:wrapSquare wrapText="bothSides"/>
                    <wp:docPr id="20" name="Hộp Văn bản 20"/>
                    <wp:cNvGraphicFramePr/>
                    <a:graphic xmlns:a="http://schemas.openxmlformats.org/drawingml/2006/main">
                      <a:graphicData uri="http://schemas.microsoft.com/office/word/2010/wordprocessingShape">
                        <wps:wsp>
                          <wps:cNvSpPr txBox="1"/>
                          <wps:spPr>
                            <a:xfrm>
                              <a:off x="0" y="0"/>
                              <a:ext cx="3943350" cy="264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2C665" w14:textId="4EEE2C39" w:rsidR="00FA2EC1" w:rsidRDefault="00FA2EC1">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79DF78CA" id="Hộp Văn bản 20" o:spid="_x0000_s1027" type="#_x0000_t202" style="position:absolute;margin-left:10.5pt;margin-top:657.8pt;width:310.5pt;height:20.85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" o:allowoverlap="f" filled="f" stroked="f" strokeweight=".5pt">
                    <v:textbox style="mso-fit-shape-to-text:t" inset="0,,0">
                      <w:txbxContent>
                        <w:p w14:paraId="41E2C665" w14:textId="4EEE2C39" w:rsidR="00FA2EC1" w:rsidRDefault="00FA2EC1">
                          <w:pPr>
                            <w:pStyle w:val="thngtinlinh"/>
                          </w:pPr>
                          <w:sdt>
                            <w:sdtPr>
                              <w:alias w:val="Tên"/>
                              <w:tag w:val=""/>
                              <w:id w:val="496613585"/>
                              <w:dataBinding w:prefixMappings="xmlns:ns0='http://purl.org/dc/elements/1.1/' xmlns:ns1='http://schemas.openxmlformats.org/package/2006/metadata/core-properties' " w:xpath="/ns1:coreProperties[1]/ns0:creator[1]" w:storeItemID="{6C3C8BC8-F283-45AE-878A-BAB7291924A1}"/>
                              <w:text/>
                            </w:sdtPr>
                            <w:sdtContent>
                              <w:r>
                                <w:t>Nhóm Big-O</w:t>
                              </w:r>
                            </w:sdtContent>
                          </w:sdt>
                          <w:r>
                            <w:t> | </w:t>
                          </w:r>
                          <w:sdt>
                            <w:sdtPr>
                              <w:alias w:val="Tiêu đề Khóa học"/>
                              <w:tag w:val=""/>
                              <w:id w:val="-728219936"/>
                              <w:dataBinding w:prefixMappings="xmlns:ns0='http://purl.org/dc/elements/1.1/' xmlns:ns1='http://schemas.openxmlformats.org/package/2006/metadata/core-properties' " w:xpath="/ns1:coreProperties[1]/ns1:keywords[1]" w:storeItemID="{6C3C8BC8-F283-45AE-878A-BAB7291924A1}"/>
                              <w:text/>
                            </w:sdtPr>
                            <w:sdtContent>
                              <w:r>
                                <w:t>Kiến trúc máy tính và Hợp ngữ</w:t>
                              </w:r>
                            </w:sdtContent>
                          </w:sdt>
                          <w:r>
                            <w:t> | </w:t>
                          </w:r>
                          <w:sdt>
                            <w:sdtPr>
                              <w:alias w:val="Ngày"/>
                              <w:tag w:val=""/>
                              <w:id w:val="2032065285"/>
                              <w:dataBinding w:prefixMappings="xmlns:ns0='http://schemas.microsoft.com/office/2006/coverPageProps' " w:xpath="/ns0:CoverPageProperties[1]/ns0:PublishDate[1]" w:storeItemID="{55AF091B-3C7A-41E3-B477-F2FDAA23CFDA}"/>
                              <w:date w:fullDate="2018-03-27T00:00:00Z">
                                <w:dateFormat w:val="dd MMMM yyyy"/>
                                <w:lid w:val="vi-VN"/>
                                <w:storeMappedDataAs w:val="dateTime"/>
                                <w:calendar w:val="gregorian"/>
                              </w:date>
                            </w:sdtPr>
                            <w:sdtContent>
                              <w:r>
                                <w:rPr>
                                  <w:lang w:val="vi-VN"/>
                                </w:rPr>
                                <w:t>27 Tháng Ba 2018</w:t>
                              </w:r>
                            </w:sdtContent>
                          </w:sdt>
                        </w:p>
                      </w:txbxContent>
                    </v:textbox>
                    <w10:wrap type="square" anchorx="margin" anchory="margin"/>
                  </v:shape>
                </w:pict>
              </mc:Fallback>
            </mc:AlternateContent>
          </w:r>
          <w:r w:rsidR="004D052E">
            <w:rPr>
              <w:rFonts w:asciiTheme="majorHAnsi" w:hAnsiTheme="majorHAnsi" w:cstheme="majorHAnsi"/>
            </w:rPr>
            <w:br w:type="page"/>
          </w:r>
        </w:p>
      </w:sdtContent>
    </w:sdt>
    <w:sdt>
      <w:sdtPr>
        <w:rPr>
          <w:rFonts w:asciiTheme="minorHAnsi" w:eastAsiaTheme="minorHAnsi" w:hAnsiTheme="minorHAnsi" w:cstheme="minorBidi"/>
          <w:color w:val="595959" w:themeColor="text1" w:themeTint="A6"/>
          <w:sz w:val="20"/>
          <w:szCs w:val="20"/>
          <w:lang w:bidi="th-TH"/>
        </w:rPr>
        <w:id w:val="-76295901"/>
        <w:docPartObj>
          <w:docPartGallery w:val="Table of Contents"/>
          <w:docPartUnique/>
        </w:docPartObj>
      </w:sdtPr>
      <w:sdtEndPr>
        <w:rPr>
          <w:b/>
          <w:bCs/>
          <w:noProof/>
          <w:sz w:val="24"/>
        </w:rPr>
      </w:sdtEndPr>
      <w:sdtContent>
        <w:p w14:paraId="5EA30C4F" w14:textId="1883AC6F" w:rsidR="00D562BE" w:rsidRDefault="00D562BE">
          <w:pPr>
            <w:pStyle w:val="TOCHeading"/>
          </w:pPr>
          <w:r>
            <w:t>MỤC LỤC</w:t>
          </w:r>
        </w:p>
        <w:p w14:paraId="27D740A6" w14:textId="19FAE4A0" w:rsidR="00FA2EC1" w:rsidRDefault="00D562BE">
          <w:pPr>
            <w:pStyle w:val="TOC1"/>
            <w:tabs>
              <w:tab w:val="right" w:leader="dot" w:pos="8395"/>
            </w:tabs>
            <w:rPr>
              <w:rFonts w:eastAsiaTheme="minorEastAsia" w:cstheme="minorBidi"/>
              <w:noProof/>
              <w:color w:val="auto"/>
              <w:sz w:val="22"/>
              <w:szCs w:val="22"/>
              <w:lang w:bidi="ar-SA"/>
            </w:rPr>
          </w:pPr>
          <w:r>
            <w:fldChar w:fldCharType="begin"/>
          </w:r>
          <w:r>
            <w:instrText xml:space="preserve"> TOC \o "1-3" \h \z \u </w:instrText>
          </w:r>
          <w:r>
            <w:fldChar w:fldCharType="separate"/>
          </w:r>
          <w:hyperlink w:anchor="_Toc510188007" w:history="1">
            <w:r w:rsidR="00FA2EC1" w:rsidRPr="009463D1">
              <w:rPr>
                <w:rStyle w:val="Hyperlink"/>
                <w:noProof/>
              </w:rPr>
              <w:t>THÀNH VIÊN</w:t>
            </w:r>
            <w:r w:rsidR="00FA2EC1">
              <w:rPr>
                <w:noProof/>
                <w:webHidden/>
              </w:rPr>
              <w:tab/>
            </w:r>
            <w:r w:rsidR="00FA2EC1">
              <w:rPr>
                <w:noProof/>
                <w:webHidden/>
              </w:rPr>
              <w:fldChar w:fldCharType="begin"/>
            </w:r>
            <w:r w:rsidR="00FA2EC1">
              <w:rPr>
                <w:noProof/>
                <w:webHidden/>
              </w:rPr>
              <w:instrText xml:space="preserve"> PAGEREF _Toc510188007 \h </w:instrText>
            </w:r>
            <w:r w:rsidR="00FA2EC1">
              <w:rPr>
                <w:noProof/>
                <w:webHidden/>
              </w:rPr>
            </w:r>
            <w:r w:rsidR="00FA2EC1">
              <w:rPr>
                <w:noProof/>
                <w:webHidden/>
              </w:rPr>
              <w:fldChar w:fldCharType="separate"/>
            </w:r>
            <w:r w:rsidR="00FA2EC1">
              <w:rPr>
                <w:noProof/>
                <w:webHidden/>
              </w:rPr>
              <w:t>3</w:t>
            </w:r>
            <w:r w:rsidR="00FA2EC1">
              <w:rPr>
                <w:noProof/>
                <w:webHidden/>
              </w:rPr>
              <w:fldChar w:fldCharType="end"/>
            </w:r>
          </w:hyperlink>
        </w:p>
        <w:p w14:paraId="07D7E578" w14:textId="79ABA1C1" w:rsidR="00FA2EC1" w:rsidRDefault="00FA2EC1">
          <w:pPr>
            <w:pStyle w:val="TOC1"/>
            <w:tabs>
              <w:tab w:val="right" w:leader="dot" w:pos="8395"/>
            </w:tabs>
            <w:rPr>
              <w:rFonts w:eastAsiaTheme="minorEastAsia" w:cstheme="minorBidi"/>
              <w:noProof/>
              <w:color w:val="auto"/>
              <w:sz w:val="22"/>
              <w:szCs w:val="22"/>
              <w:lang w:bidi="ar-SA"/>
            </w:rPr>
          </w:pPr>
          <w:hyperlink w:anchor="_Toc510188008" w:history="1">
            <w:r w:rsidRPr="009463D1">
              <w:rPr>
                <w:rStyle w:val="Hyperlink"/>
                <w:noProof/>
              </w:rPr>
              <w:t>PHẦN SỐ NGUYÊN</w:t>
            </w:r>
            <w:r>
              <w:rPr>
                <w:noProof/>
                <w:webHidden/>
              </w:rPr>
              <w:tab/>
            </w:r>
            <w:r>
              <w:rPr>
                <w:noProof/>
                <w:webHidden/>
              </w:rPr>
              <w:fldChar w:fldCharType="begin"/>
            </w:r>
            <w:r>
              <w:rPr>
                <w:noProof/>
                <w:webHidden/>
              </w:rPr>
              <w:instrText xml:space="preserve"> PAGEREF _Toc510188008 \h </w:instrText>
            </w:r>
            <w:r>
              <w:rPr>
                <w:noProof/>
                <w:webHidden/>
              </w:rPr>
            </w:r>
            <w:r>
              <w:rPr>
                <w:noProof/>
                <w:webHidden/>
              </w:rPr>
              <w:fldChar w:fldCharType="separate"/>
            </w:r>
            <w:r>
              <w:rPr>
                <w:noProof/>
                <w:webHidden/>
              </w:rPr>
              <w:t>3</w:t>
            </w:r>
            <w:r>
              <w:rPr>
                <w:noProof/>
                <w:webHidden/>
              </w:rPr>
              <w:fldChar w:fldCharType="end"/>
            </w:r>
          </w:hyperlink>
        </w:p>
        <w:p w14:paraId="008ADE50" w14:textId="4A2F0A96" w:rsidR="00FA2EC1" w:rsidRDefault="00FA2EC1">
          <w:pPr>
            <w:pStyle w:val="TOC2"/>
            <w:tabs>
              <w:tab w:val="right" w:leader="dot" w:pos="8395"/>
            </w:tabs>
            <w:rPr>
              <w:rFonts w:eastAsiaTheme="minorEastAsia" w:cstheme="minorBidi"/>
              <w:noProof/>
              <w:color w:val="auto"/>
              <w:sz w:val="22"/>
              <w:szCs w:val="22"/>
              <w:lang w:bidi="ar-SA"/>
            </w:rPr>
          </w:pPr>
          <w:hyperlink w:anchor="_Toc510188009" w:history="1">
            <w:r w:rsidRPr="009463D1">
              <w:rPr>
                <w:rStyle w:val="Hyperlink"/>
                <w:noProof/>
              </w:rPr>
              <w:t>Lớp StrInt</w:t>
            </w:r>
            <w:r>
              <w:rPr>
                <w:noProof/>
                <w:webHidden/>
              </w:rPr>
              <w:tab/>
            </w:r>
            <w:r>
              <w:rPr>
                <w:noProof/>
                <w:webHidden/>
              </w:rPr>
              <w:fldChar w:fldCharType="begin"/>
            </w:r>
            <w:r>
              <w:rPr>
                <w:noProof/>
                <w:webHidden/>
              </w:rPr>
              <w:instrText xml:space="preserve"> PAGEREF _Toc510188009 \h </w:instrText>
            </w:r>
            <w:r>
              <w:rPr>
                <w:noProof/>
                <w:webHidden/>
              </w:rPr>
            </w:r>
            <w:r>
              <w:rPr>
                <w:noProof/>
                <w:webHidden/>
              </w:rPr>
              <w:fldChar w:fldCharType="separate"/>
            </w:r>
            <w:r>
              <w:rPr>
                <w:noProof/>
                <w:webHidden/>
              </w:rPr>
              <w:t>3</w:t>
            </w:r>
            <w:r>
              <w:rPr>
                <w:noProof/>
                <w:webHidden/>
              </w:rPr>
              <w:fldChar w:fldCharType="end"/>
            </w:r>
          </w:hyperlink>
        </w:p>
        <w:p w14:paraId="6A7F573F" w14:textId="2610E75D" w:rsidR="00FA2EC1" w:rsidRDefault="00FA2EC1">
          <w:pPr>
            <w:pStyle w:val="TOC2"/>
            <w:tabs>
              <w:tab w:val="right" w:leader="dot" w:pos="8395"/>
            </w:tabs>
            <w:rPr>
              <w:rFonts w:eastAsiaTheme="minorEastAsia" w:cstheme="minorBidi"/>
              <w:noProof/>
              <w:color w:val="auto"/>
              <w:sz w:val="22"/>
              <w:szCs w:val="22"/>
              <w:lang w:bidi="ar-SA"/>
            </w:rPr>
          </w:pPr>
          <w:hyperlink w:anchor="_Toc510188010" w:history="1">
            <w:r w:rsidRPr="009463D1">
              <w:rPr>
                <w:rStyle w:val="Hyperlink"/>
                <w:noProof/>
              </w:rPr>
              <w:t>Lớp QInt</w:t>
            </w:r>
            <w:r>
              <w:rPr>
                <w:noProof/>
                <w:webHidden/>
              </w:rPr>
              <w:tab/>
            </w:r>
            <w:r>
              <w:rPr>
                <w:noProof/>
                <w:webHidden/>
              </w:rPr>
              <w:fldChar w:fldCharType="begin"/>
            </w:r>
            <w:r>
              <w:rPr>
                <w:noProof/>
                <w:webHidden/>
              </w:rPr>
              <w:instrText xml:space="preserve"> PAGEREF _Toc510188010 \h </w:instrText>
            </w:r>
            <w:r>
              <w:rPr>
                <w:noProof/>
                <w:webHidden/>
              </w:rPr>
            </w:r>
            <w:r>
              <w:rPr>
                <w:noProof/>
                <w:webHidden/>
              </w:rPr>
              <w:fldChar w:fldCharType="separate"/>
            </w:r>
            <w:r>
              <w:rPr>
                <w:noProof/>
                <w:webHidden/>
              </w:rPr>
              <w:t>9</w:t>
            </w:r>
            <w:r>
              <w:rPr>
                <w:noProof/>
                <w:webHidden/>
              </w:rPr>
              <w:fldChar w:fldCharType="end"/>
            </w:r>
          </w:hyperlink>
        </w:p>
        <w:p w14:paraId="32430C94" w14:textId="7E2D86FC" w:rsidR="00FA2EC1" w:rsidRDefault="00FA2EC1">
          <w:pPr>
            <w:pStyle w:val="TOC3"/>
            <w:tabs>
              <w:tab w:val="right" w:leader="dot" w:pos="8395"/>
            </w:tabs>
            <w:rPr>
              <w:rFonts w:eastAsiaTheme="minorEastAsia" w:cstheme="minorBidi"/>
              <w:noProof/>
              <w:color w:val="auto"/>
              <w:sz w:val="22"/>
              <w:szCs w:val="22"/>
              <w:lang w:bidi="ar-SA"/>
            </w:rPr>
          </w:pPr>
          <w:hyperlink w:anchor="_Toc510188011" w:history="1">
            <w:r w:rsidRPr="009463D1">
              <w:rPr>
                <w:rStyle w:val="Hyperlink"/>
                <w:noProof/>
              </w:rPr>
              <w:t>Nhóm hàm khởi tạo</w:t>
            </w:r>
            <w:r>
              <w:rPr>
                <w:noProof/>
                <w:webHidden/>
              </w:rPr>
              <w:tab/>
            </w:r>
            <w:r>
              <w:rPr>
                <w:noProof/>
                <w:webHidden/>
              </w:rPr>
              <w:fldChar w:fldCharType="begin"/>
            </w:r>
            <w:r>
              <w:rPr>
                <w:noProof/>
                <w:webHidden/>
              </w:rPr>
              <w:instrText xml:space="preserve"> PAGEREF _Toc510188011 \h </w:instrText>
            </w:r>
            <w:r>
              <w:rPr>
                <w:noProof/>
                <w:webHidden/>
              </w:rPr>
            </w:r>
            <w:r>
              <w:rPr>
                <w:noProof/>
                <w:webHidden/>
              </w:rPr>
              <w:fldChar w:fldCharType="separate"/>
            </w:r>
            <w:r>
              <w:rPr>
                <w:noProof/>
                <w:webHidden/>
              </w:rPr>
              <w:t>11</w:t>
            </w:r>
            <w:r>
              <w:rPr>
                <w:noProof/>
                <w:webHidden/>
              </w:rPr>
              <w:fldChar w:fldCharType="end"/>
            </w:r>
          </w:hyperlink>
        </w:p>
        <w:p w14:paraId="51465AB0" w14:textId="752EDC3E" w:rsidR="00FA2EC1" w:rsidRDefault="00FA2EC1">
          <w:pPr>
            <w:pStyle w:val="TOC3"/>
            <w:tabs>
              <w:tab w:val="right" w:leader="dot" w:pos="8395"/>
            </w:tabs>
            <w:rPr>
              <w:rFonts w:eastAsiaTheme="minorEastAsia" w:cstheme="minorBidi"/>
              <w:noProof/>
              <w:color w:val="auto"/>
              <w:sz w:val="22"/>
              <w:szCs w:val="22"/>
              <w:lang w:bidi="ar-SA"/>
            </w:rPr>
          </w:pPr>
          <w:hyperlink w:anchor="_Toc510188012" w:history="1">
            <w:r w:rsidRPr="009463D1">
              <w:rPr>
                <w:rStyle w:val="Hyperlink"/>
                <w:noProof/>
              </w:rPr>
              <w:t>Operator-</w:t>
            </w:r>
            <w:r>
              <w:rPr>
                <w:noProof/>
                <w:webHidden/>
              </w:rPr>
              <w:tab/>
            </w:r>
            <w:r>
              <w:rPr>
                <w:noProof/>
                <w:webHidden/>
              </w:rPr>
              <w:fldChar w:fldCharType="begin"/>
            </w:r>
            <w:r>
              <w:rPr>
                <w:noProof/>
                <w:webHidden/>
              </w:rPr>
              <w:instrText xml:space="preserve"> PAGEREF _Toc510188012 \h </w:instrText>
            </w:r>
            <w:r>
              <w:rPr>
                <w:noProof/>
                <w:webHidden/>
              </w:rPr>
            </w:r>
            <w:r>
              <w:rPr>
                <w:noProof/>
                <w:webHidden/>
              </w:rPr>
              <w:fldChar w:fldCharType="separate"/>
            </w:r>
            <w:r>
              <w:rPr>
                <w:noProof/>
                <w:webHidden/>
              </w:rPr>
              <w:t>11</w:t>
            </w:r>
            <w:r>
              <w:rPr>
                <w:noProof/>
                <w:webHidden/>
              </w:rPr>
              <w:fldChar w:fldCharType="end"/>
            </w:r>
          </w:hyperlink>
        </w:p>
        <w:p w14:paraId="1311F260" w14:textId="44C7E182" w:rsidR="00FA2EC1" w:rsidRDefault="00FA2EC1">
          <w:pPr>
            <w:pStyle w:val="TOC3"/>
            <w:tabs>
              <w:tab w:val="right" w:leader="dot" w:pos="8395"/>
            </w:tabs>
            <w:rPr>
              <w:rFonts w:eastAsiaTheme="minorEastAsia" w:cstheme="minorBidi"/>
              <w:noProof/>
              <w:color w:val="auto"/>
              <w:sz w:val="22"/>
              <w:szCs w:val="22"/>
              <w:lang w:bidi="ar-SA"/>
            </w:rPr>
          </w:pPr>
          <w:hyperlink w:anchor="_Toc510188013" w:history="1">
            <w:r w:rsidRPr="009463D1">
              <w:rPr>
                <w:rStyle w:val="Hyperlink"/>
                <w:noProof/>
              </w:rPr>
              <w:t>Lấy và bật/tắt bit</w:t>
            </w:r>
            <w:r>
              <w:rPr>
                <w:noProof/>
                <w:webHidden/>
              </w:rPr>
              <w:tab/>
            </w:r>
            <w:r>
              <w:rPr>
                <w:noProof/>
                <w:webHidden/>
              </w:rPr>
              <w:fldChar w:fldCharType="begin"/>
            </w:r>
            <w:r>
              <w:rPr>
                <w:noProof/>
                <w:webHidden/>
              </w:rPr>
              <w:instrText xml:space="preserve"> PAGEREF _Toc510188013 \h </w:instrText>
            </w:r>
            <w:r>
              <w:rPr>
                <w:noProof/>
                <w:webHidden/>
              </w:rPr>
            </w:r>
            <w:r>
              <w:rPr>
                <w:noProof/>
                <w:webHidden/>
              </w:rPr>
              <w:fldChar w:fldCharType="separate"/>
            </w:r>
            <w:r>
              <w:rPr>
                <w:noProof/>
                <w:webHidden/>
              </w:rPr>
              <w:t>12</w:t>
            </w:r>
            <w:r>
              <w:rPr>
                <w:noProof/>
                <w:webHidden/>
              </w:rPr>
              <w:fldChar w:fldCharType="end"/>
            </w:r>
          </w:hyperlink>
        </w:p>
        <w:p w14:paraId="328BF796" w14:textId="3D129BF3" w:rsidR="00FA2EC1" w:rsidRDefault="00FA2EC1">
          <w:pPr>
            <w:pStyle w:val="TOC3"/>
            <w:tabs>
              <w:tab w:val="right" w:leader="dot" w:pos="8395"/>
            </w:tabs>
            <w:rPr>
              <w:rFonts w:eastAsiaTheme="minorEastAsia" w:cstheme="minorBidi"/>
              <w:noProof/>
              <w:color w:val="auto"/>
              <w:sz w:val="22"/>
              <w:szCs w:val="22"/>
              <w:lang w:bidi="ar-SA"/>
            </w:rPr>
          </w:pPr>
          <w:hyperlink w:anchor="_Toc510188014" w:history="1">
            <w:r w:rsidRPr="009463D1">
              <w:rPr>
                <w:rStyle w:val="Hyperlink"/>
                <w:noProof/>
              </w:rPr>
              <w:t>Nhập xuất</w:t>
            </w:r>
            <w:r>
              <w:rPr>
                <w:noProof/>
                <w:webHidden/>
              </w:rPr>
              <w:tab/>
            </w:r>
            <w:r>
              <w:rPr>
                <w:noProof/>
                <w:webHidden/>
              </w:rPr>
              <w:fldChar w:fldCharType="begin"/>
            </w:r>
            <w:r>
              <w:rPr>
                <w:noProof/>
                <w:webHidden/>
              </w:rPr>
              <w:instrText xml:space="preserve"> PAGEREF _Toc510188014 \h </w:instrText>
            </w:r>
            <w:r>
              <w:rPr>
                <w:noProof/>
                <w:webHidden/>
              </w:rPr>
            </w:r>
            <w:r>
              <w:rPr>
                <w:noProof/>
                <w:webHidden/>
              </w:rPr>
              <w:fldChar w:fldCharType="separate"/>
            </w:r>
            <w:r>
              <w:rPr>
                <w:noProof/>
                <w:webHidden/>
              </w:rPr>
              <w:t>12</w:t>
            </w:r>
            <w:r>
              <w:rPr>
                <w:noProof/>
                <w:webHidden/>
              </w:rPr>
              <w:fldChar w:fldCharType="end"/>
            </w:r>
          </w:hyperlink>
        </w:p>
        <w:p w14:paraId="3EA5FD80" w14:textId="45285FD9" w:rsidR="00FA2EC1" w:rsidRDefault="00FA2EC1">
          <w:pPr>
            <w:pStyle w:val="TOC3"/>
            <w:tabs>
              <w:tab w:val="right" w:leader="dot" w:pos="8395"/>
            </w:tabs>
            <w:rPr>
              <w:rFonts w:eastAsiaTheme="minorEastAsia" w:cstheme="minorBidi"/>
              <w:noProof/>
              <w:color w:val="auto"/>
              <w:sz w:val="22"/>
              <w:szCs w:val="22"/>
              <w:lang w:bidi="ar-SA"/>
            </w:rPr>
          </w:pPr>
          <w:hyperlink w:anchor="_Toc510188015" w:history="1">
            <w:r w:rsidRPr="009463D1">
              <w:rPr>
                <w:rStyle w:val="Hyperlink"/>
                <w:noProof/>
              </w:rPr>
              <w:t>Chuyển đổi cơ số</w:t>
            </w:r>
            <w:r>
              <w:rPr>
                <w:noProof/>
                <w:webHidden/>
              </w:rPr>
              <w:tab/>
            </w:r>
            <w:r>
              <w:rPr>
                <w:noProof/>
                <w:webHidden/>
              </w:rPr>
              <w:fldChar w:fldCharType="begin"/>
            </w:r>
            <w:r>
              <w:rPr>
                <w:noProof/>
                <w:webHidden/>
              </w:rPr>
              <w:instrText xml:space="preserve"> PAGEREF _Toc510188015 \h </w:instrText>
            </w:r>
            <w:r>
              <w:rPr>
                <w:noProof/>
                <w:webHidden/>
              </w:rPr>
            </w:r>
            <w:r>
              <w:rPr>
                <w:noProof/>
                <w:webHidden/>
              </w:rPr>
              <w:fldChar w:fldCharType="separate"/>
            </w:r>
            <w:r>
              <w:rPr>
                <w:noProof/>
                <w:webHidden/>
              </w:rPr>
              <w:t>14</w:t>
            </w:r>
            <w:r>
              <w:rPr>
                <w:noProof/>
                <w:webHidden/>
              </w:rPr>
              <w:fldChar w:fldCharType="end"/>
            </w:r>
          </w:hyperlink>
        </w:p>
        <w:p w14:paraId="00FAE056" w14:textId="6893D48E" w:rsidR="00FA2EC1" w:rsidRDefault="00FA2EC1">
          <w:pPr>
            <w:pStyle w:val="TOC3"/>
            <w:tabs>
              <w:tab w:val="right" w:leader="dot" w:pos="8395"/>
            </w:tabs>
            <w:rPr>
              <w:rFonts w:eastAsiaTheme="minorEastAsia" w:cstheme="minorBidi"/>
              <w:noProof/>
              <w:color w:val="auto"/>
              <w:sz w:val="22"/>
              <w:szCs w:val="22"/>
              <w:lang w:bidi="ar-SA"/>
            </w:rPr>
          </w:pPr>
          <w:hyperlink w:anchor="_Toc510188016" w:history="1">
            <w:r w:rsidRPr="009463D1">
              <w:rPr>
                <w:rStyle w:val="Hyperlink"/>
                <w:noProof/>
              </w:rPr>
              <w:t>Cộng trừ nhân chia</w:t>
            </w:r>
            <w:r>
              <w:rPr>
                <w:noProof/>
                <w:webHidden/>
              </w:rPr>
              <w:tab/>
            </w:r>
            <w:r>
              <w:rPr>
                <w:noProof/>
                <w:webHidden/>
              </w:rPr>
              <w:fldChar w:fldCharType="begin"/>
            </w:r>
            <w:r>
              <w:rPr>
                <w:noProof/>
                <w:webHidden/>
              </w:rPr>
              <w:instrText xml:space="preserve"> PAGEREF _Toc510188016 \h </w:instrText>
            </w:r>
            <w:r>
              <w:rPr>
                <w:noProof/>
                <w:webHidden/>
              </w:rPr>
            </w:r>
            <w:r>
              <w:rPr>
                <w:noProof/>
                <w:webHidden/>
              </w:rPr>
              <w:fldChar w:fldCharType="separate"/>
            </w:r>
            <w:r>
              <w:rPr>
                <w:noProof/>
                <w:webHidden/>
              </w:rPr>
              <w:t>16</w:t>
            </w:r>
            <w:r>
              <w:rPr>
                <w:noProof/>
                <w:webHidden/>
              </w:rPr>
              <w:fldChar w:fldCharType="end"/>
            </w:r>
          </w:hyperlink>
        </w:p>
        <w:p w14:paraId="337CE5A3" w14:textId="313C4845" w:rsidR="00FA2EC1" w:rsidRDefault="00FA2EC1">
          <w:pPr>
            <w:pStyle w:val="TOC3"/>
            <w:tabs>
              <w:tab w:val="right" w:leader="dot" w:pos="8395"/>
            </w:tabs>
            <w:rPr>
              <w:rFonts w:eastAsiaTheme="minorEastAsia" w:cstheme="minorBidi"/>
              <w:noProof/>
              <w:color w:val="auto"/>
              <w:sz w:val="22"/>
              <w:szCs w:val="22"/>
              <w:lang w:bidi="ar-SA"/>
            </w:rPr>
          </w:pPr>
          <w:hyperlink w:anchor="_Toc510188017" w:history="1">
            <w:r w:rsidRPr="009463D1">
              <w:rPr>
                <w:rStyle w:val="Hyperlink"/>
                <w:noProof/>
              </w:rPr>
              <w:t>And Or Xor Not</w:t>
            </w:r>
            <w:r>
              <w:rPr>
                <w:noProof/>
                <w:webHidden/>
              </w:rPr>
              <w:tab/>
            </w:r>
            <w:r>
              <w:rPr>
                <w:noProof/>
                <w:webHidden/>
              </w:rPr>
              <w:fldChar w:fldCharType="begin"/>
            </w:r>
            <w:r>
              <w:rPr>
                <w:noProof/>
                <w:webHidden/>
              </w:rPr>
              <w:instrText xml:space="preserve"> PAGEREF _Toc510188017 \h </w:instrText>
            </w:r>
            <w:r>
              <w:rPr>
                <w:noProof/>
                <w:webHidden/>
              </w:rPr>
            </w:r>
            <w:r>
              <w:rPr>
                <w:noProof/>
                <w:webHidden/>
              </w:rPr>
              <w:fldChar w:fldCharType="separate"/>
            </w:r>
            <w:r>
              <w:rPr>
                <w:noProof/>
                <w:webHidden/>
              </w:rPr>
              <w:t>18</w:t>
            </w:r>
            <w:r>
              <w:rPr>
                <w:noProof/>
                <w:webHidden/>
              </w:rPr>
              <w:fldChar w:fldCharType="end"/>
            </w:r>
          </w:hyperlink>
        </w:p>
        <w:p w14:paraId="59826000" w14:textId="6A753B9C" w:rsidR="00FA2EC1" w:rsidRDefault="00FA2EC1">
          <w:pPr>
            <w:pStyle w:val="TOC3"/>
            <w:tabs>
              <w:tab w:val="right" w:leader="dot" w:pos="8395"/>
            </w:tabs>
            <w:rPr>
              <w:rFonts w:eastAsiaTheme="minorEastAsia" w:cstheme="minorBidi"/>
              <w:noProof/>
              <w:color w:val="auto"/>
              <w:sz w:val="22"/>
              <w:szCs w:val="22"/>
              <w:lang w:bidi="ar-SA"/>
            </w:rPr>
          </w:pPr>
          <w:hyperlink w:anchor="_Toc510188018" w:history="1">
            <w:r w:rsidRPr="009463D1">
              <w:rPr>
                <w:rStyle w:val="Hyperlink"/>
                <w:noProof/>
              </w:rPr>
              <w:t>Dịch số học trái phải</w:t>
            </w:r>
            <w:r>
              <w:rPr>
                <w:noProof/>
                <w:webHidden/>
              </w:rPr>
              <w:tab/>
            </w:r>
            <w:r>
              <w:rPr>
                <w:noProof/>
                <w:webHidden/>
              </w:rPr>
              <w:fldChar w:fldCharType="begin"/>
            </w:r>
            <w:r>
              <w:rPr>
                <w:noProof/>
                <w:webHidden/>
              </w:rPr>
              <w:instrText xml:space="preserve"> PAGEREF _Toc510188018 \h </w:instrText>
            </w:r>
            <w:r>
              <w:rPr>
                <w:noProof/>
                <w:webHidden/>
              </w:rPr>
            </w:r>
            <w:r>
              <w:rPr>
                <w:noProof/>
                <w:webHidden/>
              </w:rPr>
              <w:fldChar w:fldCharType="separate"/>
            </w:r>
            <w:r>
              <w:rPr>
                <w:noProof/>
                <w:webHidden/>
              </w:rPr>
              <w:t>19</w:t>
            </w:r>
            <w:r>
              <w:rPr>
                <w:noProof/>
                <w:webHidden/>
              </w:rPr>
              <w:fldChar w:fldCharType="end"/>
            </w:r>
          </w:hyperlink>
        </w:p>
        <w:p w14:paraId="79A9D7C5" w14:textId="27F6BCED" w:rsidR="00FA2EC1" w:rsidRDefault="00FA2EC1">
          <w:pPr>
            <w:pStyle w:val="TOC1"/>
            <w:tabs>
              <w:tab w:val="right" w:leader="dot" w:pos="8395"/>
            </w:tabs>
            <w:rPr>
              <w:rFonts w:eastAsiaTheme="minorEastAsia" w:cstheme="minorBidi"/>
              <w:noProof/>
              <w:color w:val="auto"/>
              <w:sz w:val="22"/>
              <w:szCs w:val="22"/>
              <w:lang w:bidi="ar-SA"/>
            </w:rPr>
          </w:pPr>
          <w:hyperlink w:anchor="_Toc510188019" w:history="1">
            <w:r w:rsidRPr="009463D1">
              <w:rPr>
                <w:rStyle w:val="Hyperlink"/>
                <w:noProof/>
              </w:rPr>
              <w:t>PHẦN SỐ THỰC</w:t>
            </w:r>
            <w:r>
              <w:rPr>
                <w:noProof/>
                <w:webHidden/>
              </w:rPr>
              <w:tab/>
            </w:r>
            <w:r>
              <w:rPr>
                <w:noProof/>
                <w:webHidden/>
              </w:rPr>
              <w:fldChar w:fldCharType="begin"/>
            </w:r>
            <w:r>
              <w:rPr>
                <w:noProof/>
                <w:webHidden/>
              </w:rPr>
              <w:instrText xml:space="preserve"> PAGEREF _Toc510188019 \h </w:instrText>
            </w:r>
            <w:r>
              <w:rPr>
                <w:noProof/>
                <w:webHidden/>
              </w:rPr>
            </w:r>
            <w:r>
              <w:rPr>
                <w:noProof/>
                <w:webHidden/>
              </w:rPr>
              <w:fldChar w:fldCharType="separate"/>
            </w:r>
            <w:r>
              <w:rPr>
                <w:noProof/>
                <w:webHidden/>
              </w:rPr>
              <w:t>21</w:t>
            </w:r>
            <w:r>
              <w:rPr>
                <w:noProof/>
                <w:webHidden/>
              </w:rPr>
              <w:fldChar w:fldCharType="end"/>
            </w:r>
          </w:hyperlink>
        </w:p>
        <w:p w14:paraId="03C79B27" w14:textId="4D15597B" w:rsidR="00FA2EC1" w:rsidRDefault="00FA2EC1">
          <w:pPr>
            <w:pStyle w:val="TOC2"/>
            <w:tabs>
              <w:tab w:val="right" w:leader="dot" w:pos="8395"/>
            </w:tabs>
            <w:rPr>
              <w:rFonts w:eastAsiaTheme="minorEastAsia" w:cstheme="minorBidi"/>
              <w:noProof/>
              <w:color w:val="auto"/>
              <w:sz w:val="22"/>
              <w:szCs w:val="22"/>
              <w:lang w:bidi="ar-SA"/>
            </w:rPr>
          </w:pPr>
          <w:hyperlink w:anchor="_Toc510188020" w:history="1">
            <w:r w:rsidRPr="009463D1">
              <w:rPr>
                <w:rStyle w:val="Hyperlink"/>
                <w:noProof/>
              </w:rPr>
              <w:t>KHAI BÁO</w:t>
            </w:r>
            <w:r>
              <w:rPr>
                <w:noProof/>
                <w:webHidden/>
              </w:rPr>
              <w:tab/>
            </w:r>
            <w:r>
              <w:rPr>
                <w:noProof/>
                <w:webHidden/>
              </w:rPr>
              <w:fldChar w:fldCharType="begin"/>
            </w:r>
            <w:r>
              <w:rPr>
                <w:noProof/>
                <w:webHidden/>
              </w:rPr>
              <w:instrText xml:space="preserve"> PAGEREF _Toc510188020 \h </w:instrText>
            </w:r>
            <w:r>
              <w:rPr>
                <w:noProof/>
                <w:webHidden/>
              </w:rPr>
            </w:r>
            <w:r>
              <w:rPr>
                <w:noProof/>
                <w:webHidden/>
              </w:rPr>
              <w:fldChar w:fldCharType="separate"/>
            </w:r>
            <w:r>
              <w:rPr>
                <w:noProof/>
                <w:webHidden/>
              </w:rPr>
              <w:t>21</w:t>
            </w:r>
            <w:r>
              <w:rPr>
                <w:noProof/>
                <w:webHidden/>
              </w:rPr>
              <w:fldChar w:fldCharType="end"/>
            </w:r>
          </w:hyperlink>
        </w:p>
        <w:p w14:paraId="1B97E0F1" w14:textId="0F883DC7" w:rsidR="00FA2EC1" w:rsidRDefault="00FA2EC1">
          <w:pPr>
            <w:pStyle w:val="TOC2"/>
            <w:tabs>
              <w:tab w:val="right" w:leader="dot" w:pos="8395"/>
            </w:tabs>
            <w:rPr>
              <w:rFonts w:eastAsiaTheme="minorEastAsia" w:cstheme="minorBidi"/>
              <w:noProof/>
              <w:color w:val="auto"/>
              <w:sz w:val="22"/>
              <w:szCs w:val="22"/>
              <w:lang w:bidi="ar-SA"/>
            </w:rPr>
          </w:pPr>
          <w:hyperlink w:anchor="_Toc510188021" w:history="1">
            <w:r w:rsidRPr="009463D1">
              <w:rPr>
                <w:rStyle w:val="Hyperlink"/>
                <w:noProof/>
              </w:rPr>
              <w:t>HÀM NHẬP</w:t>
            </w:r>
            <w:r>
              <w:rPr>
                <w:noProof/>
                <w:webHidden/>
              </w:rPr>
              <w:tab/>
            </w:r>
            <w:r>
              <w:rPr>
                <w:noProof/>
                <w:webHidden/>
              </w:rPr>
              <w:fldChar w:fldCharType="begin"/>
            </w:r>
            <w:r>
              <w:rPr>
                <w:noProof/>
                <w:webHidden/>
              </w:rPr>
              <w:instrText xml:space="preserve"> PAGEREF _Toc510188021 \h </w:instrText>
            </w:r>
            <w:r>
              <w:rPr>
                <w:noProof/>
                <w:webHidden/>
              </w:rPr>
            </w:r>
            <w:r>
              <w:rPr>
                <w:noProof/>
                <w:webHidden/>
              </w:rPr>
              <w:fldChar w:fldCharType="separate"/>
            </w:r>
            <w:r>
              <w:rPr>
                <w:noProof/>
                <w:webHidden/>
              </w:rPr>
              <w:t>21</w:t>
            </w:r>
            <w:r>
              <w:rPr>
                <w:noProof/>
                <w:webHidden/>
              </w:rPr>
              <w:fldChar w:fldCharType="end"/>
            </w:r>
          </w:hyperlink>
        </w:p>
        <w:p w14:paraId="2C9D32C0" w14:textId="322C7D8E" w:rsidR="00FA2EC1" w:rsidRDefault="00FA2EC1">
          <w:pPr>
            <w:pStyle w:val="TOC3"/>
            <w:tabs>
              <w:tab w:val="right" w:leader="dot" w:pos="8395"/>
            </w:tabs>
            <w:rPr>
              <w:rFonts w:eastAsiaTheme="minorEastAsia" w:cstheme="minorBidi"/>
              <w:noProof/>
              <w:color w:val="auto"/>
              <w:sz w:val="22"/>
              <w:szCs w:val="22"/>
              <w:lang w:bidi="ar-SA"/>
            </w:rPr>
          </w:pPr>
          <w:hyperlink w:anchor="_Toc510188022" w:history="1">
            <w:r w:rsidRPr="009463D1">
              <w:rPr>
                <w:rStyle w:val="Hyperlink"/>
                <w:noProof/>
              </w:rPr>
              <w:t>HÀM CHECKX10</w:t>
            </w:r>
            <w:r>
              <w:rPr>
                <w:noProof/>
                <w:webHidden/>
              </w:rPr>
              <w:tab/>
            </w:r>
            <w:r>
              <w:rPr>
                <w:noProof/>
                <w:webHidden/>
              </w:rPr>
              <w:fldChar w:fldCharType="begin"/>
            </w:r>
            <w:r>
              <w:rPr>
                <w:noProof/>
                <w:webHidden/>
              </w:rPr>
              <w:instrText xml:space="preserve"> PAGEREF _Toc510188022 \h </w:instrText>
            </w:r>
            <w:r>
              <w:rPr>
                <w:noProof/>
                <w:webHidden/>
              </w:rPr>
            </w:r>
            <w:r>
              <w:rPr>
                <w:noProof/>
                <w:webHidden/>
              </w:rPr>
              <w:fldChar w:fldCharType="separate"/>
            </w:r>
            <w:r>
              <w:rPr>
                <w:noProof/>
                <w:webHidden/>
              </w:rPr>
              <w:t>24</w:t>
            </w:r>
            <w:r>
              <w:rPr>
                <w:noProof/>
                <w:webHidden/>
              </w:rPr>
              <w:fldChar w:fldCharType="end"/>
            </w:r>
          </w:hyperlink>
        </w:p>
        <w:p w14:paraId="25B0C83E" w14:textId="3DB8613D" w:rsidR="00FA2EC1" w:rsidRDefault="00FA2EC1">
          <w:pPr>
            <w:pStyle w:val="TOC3"/>
            <w:tabs>
              <w:tab w:val="right" w:leader="dot" w:pos="8395"/>
            </w:tabs>
            <w:rPr>
              <w:rFonts w:eastAsiaTheme="minorEastAsia" w:cstheme="minorBidi"/>
              <w:noProof/>
              <w:color w:val="auto"/>
              <w:sz w:val="22"/>
              <w:szCs w:val="22"/>
              <w:lang w:bidi="ar-SA"/>
            </w:rPr>
          </w:pPr>
          <w:hyperlink w:anchor="_Toc510188023" w:history="1">
            <w:r w:rsidRPr="009463D1">
              <w:rPr>
                <w:rStyle w:val="Hyperlink"/>
                <w:noProof/>
              </w:rPr>
              <w:t>HÀM CONVERTBFD</w:t>
            </w:r>
            <w:r>
              <w:rPr>
                <w:noProof/>
                <w:webHidden/>
              </w:rPr>
              <w:tab/>
            </w:r>
            <w:r>
              <w:rPr>
                <w:noProof/>
                <w:webHidden/>
              </w:rPr>
              <w:fldChar w:fldCharType="begin"/>
            </w:r>
            <w:r>
              <w:rPr>
                <w:noProof/>
                <w:webHidden/>
              </w:rPr>
              <w:instrText xml:space="preserve"> PAGEREF _Toc510188023 \h </w:instrText>
            </w:r>
            <w:r>
              <w:rPr>
                <w:noProof/>
                <w:webHidden/>
              </w:rPr>
            </w:r>
            <w:r>
              <w:rPr>
                <w:noProof/>
                <w:webHidden/>
              </w:rPr>
              <w:fldChar w:fldCharType="separate"/>
            </w:r>
            <w:r>
              <w:rPr>
                <w:noProof/>
                <w:webHidden/>
              </w:rPr>
              <w:t>25</w:t>
            </w:r>
            <w:r>
              <w:rPr>
                <w:noProof/>
                <w:webHidden/>
              </w:rPr>
              <w:fldChar w:fldCharType="end"/>
            </w:r>
          </w:hyperlink>
        </w:p>
        <w:p w14:paraId="09FEB9DC" w14:textId="772D85E9" w:rsidR="00FA2EC1" w:rsidRDefault="00FA2EC1">
          <w:pPr>
            <w:pStyle w:val="TOC3"/>
            <w:tabs>
              <w:tab w:val="right" w:leader="dot" w:pos="8395"/>
            </w:tabs>
            <w:rPr>
              <w:rFonts w:eastAsiaTheme="minorEastAsia" w:cstheme="minorBidi"/>
              <w:noProof/>
              <w:color w:val="auto"/>
              <w:sz w:val="22"/>
              <w:szCs w:val="22"/>
              <w:lang w:bidi="ar-SA"/>
            </w:rPr>
          </w:pPr>
          <w:hyperlink w:anchor="_Toc510188024" w:history="1">
            <w:r w:rsidRPr="009463D1">
              <w:rPr>
                <w:rStyle w:val="Hyperlink"/>
                <w:noProof/>
              </w:rPr>
              <w:t>HÀM DIV2</w:t>
            </w:r>
            <w:r>
              <w:rPr>
                <w:noProof/>
                <w:webHidden/>
              </w:rPr>
              <w:tab/>
            </w:r>
            <w:r>
              <w:rPr>
                <w:noProof/>
                <w:webHidden/>
              </w:rPr>
              <w:fldChar w:fldCharType="begin"/>
            </w:r>
            <w:r>
              <w:rPr>
                <w:noProof/>
                <w:webHidden/>
              </w:rPr>
              <w:instrText xml:space="preserve"> PAGEREF _Toc510188024 \h </w:instrText>
            </w:r>
            <w:r>
              <w:rPr>
                <w:noProof/>
                <w:webHidden/>
              </w:rPr>
            </w:r>
            <w:r>
              <w:rPr>
                <w:noProof/>
                <w:webHidden/>
              </w:rPr>
              <w:fldChar w:fldCharType="separate"/>
            </w:r>
            <w:r>
              <w:rPr>
                <w:noProof/>
                <w:webHidden/>
              </w:rPr>
              <w:t>26</w:t>
            </w:r>
            <w:r>
              <w:rPr>
                <w:noProof/>
                <w:webHidden/>
              </w:rPr>
              <w:fldChar w:fldCharType="end"/>
            </w:r>
          </w:hyperlink>
        </w:p>
        <w:p w14:paraId="0C2CDD67" w14:textId="248AAE46" w:rsidR="00FA2EC1" w:rsidRDefault="00FA2EC1">
          <w:pPr>
            <w:pStyle w:val="TOC3"/>
            <w:tabs>
              <w:tab w:val="right" w:leader="dot" w:pos="8395"/>
            </w:tabs>
            <w:rPr>
              <w:rFonts w:eastAsiaTheme="minorEastAsia" w:cstheme="minorBidi"/>
              <w:noProof/>
              <w:color w:val="auto"/>
              <w:sz w:val="22"/>
              <w:szCs w:val="22"/>
              <w:lang w:bidi="ar-SA"/>
            </w:rPr>
          </w:pPr>
          <w:hyperlink w:anchor="_Toc510188025" w:history="1">
            <w:r w:rsidRPr="009463D1">
              <w:rPr>
                <w:rStyle w:val="Hyperlink"/>
                <w:noProof/>
              </w:rPr>
              <w:t>HÀM CONVERTAFD</w:t>
            </w:r>
            <w:r>
              <w:rPr>
                <w:noProof/>
                <w:webHidden/>
              </w:rPr>
              <w:tab/>
            </w:r>
            <w:r>
              <w:rPr>
                <w:noProof/>
                <w:webHidden/>
              </w:rPr>
              <w:fldChar w:fldCharType="begin"/>
            </w:r>
            <w:r>
              <w:rPr>
                <w:noProof/>
                <w:webHidden/>
              </w:rPr>
              <w:instrText xml:space="preserve"> PAGEREF _Toc510188025 \h </w:instrText>
            </w:r>
            <w:r>
              <w:rPr>
                <w:noProof/>
                <w:webHidden/>
              </w:rPr>
            </w:r>
            <w:r>
              <w:rPr>
                <w:noProof/>
                <w:webHidden/>
              </w:rPr>
              <w:fldChar w:fldCharType="separate"/>
            </w:r>
            <w:r>
              <w:rPr>
                <w:noProof/>
                <w:webHidden/>
              </w:rPr>
              <w:t>26</w:t>
            </w:r>
            <w:r>
              <w:rPr>
                <w:noProof/>
                <w:webHidden/>
              </w:rPr>
              <w:fldChar w:fldCharType="end"/>
            </w:r>
          </w:hyperlink>
        </w:p>
        <w:p w14:paraId="30367FE7" w14:textId="00329651" w:rsidR="00FA2EC1" w:rsidRDefault="00FA2EC1">
          <w:pPr>
            <w:pStyle w:val="TOC3"/>
            <w:tabs>
              <w:tab w:val="right" w:leader="dot" w:pos="8395"/>
            </w:tabs>
            <w:rPr>
              <w:rFonts w:eastAsiaTheme="minorEastAsia" w:cstheme="minorBidi"/>
              <w:noProof/>
              <w:color w:val="auto"/>
              <w:sz w:val="22"/>
              <w:szCs w:val="22"/>
              <w:lang w:bidi="ar-SA"/>
            </w:rPr>
          </w:pPr>
          <w:hyperlink w:anchor="_Toc510188026" w:history="1">
            <w:r w:rsidRPr="009463D1">
              <w:rPr>
                <w:rStyle w:val="Hyperlink"/>
                <w:noProof/>
              </w:rPr>
              <w:t>HÀM NORMALIZEBIN</w:t>
            </w:r>
            <w:r>
              <w:rPr>
                <w:noProof/>
                <w:webHidden/>
              </w:rPr>
              <w:tab/>
            </w:r>
            <w:r>
              <w:rPr>
                <w:noProof/>
                <w:webHidden/>
              </w:rPr>
              <w:fldChar w:fldCharType="begin"/>
            </w:r>
            <w:r>
              <w:rPr>
                <w:noProof/>
                <w:webHidden/>
              </w:rPr>
              <w:instrText xml:space="preserve"> PAGEREF _Toc510188026 \h </w:instrText>
            </w:r>
            <w:r>
              <w:rPr>
                <w:noProof/>
                <w:webHidden/>
              </w:rPr>
            </w:r>
            <w:r>
              <w:rPr>
                <w:noProof/>
                <w:webHidden/>
              </w:rPr>
              <w:fldChar w:fldCharType="separate"/>
            </w:r>
            <w:r>
              <w:rPr>
                <w:noProof/>
                <w:webHidden/>
              </w:rPr>
              <w:t>27</w:t>
            </w:r>
            <w:r>
              <w:rPr>
                <w:noProof/>
                <w:webHidden/>
              </w:rPr>
              <w:fldChar w:fldCharType="end"/>
            </w:r>
          </w:hyperlink>
        </w:p>
        <w:p w14:paraId="35D57F56" w14:textId="06BAAE85" w:rsidR="00FA2EC1" w:rsidRDefault="00FA2EC1">
          <w:pPr>
            <w:pStyle w:val="TOC3"/>
            <w:tabs>
              <w:tab w:val="right" w:leader="dot" w:pos="8395"/>
            </w:tabs>
            <w:rPr>
              <w:rFonts w:eastAsiaTheme="minorEastAsia" w:cstheme="minorBidi"/>
              <w:noProof/>
              <w:color w:val="auto"/>
              <w:sz w:val="22"/>
              <w:szCs w:val="22"/>
              <w:lang w:bidi="ar-SA"/>
            </w:rPr>
          </w:pPr>
          <w:hyperlink w:anchor="_Toc510188027" w:history="1">
            <w:r w:rsidRPr="009463D1">
              <w:rPr>
                <w:rStyle w:val="Hyperlink"/>
                <w:noProof/>
              </w:rPr>
              <w:t>HÀM CONVERTTOQFLOAT</w:t>
            </w:r>
            <w:r>
              <w:rPr>
                <w:noProof/>
                <w:webHidden/>
              </w:rPr>
              <w:tab/>
            </w:r>
            <w:r>
              <w:rPr>
                <w:noProof/>
                <w:webHidden/>
              </w:rPr>
              <w:fldChar w:fldCharType="begin"/>
            </w:r>
            <w:r>
              <w:rPr>
                <w:noProof/>
                <w:webHidden/>
              </w:rPr>
              <w:instrText xml:space="preserve"> PAGEREF _Toc510188027 \h </w:instrText>
            </w:r>
            <w:r>
              <w:rPr>
                <w:noProof/>
                <w:webHidden/>
              </w:rPr>
            </w:r>
            <w:r>
              <w:rPr>
                <w:noProof/>
                <w:webHidden/>
              </w:rPr>
              <w:fldChar w:fldCharType="separate"/>
            </w:r>
            <w:r>
              <w:rPr>
                <w:noProof/>
                <w:webHidden/>
              </w:rPr>
              <w:t>28</w:t>
            </w:r>
            <w:r>
              <w:rPr>
                <w:noProof/>
                <w:webHidden/>
              </w:rPr>
              <w:fldChar w:fldCharType="end"/>
            </w:r>
          </w:hyperlink>
        </w:p>
        <w:p w14:paraId="5A82C57B" w14:textId="3A7EB286" w:rsidR="00FA2EC1" w:rsidRDefault="00FA2EC1">
          <w:pPr>
            <w:pStyle w:val="TOC3"/>
            <w:tabs>
              <w:tab w:val="right" w:leader="dot" w:pos="8395"/>
            </w:tabs>
            <w:rPr>
              <w:rFonts w:eastAsiaTheme="minorEastAsia" w:cstheme="minorBidi"/>
              <w:noProof/>
              <w:color w:val="auto"/>
              <w:sz w:val="22"/>
              <w:szCs w:val="22"/>
              <w:lang w:bidi="ar-SA"/>
            </w:rPr>
          </w:pPr>
          <w:hyperlink w:anchor="_Toc510188028" w:history="1">
            <w:r w:rsidRPr="009463D1">
              <w:rPr>
                <w:rStyle w:val="Hyperlink"/>
                <w:noProof/>
              </w:rPr>
              <w:t>HÀM SETBIT</w:t>
            </w:r>
            <w:r>
              <w:rPr>
                <w:noProof/>
                <w:webHidden/>
              </w:rPr>
              <w:tab/>
            </w:r>
            <w:r>
              <w:rPr>
                <w:noProof/>
                <w:webHidden/>
              </w:rPr>
              <w:fldChar w:fldCharType="begin"/>
            </w:r>
            <w:r>
              <w:rPr>
                <w:noProof/>
                <w:webHidden/>
              </w:rPr>
              <w:instrText xml:space="preserve"> PAGEREF _Toc510188028 \h </w:instrText>
            </w:r>
            <w:r>
              <w:rPr>
                <w:noProof/>
                <w:webHidden/>
              </w:rPr>
            </w:r>
            <w:r>
              <w:rPr>
                <w:noProof/>
                <w:webHidden/>
              </w:rPr>
              <w:fldChar w:fldCharType="separate"/>
            </w:r>
            <w:r>
              <w:rPr>
                <w:noProof/>
                <w:webHidden/>
              </w:rPr>
              <w:t>30</w:t>
            </w:r>
            <w:r>
              <w:rPr>
                <w:noProof/>
                <w:webHidden/>
              </w:rPr>
              <w:fldChar w:fldCharType="end"/>
            </w:r>
          </w:hyperlink>
        </w:p>
        <w:p w14:paraId="65DEE536" w14:textId="54157330" w:rsidR="00FA2EC1" w:rsidRDefault="00FA2EC1">
          <w:pPr>
            <w:pStyle w:val="TOC2"/>
            <w:tabs>
              <w:tab w:val="right" w:leader="dot" w:pos="8395"/>
            </w:tabs>
            <w:rPr>
              <w:rFonts w:eastAsiaTheme="minorEastAsia" w:cstheme="minorBidi"/>
              <w:noProof/>
              <w:color w:val="auto"/>
              <w:sz w:val="22"/>
              <w:szCs w:val="22"/>
              <w:lang w:bidi="ar-SA"/>
            </w:rPr>
          </w:pPr>
          <w:hyperlink w:anchor="_Toc510188029" w:history="1">
            <w:r w:rsidRPr="009463D1">
              <w:rPr>
                <w:rStyle w:val="Hyperlink"/>
                <w:noProof/>
              </w:rPr>
              <w:t>HÀM XUẤT</w:t>
            </w:r>
            <w:r>
              <w:rPr>
                <w:noProof/>
                <w:webHidden/>
              </w:rPr>
              <w:tab/>
            </w:r>
            <w:r>
              <w:rPr>
                <w:noProof/>
                <w:webHidden/>
              </w:rPr>
              <w:fldChar w:fldCharType="begin"/>
            </w:r>
            <w:r>
              <w:rPr>
                <w:noProof/>
                <w:webHidden/>
              </w:rPr>
              <w:instrText xml:space="preserve"> PAGEREF _Toc510188029 \h </w:instrText>
            </w:r>
            <w:r>
              <w:rPr>
                <w:noProof/>
                <w:webHidden/>
              </w:rPr>
            </w:r>
            <w:r>
              <w:rPr>
                <w:noProof/>
                <w:webHidden/>
              </w:rPr>
              <w:fldChar w:fldCharType="separate"/>
            </w:r>
            <w:r>
              <w:rPr>
                <w:noProof/>
                <w:webHidden/>
              </w:rPr>
              <w:t>31</w:t>
            </w:r>
            <w:r>
              <w:rPr>
                <w:noProof/>
                <w:webHidden/>
              </w:rPr>
              <w:fldChar w:fldCharType="end"/>
            </w:r>
          </w:hyperlink>
        </w:p>
        <w:p w14:paraId="330C272E" w14:textId="64A380ED" w:rsidR="00FA2EC1" w:rsidRDefault="00FA2EC1">
          <w:pPr>
            <w:pStyle w:val="TOC3"/>
            <w:tabs>
              <w:tab w:val="right" w:leader="dot" w:pos="8395"/>
            </w:tabs>
            <w:rPr>
              <w:rFonts w:eastAsiaTheme="minorEastAsia" w:cstheme="minorBidi"/>
              <w:noProof/>
              <w:color w:val="auto"/>
              <w:sz w:val="22"/>
              <w:szCs w:val="22"/>
              <w:lang w:bidi="ar-SA"/>
            </w:rPr>
          </w:pPr>
          <w:hyperlink w:anchor="_Toc510188030" w:history="1">
            <w:r w:rsidRPr="009463D1">
              <w:rPr>
                <w:rStyle w:val="Hyperlink"/>
                <w:noProof/>
              </w:rPr>
              <w:t>HÀM GETTYPEOFQFLOAT:</w:t>
            </w:r>
            <w:r>
              <w:rPr>
                <w:noProof/>
                <w:webHidden/>
              </w:rPr>
              <w:tab/>
            </w:r>
            <w:r>
              <w:rPr>
                <w:noProof/>
                <w:webHidden/>
              </w:rPr>
              <w:fldChar w:fldCharType="begin"/>
            </w:r>
            <w:r>
              <w:rPr>
                <w:noProof/>
                <w:webHidden/>
              </w:rPr>
              <w:instrText xml:space="preserve"> PAGEREF _Toc510188030 \h </w:instrText>
            </w:r>
            <w:r>
              <w:rPr>
                <w:noProof/>
                <w:webHidden/>
              </w:rPr>
            </w:r>
            <w:r>
              <w:rPr>
                <w:noProof/>
                <w:webHidden/>
              </w:rPr>
              <w:fldChar w:fldCharType="separate"/>
            </w:r>
            <w:r>
              <w:rPr>
                <w:noProof/>
                <w:webHidden/>
              </w:rPr>
              <w:t>33</w:t>
            </w:r>
            <w:r>
              <w:rPr>
                <w:noProof/>
                <w:webHidden/>
              </w:rPr>
              <w:fldChar w:fldCharType="end"/>
            </w:r>
          </w:hyperlink>
        </w:p>
        <w:p w14:paraId="7447CC06" w14:textId="3887B417" w:rsidR="00FA2EC1" w:rsidRDefault="00FA2EC1">
          <w:pPr>
            <w:pStyle w:val="TOC3"/>
            <w:tabs>
              <w:tab w:val="right" w:leader="dot" w:pos="8395"/>
            </w:tabs>
            <w:rPr>
              <w:rFonts w:eastAsiaTheme="minorEastAsia" w:cstheme="minorBidi"/>
              <w:noProof/>
              <w:color w:val="auto"/>
              <w:sz w:val="22"/>
              <w:szCs w:val="22"/>
              <w:lang w:bidi="ar-SA"/>
            </w:rPr>
          </w:pPr>
          <w:hyperlink w:anchor="_Toc510188031" w:history="1">
            <w:r w:rsidRPr="009463D1">
              <w:rPr>
                <w:rStyle w:val="Hyperlink"/>
                <w:noProof/>
              </w:rPr>
              <w:t>HÀM CHECKBITSCOPE</w:t>
            </w:r>
            <w:r>
              <w:rPr>
                <w:noProof/>
                <w:webHidden/>
              </w:rPr>
              <w:tab/>
            </w:r>
            <w:r>
              <w:rPr>
                <w:noProof/>
                <w:webHidden/>
              </w:rPr>
              <w:fldChar w:fldCharType="begin"/>
            </w:r>
            <w:r>
              <w:rPr>
                <w:noProof/>
                <w:webHidden/>
              </w:rPr>
              <w:instrText xml:space="preserve"> PAGEREF _Toc510188031 \h </w:instrText>
            </w:r>
            <w:r>
              <w:rPr>
                <w:noProof/>
                <w:webHidden/>
              </w:rPr>
            </w:r>
            <w:r>
              <w:rPr>
                <w:noProof/>
                <w:webHidden/>
              </w:rPr>
              <w:fldChar w:fldCharType="separate"/>
            </w:r>
            <w:r>
              <w:rPr>
                <w:noProof/>
                <w:webHidden/>
              </w:rPr>
              <w:t>34</w:t>
            </w:r>
            <w:r>
              <w:rPr>
                <w:noProof/>
                <w:webHidden/>
              </w:rPr>
              <w:fldChar w:fldCharType="end"/>
            </w:r>
          </w:hyperlink>
        </w:p>
        <w:p w14:paraId="016B0ADA" w14:textId="2E0FEECA" w:rsidR="00FA2EC1" w:rsidRDefault="00FA2EC1">
          <w:pPr>
            <w:pStyle w:val="TOC3"/>
            <w:tabs>
              <w:tab w:val="right" w:leader="dot" w:pos="8395"/>
            </w:tabs>
            <w:rPr>
              <w:rFonts w:eastAsiaTheme="minorEastAsia" w:cstheme="minorBidi"/>
              <w:noProof/>
              <w:color w:val="auto"/>
              <w:sz w:val="22"/>
              <w:szCs w:val="22"/>
              <w:lang w:bidi="ar-SA"/>
            </w:rPr>
          </w:pPr>
          <w:hyperlink w:anchor="_Toc510188032" w:history="1">
            <w:r w:rsidRPr="009463D1">
              <w:rPr>
                <w:rStyle w:val="Hyperlink"/>
                <w:noProof/>
              </w:rPr>
              <w:t>HÀM GETBIT</w:t>
            </w:r>
            <w:r>
              <w:rPr>
                <w:noProof/>
                <w:webHidden/>
              </w:rPr>
              <w:tab/>
            </w:r>
            <w:r>
              <w:rPr>
                <w:noProof/>
                <w:webHidden/>
              </w:rPr>
              <w:fldChar w:fldCharType="begin"/>
            </w:r>
            <w:r>
              <w:rPr>
                <w:noProof/>
                <w:webHidden/>
              </w:rPr>
              <w:instrText xml:space="preserve"> PAGEREF _Toc510188032 \h </w:instrText>
            </w:r>
            <w:r>
              <w:rPr>
                <w:noProof/>
                <w:webHidden/>
              </w:rPr>
            </w:r>
            <w:r>
              <w:rPr>
                <w:noProof/>
                <w:webHidden/>
              </w:rPr>
              <w:fldChar w:fldCharType="separate"/>
            </w:r>
            <w:r>
              <w:rPr>
                <w:noProof/>
                <w:webHidden/>
              </w:rPr>
              <w:t>34</w:t>
            </w:r>
            <w:r>
              <w:rPr>
                <w:noProof/>
                <w:webHidden/>
              </w:rPr>
              <w:fldChar w:fldCharType="end"/>
            </w:r>
          </w:hyperlink>
        </w:p>
        <w:p w14:paraId="028C0CAA" w14:textId="7DF7E75D" w:rsidR="00FA2EC1" w:rsidRDefault="00FA2EC1">
          <w:pPr>
            <w:pStyle w:val="TOC2"/>
            <w:tabs>
              <w:tab w:val="right" w:leader="dot" w:pos="8395"/>
            </w:tabs>
            <w:rPr>
              <w:rFonts w:eastAsiaTheme="minorEastAsia" w:cstheme="minorBidi"/>
              <w:noProof/>
              <w:color w:val="auto"/>
              <w:sz w:val="22"/>
              <w:szCs w:val="22"/>
              <w:lang w:bidi="ar-SA"/>
            </w:rPr>
          </w:pPr>
          <w:hyperlink w:anchor="_Toc510188033" w:history="1">
            <w:r w:rsidRPr="009463D1">
              <w:rPr>
                <w:rStyle w:val="Hyperlink"/>
                <w:noProof/>
              </w:rPr>
              <w:t>LỚP STRFLOAT</w:t>
            </w:r>
            <w:r>
              <w:rPr>
                <w:noProof/>
                <w:webHidden/>
              </w:rPr>
              <w:tab/>
            </w:r>
            <w:r>
              <w:rPr>
                <w:noProof/>
                <w:webHidden/>
              </w:rPr>
              <w:fldChar w:fldCharType="begin"/>
            </w:r>
            <w:r>
              <w:rPr>
                <w:noProof/>
                <w:webHidden/>
              </w:rPr>
              <w:instrText xml:space="preserve"> PAGEREF _Toc510188033 \h </w:instrText>
            </w:r>
            <w:r>
              <w:rPr>
                <w:noProof/>
                <w:webHidden/>
              </w:rPr>
            </w:r>
            <w:r>
              <w:rPr>
                <w:noProof/>
                <w:webHidden/>
              </w:rPr>
              <w:fldChar w:fldCharType="separate"/>
            </w:r>
            <w:r>
              <w:rPr>
                <w:noProof/>
                <w:webHidden/>
              </w:rPr>
              <w:t>35</w:t>
            </w:r>
            <w:r>
              <w:rPr>
                <w:noProof/>
                <w:webHidden/>
              </w:rPr>
              <w:fldChar w:fldCharType="end"/>
            </w:r>
          </w:hyperlink>
        </w:p>
        <w:p w14:paraId="51CE8377" w14:textId="57C33C3A" w:rsidR="00FA2EC1" w:rsidRDefault="00FA2EC1">
          <w:pPr>
            <w:pStyle w:val="TOC3"/>
            <w:tabs>
              <w:tab w:val="right" w:leader="dot" w:pos="8395"/>
            </w:tabs>
            <w:rPr>
              <w:rFonts w:eastAsiaTheme="minorEastAsia" w:cstheme="minorBidi"/>
              <w:noProof/>
              <w:color w:val="auto"/>
              <w:sz w:val="22"/>
              <w:szCs w:val="22"/>
              <w:lang w:bidi="ar-SA"/>
            </w:rPr>
          </w:pPr>
          <w:hyperlink w:anchor="_Toc510188034" w:history="1">
            <w:r w:rsidRPr="009463D1">
              <w:rPr>
                <w:rStyle w:val="Hyperlink"/>
                <w:noProof/>
              </w:rPr>
              <w:t>HÀM KHỞI TẠO</w:t>
            </w:r>
            <w:r>
              <w:rPr>
                <w:noProof/>
                <w:webHidden/>
              </w:rPr>
              <w:tab/>
            </w:r>
            <w:r>
              <w:rPr>
                <w:noProof/>
                <w:webHidden/>
              </w:rPr>
              <w:fldChar w:fldCharType="begin"/>
            </w:r>
            <w:r>
              <w:rPr>
                <w:noProof/>
                <w:webHidden/>
              </w:rPr>
              <w:instrText xml:space="preserve"> PAGEREF _Toc510188034 \h </w:instrText>
            </w:r>
            <w:r>
              <w:rPr>
                <w:noProof/>
                <w:webHidden/>
              </w:rPr>
            </w:r>
            <w:r>
              <w:rPr>
                <w:noProof/>
                <w:webHidden/>
              </w:rPr>
              <w:fldChar w:fldCharType="separate"/>
            </w:r>
            <w:r>
              <w:rPr>
                <w:noProof/>
                <w:webHidden/>
              </w:rPr>
              <w:t>36</w:t>
            </w:r>
            <w:r>
              <w:rPr>
                <w:noProof/>
                <w:webHidden/>
              </w:rPr>
              <w:fldChar w:fldCharType="end"/>
            </w:r>
          </w:hyperlink>
        </w:p>
        <w:p w14:paraId="7A9649EC" w14:textId="69D330B2" w:rsidR="00FA2EC1" w:rsidRDefault="00FA2EC1">
          <w:pPr>
            <w:pStyle w:val="TOC3"/>
            <w:tabs>
              <w:tab w:val="right" w:leader="dot" w:pos="8395"/>
            </w:tabs>
            <w:rPr>
              <w:rFonts w:eastAsiaTheme="minorEastAsia" w:cstheme="minorBidi"/>
              <w:noProof/>
              <w:color w:val="auto"/>
              <w:sz w:val="22"/>
              <w:szCs w:val="22"/>
              <w:lang w:bidi="ar-SA"/>
            </w:rPr>
          </w:pPr>
          <w:hyperlink w:anchor="_Toc510188035" w:history="1">
            <w:r w:rsidRPr="009463D1">
              <w:rPr>
                <w:rStyle w:val="Hyperlink"/>
                <w:noProof/>
              </w:rPr>
              <w:t>HÀM CHUYỂN XÂU SANG STRFLOAT</w:t>
            </w:r>
            <w:r>
              <w:rPr>
                <w:noProof/>
                <w:webHidden/>
              </w:rPr>
              <w:tab/>
            </w:r>
            <w:r>
              <w:rPr>
                <w:noProof/>
                <w:webHidden/>
              </w:rPr>
              <w:fldChar w:fldCharType="begin"/>
            </w:r>
            <w:r>
              <w:rPr>
                <w:noProof/>
                <w:webHidden/>
              </w:rPr>
              <w:instrText xml:space="preserve"> PAGEREF _Toc510188035 \h </w:instrText>
            </w:r>
            <w:r>
              <w:rPr>
                <w:noProof/>
                <w:webHidden/>
              </w:rPr>
            </w:r>
            <w:r>
              <w:rPr>
                <w:noProof/>
                <w:webHidden/>
              </w:rPr>
              <w:fldChar w:fldCharType="separate"/>
            </w:r>
            <w:r>
              <w:rPr>
                <w:noProof/>
                <w:webHidden/>
              </w:rPr>
              <w:t>36</w:t>
            </w:r>
            <w:r>
              <w:rPr>
                <w:noProof/>
                <w:webHidden/>
              </w:rPr>
              <w:fldChar w:fldCharType="end"/>
            </w:r>
          </w:hyperlink>
        </w:p>
        <w:p w14:paraId="729EE495" w14:textId="6FFD6AC5" w:rsidR="00FA2EC1" w:rsidRDefault="00FA2EC1">
          <w:pPr>
            <w:pStyle w:val="TOC3"/>
            <w:tabs>
              <w:tab w:val="right" w:leader="dot" w:pos="8395"/>
            </w:tabs>
            <w:rPr>
              <w:rFonts w:eastAsiaTheme="minorEastAsia" w:cstheme="minorBidi"/>
              <w:noProof/>
              <w:color w:val="auto"/>
              <w:sz w:val="22"/>
              <w:szCs w:val="22"/>
              <w:lang w:bidi="ar-SA"/>
            </w:rPr>
          </w:pPr>
          <w:hyperlink w:anchor="_Toc510188036" w:history="1">
            <w:r w:rsidRPr="009463D1">
              <w:rPr>
                <w:rStyle w:val="Hyperlink"/>
                <w:noProof/>
              </w:rPr>
              <w:t>HÀM ISNEGATIVE</w:t>
            </w:r>
            <w:r>
              <w:rPr>
                <w:noProof/>
                <w:webHidden/>
              </w:rPr>
              <w:tab/>
            </w:r>
            <w:r>
              <w:rPr>
                <w:noProof/>
                <w:webHidden/>
              </w:rPr>
              <w:fldChar w:fldCharType="begin"/>
            </w:r>
            <w:r>
              <w:rPr>
                <w:noProof/>
                <w:webHidden/>
              </w:rPr>
              <w:instrText xml:space="preserve"> PAGEREF _Toc510188036 \h </w:instrText>
            </w:r>
            <w:r>
              <w:rPr>
                <w:noProof/>
                <w:webHidden/>
              </w:rPr>
            </w:r>
            <w:r>
              <w:rPr>
                <w:noProof/>
                <w:webHidden/>
              </w:rPr>
              <w:fldChar w:fldCharType="separate"/>
            </w:r>
            <w:r>
              <w:rPr>
                <w:noProof/>
                <w:webHidden/>
              </w:rPr>
              <w:t>36</w:t>
            </w:r>
            <w:r>
              <w:rPr>
                <w:noProof/>
                <w:webHidden/>
              </w:rPr>
              <w:fldChar w:fldCharType="end"/>
            </w:r>
          </w:hyperlink>
        </w:p>
        <w:p w14:paraId="54B42017" w14:textId="734235FD" w:rsidR="00FA2EC1" w:rsidRDefault="00FA2EC1">
          <w:pPr>
            <w:pStyle w:val="TOC3"/>
            <w:tabs>
              <w:tab w:val="right" w:leader="dot" w:pos="8395"/>
            </w:tabs>
            <w:rPr>
              <w:rFonts w:eastAsiaTheme="minorEastAsia" w:cstheme="minorBidi"/>
              <w:noProof/>
              <w:color w:val="auto"/>
              <w:sz w:val="22"/>
              <w:szCs w:val="22"/>
              <w:lang w:bidi="ar-SA"/>
            </w:rPr>
          </w:pPr>
          <w:hyperlink w:anchor="_Toc510188037" w:history="1">
            <w:r w:rsidRPr="009463D1">
              <w:rPr>
                <w:rStyle w:val="Hyperlink"/>
                <w:noProof/>
              </w:rPr>
              <w:t>HÀM NORMALIZE</w:t>
            </w:r>
            <w:r>
              <w:rPr>
                <w:noProof/>
                <w:webHidden/>
              </w:rPr>
              <w:tab/>
            </w:r>
            <w:r>
              <w:rPr>
                <w:noProof/>
                <w:webHidden/>
              </w:rPr>
              <w:fldChar w:fldCharType="begin"/>
            </w:r>
            <w:r>
              <w:rPr>
                <w:noProof/>
                <w:webHidden/>
              </w:rPr>
              <w:instrText xml:space="preserve"> PAGEREF _Toc510188037 \h </w:instrText>
            </w:r>
            <w:r>
              <w:rPr>
                <w:noProof/>
                <w:webHidden/>
              </w:rPr>
            </w:r>
            <w:r>
              <w:rPr>
                <w:noProof/>
                <w:webHidden/>
              </w:rPr>
              <w:fldChar w:fldCharType="separate"/>
            </w:r>
            <w:r>
              <w:rPr>
                <w:noProof/>
                <w:webHidden/>
              </w:rPr>
              <w:t>36</w:t>
            </w:r>
            <w:r>
              <w:rPr>
                <w:noProof/>
                <w:webHidden/>
              </w:rPr>
              <w:fldChar w:fldCharType="end"/>
            </w:r>
          </w:hyperlink>
        </w:p>
        <w:p w14:paraId="1D3FE4DB" w14:textId="2424CCDA" w:rsidR="00FA2EC1" w:rsidRDefault="00FA2EC1">
          <w:pPr>
            <w:pStyle w:val="TOC3"/>
            <w:tabs>
              <w:tab w:val="right" w:leader="dot" w:pos="8395"/>
            </w:tabs>
            <w:rPr>
              <w:rFonts w:eastAsiaTheme="minorEastAsia" w:cstheme="minorBidi"/>
              <w:noProof/>
              <w:color w:val="auto"/>
              <w:sz w:val="22"/>
              <w:szCs w:val="22"/>
              <w:lang w:bidi="ar-SA"/>
            </w:rPr>
          </w:pPr>
          <w:hyperlink w:anchor="_Toc510188038" w:history="1">
            <w:r w:rsidRPr="009463D1">
              <w:rPr>
                <w:rStyle w:val="Hyperlink"/>
                <w:noProof/>
              </w:rPr>
              <w:t>HÀM THỰC HIỆN PHÉP CỘNG</w:t>
            </w:r>
            <w:r>
              <w:rPr>
                <w:noProof/>
                <w:webHidden/>
              </w:rPr>
              <w:tab/>
            </w:r>
            <w:r>
              <w:rPr>
                <w:noProof/>
                <w:webHidden/>
              </w:rPr>
              <w:fldChar w:fldCharType="begin"/>
            </w:r>
            <w:r>
              <w:rPr>
                <w:noProof/>
                <w:webHidden/>
              </w:rPr>
              <w:instrText xml:space="preserve"> PAGEREF _Toc510188038 \h </w:instrText>
            </w:r>
            <w:r>
              <w:rPr>
                <w:noProof/>
                <w:webHidden/>
              </w:rPr>
            </w:r>
            <w:r>
              <w:rPr>
                <w:noProof/>
                <w:webHidden/>
              </w:rPr>
              <w:fldChar w:fldCharType="separate"/>
            </w:r>
            <w:r>
              <w:rPr>
                <w:noProof/>
                <w:webHidden/>
              </w:rPr>
              <w:t>37</w:t>
            </w:r>
            <w:r>
              <w:rPr>
                <w:noProof/>
                <w:webHidden/>
              </w:rPr>
              <w:fldChar w:fldCharType="end"/>
            </w:r>
          </w:hyperlink>
        </w:p>
        <w:p w14:paraId="373B5883" w14:textId="72FE2D7C" w:rsidR="00FA2EC1" w:rsidRDefault="00FA2EC1">
          <w:pPr>
            <w:pStyle w:val="TOC3"/>
            <w:tabs>
              <w:tab w:val="right" w:leader="dot" w:pos="8395"/>
            </w:tabs>
            <w:rPr>
              <w:rFonts w:eastAsiaTheme="minorEastAsia" w:cstheme="minorBidi"/>
              <w:noProof/>
              <w:color w:val="auto"/>
              <w:sz w:val="22"/>
              <w:szCs w:val="22"/>
              <w:lang w:bidi="ar-SA"/>
            </w:rPr>
          </w:pPr>
          <w:hyperlink w:anchor="_Toc510188039" w:history="1">
            <w:r w:rsidRPr="009463D1">
              <w:rPr>
                <w:rStyle w:val="Hyperlink"/>
                <w:noProof/>
              </w:rPr>
              <w:t>HÀM BALANCELENGTH</w:t>
            </w:r>
            <w:r>
              <w:rPr>
                <w:noProof/>
                <w:webHidden/>
              </w:rPr>
              <w:tab/>
            </w:r>
            <w:r>
              <w:rPr>
                <w:noProof/>
                <w:webHidden/>
              </w:rPr>
              <w:fldChar w:fldCharType="begin"/>
            </w:r>
            <w:r>
              <w:rPr>
                <w:noProof/>
                <w:webHidden/>
              </w:rPr>
              <w:instrText xml:space="preserve"> PAGEREF _Toc510188039 \h </w:instrText>
            </w:r>
            <w:r>
              <w:rPr>
                <w:noProof/>
                <w:webHidden/>
              </w:rPr>
            </w:r>
            <w:r>
              <w:rPr>
                <w:noProof/>
                <w:webHidden/>
              </w:rPr>
              <w:fldChar w:fldCharType="separate"/>
            </w:r>
            <w:r>
              <w:rPr>
                <w:noProof/>
                <w:webHidden/>
              </w:rPr>
              <w:t>39</w:t>
            </w:r>
            <w:r>
              <w:rPr>
                <w:noProof/>
                <w:webHidden/>
              </w:rPr>
              <w:fldChar w:fldCharType="end"/>
            </w:r>
          </w:hyperlink>
        </w:p>
        <w:p w14:paraId="7ABF60D8" w14:textId="2A47C8B9" w:rsidR="00FA2EC1" w:rsidRDefault="00FA2EC1">
          <w:pPr>
            <w:pStyle w:val="TOC3"/>
            <w:tabs>
              <w:tab w:val="right" w:leader="dot" w:pos="8395"/>
            </w:tabs>
            <w:rPr>
              <w:rFonts w:eastAsiaTheme="minorEastAsia" w:cstheme="minorBidi"/>
              <w:noProof/>
              <w:color w:val="auto"/>
              <w:sz w:val="22"/>
              <w:szCs w:val="22"/>
              <w:lang w:bidi="ar-SA"/>
            </w:rPr>
          </w:pPr>
          <w:hyperlink w:anchor="_Toc510188040" w:history="1">
            <w:r w:rsidRPr="009463D1">
              <w:rPr>
                <w:rStyle w:val="Hyperlink"/>
                <w:noProof/>
              </w:rPr>
              <w:t>HÀM THỰC HIỆN PHÉP GÁN</w:t>
            </w:r>
            <w:r>
              <w:rPr>
                <w:noProof/>
                <w:webHidden/>
              </w:rPr>
              <w:tab/>
            </w:r>
            <w:r>
              <w:rPr>
                <w:noProof/>
                <w:webHidden/>
              </w:rPr>
              <w:fldChar w:fldCharType="begin"/>
            </w:r>
            <w:r>
              <w:rPr>
                <w:noProof/>
                <w:webHidden/>
              </w:rPr>
              <w:instrText xml:space="preserve"> PAGEREF _Toc510188040 \h </w:instrText>
            </w:r>
            <w:r>
              <w:rPr>
                <w:noProof/>
                <w:webHidden/>
              </w:rPr>
            </w:r>
            <w:r>
              <w:rPr>
                <w:noProof/>
                <w:webHidden/>
              </w:rPr>
              <w:fldChar w:fldCharType="separate"/>
            </w:r>
            <w:r>
              <w:rPr>
                <w:noProof/>
                <w:webHidden/>
              </w:rPr>
              <w:t>40</w:t>
            </w:r>
            <w:r>
              <w:rPr>
                <w:noProof/>
                <w:webHidden/>
              </w:rPr>
              <w:fldChar w:fldCharType="end"/>
            </w:r>
          </w:hyperlink>
        </w:p>
        <w:p w14:paraId="1AF334B5" w14:textId="57EEFA04" w:rsidR="00FA2EC1" w:rsidRDefault="00FA2EC1">
          <w:pPr>
            <w:pStyle w:val="TOC3"/>
            <w:tabs>
              <w:tab w:val="right" w:leader="dot" w:pos="8395"/>
            </w:tabs>
            <w:rPr>
              <w:rFonts w:eastAsiaTheme="minorEastAsia" w:cstheme="minorBidi"/>
              <w:noProof/>
              <w:color w:val="auto"/>
              <w:sz w:val="22"/>
              <w:szCs w:val="22"/>
              <w:lang w:bidi="ar-SA"/>
            </w:rPr>
          </w:pPr>
          <w:hyperlink w:anchor="_Toc510188041" w:history="1">
            <w:r w:rsidRPr="009463D1">
              <w:rPr>
                <w:rStyle w:val="Hyperlink"/>
                <w:noProof/>
              </w:rPr>
              <w:t>HÀM THỰC HIỆN PHÉP NHÂN</w:t>
            </w:r>
            <w:r>
              <w:rPr>
                <w:noProof/>
                <w:webHidden/>
              </w:rPr>
              <w:tab/>
            </w:r>
            <w:r>
              <w:rPr>
                <w:noProof/>
                <w:webHidden/>
              </w:rPr>
              <w:fldChar w:fldCharType="begin"/>
            </w:r>
            <w:r>
              <w:rPr>
                <w:noProof/>
                <w:webHidden/>
              </w:rPr>
              <w:instrText xml:space="preserve"> PAGEREF _Toc510188041 \h </w:instrText>
            </w:r>
            <w:r>
              <w:rPr>
                <w:noProof/>
                <w:webHidden/>
              </w:rPr>
            </w:r>
            <w:r>
              <w:rPr>
                <w:noProof/>
                <w:webHidden/>
              </w:rPr>
              <w:fldChar w:fldCharType="separate"/>
            </w:r>
            <w:r>
              <w:rPr>
                <w:noProof/>
                <w:webHidden/>
              </w:rPr>
              <w:t>40</w:t>
            </w:r>
            <w:r>
              <w:rPr>
                <w:noProof/>
                <w:webHidden/>
              </w:rPr>
              <w:fldChar w:fldCharType="end"/>
            </w:r>
          </w:hyperlink>
        </w:p>
        <w:p w14:paraId="7F39CF81" w14:textId="799B17A1" w:rsidR="00FA2EC1" w:rsidRDefault="00FA2EC1">
          <w:pPr>
            <w:pStyle w:val="TOC3"/>
            <w:tabs>
              <w:tab w:val="right" w:leader="dot" w:pos="8395"/>
            </w:tabs>
            <w:rPr>
              <w:rFonts w:eastAsiaTheme="minorEastAsia" w:cstheme="minorBidi"/>
              <w:noProof/>
              <w:color w:val="auto"/>
              <w:sz w:val="22"/>
              <w:szCs w:val="22"/>
              <w:lang w:bidi="ar-SA"/>
            </w:rPr>
          </w:pPr>
          <w:hyperlink w:anchor="_Toc510188042" w:history="1">
            <w:r w:rsidRPr="009463D1">
              <w:rPr>
                <w:rStyle w:val="Hyperlink"/>
                <w:noProof/>
              </w:rPr>
              <w:t>HÀM THỰC HIỆN PHÉP CHIA</w:t>
            </w:r>
            <w:r>
              <w:rPr>
                <w:noProof/>
                <w:webHidden/>
              </w:rPr>
              <w:tab/>
            </w:r>
            <w:r>
              <w:rPr>
                <w:noProof/>
                <w:webHidden/>
              </w:rPr>
              <w:fldChar w:fldCharType="begin"/>
            </w:r>
            <w:r>
              <w:rPr>
                <w:noProof/>
                <w:webHidden/>
              </w:rPr>
              <w:instrText xml:space="preserve"> PAGEREF _Toc510188042 \h </w:instrText>
            </w:r>
            <w:r>
              <w:rPr>
                <w:noProof/>
                <w:webHidden/>
              </w:rPr>
            </w:r>
            <w:r>
              <w:rPr>
                <w:noProof/>
                <w:webHidden/>
              </w:rPr>
              <w:fldChar w:fldCharType="separate"/>
            </w:r>
            <w:r>
              <w:rPr>
                <w:noProof/>
                <w:webHidden/>
              </w:rPr>
              <w:t>41</w:t>
            </w:r>
            <w:r>
              <w:rPr>
                <w:noProof/>
                <w:webHidden/>
              </w:rPr>
              <w:fldChar w:fldCharType="end"/>
            </w:r>
          </w:hyperlink>
        </w:p>
        <w:p w14:paraId="67DA7A34" w14:textId="4E3EE617" w:rsidR="00FA2EC1" w:rsidRDefault="00FA2EC1">
          <w:pPr>
            <w:pStyle w:val="TOC3"/>
            <w:tabs>
              <w:tab w:val="right" w:leader="dot" w:pos="8395"/>
            </w:tabs>
            <w:rPr>
              <w:rFonts w:eastAsiaTheme="minorEastAsia" w:cstheme="minorBidi"/>
              <w:noProof/>
              <w:color w:val="auto"/>
              <w:sz w:val="22"/>
              <w:szCs w:val="22"/>
              <w:lang w:bidi="ar-SA"/>
            </w:rPr>
          </w:pPr>
          <w:hyperlink w:anchor="_Toc510188043" w:history="1">
            <w:r w:rsidRPr="009463D1">
              <w:rPr>
                <w:rStyle w:val="Hyperlink"/>
                <w:noProof/>
              </w:rPr>
              <w:t>HÀM NHẬP XUẤT</w:t>
            </w:r>
            <w:r>
              <w:rPr>
                <w:noProof/>
                <w:webHidden/>
              </w:rPr>
              <w:tab/>
            </w:r>
            <w:r>
              <w:rPr>
                <w:noProof/>
                <w:webHidden/>
              </w:rPr>
              <w:fldChar w:fldCharType="begin"/>
            </w:r>
            <w:r>
              <w:rPr>
                <w:noProof/>
                <w:webHidden/>
              </w:rPr>
              <w:instrText xml:space="preserve"> PAGEREF _Toc510188043 \h </w:instrText>
            </w:r>
            <w:r>
              <w:rPr>
                <w:noProof/>
                <w:webHidden/>
              </w:rPr>
            </w:r>
            <w:r>
              <w:rPr>
                <w:noProof/>
                <w:webHidden/>
              </w:rPr>
              <w:fldChar w:fldCharType="separate"/>
            </w:r>
            <w:r>
              <w:rPr>
                <w:noProof/>
                <w:webHidden/>
              </w:rPr>
              <w:t>42</w:t>
            </w:r>
            <w:r>
              <w:rPr>
                <w:noProof/>
                <w:webHidden/>
              </w:rPr>
              <w:fldChar w:fldCharType="end"/>
            </w:r>
          </w:hyperlink>
        </w:p>
        <w:p w14:paraId="438EFDEC" w14:textId="5286CC96" w:rsidR="00FA2EC1" w:rsidRDefault="00FA2EC1">
          <w:pPr>
            <w:pStyle w:val="TOC2"/>
            <w:tabs>
              <w:tab w:val="right" w:leader="dot" w:pos="8395"/>
            </w:tabs>
            <w:rPr>
              <w:rFonts w:eastAsiaTheme="minorEastAsia" w:cstheme="minorBidi"/>
              <w:noProof/>
              <w:color w:val="auto"/>
              <w:sz w:val="22"/>
              <w:szCs w:val="22"/>
              <w:lang w:bidi="ar-SA"/>
            </w:rPr>
          </w:pPr>
          <w:hyperlink w:anchor="_Toc510188044" w:history="1">
            <w:r w:rsidRPr="009463D1">
              <w:rPr>
                <w:rStyle w:val="Hyperlink"/>
                <w:noProof/>
              </w:rPr>
              <w:t>HÀM CHUYỂN ĐỔI BIỂU DIỄN SỐ</w:t>
            </w:r>
            <w:r>
              <w:rPr>
                <w:noProof/>
                <w:webHidden/>
              </w:rPr>
              <w:tab/>
            </w:r>
            <w:r>
              <w:rPr>
                <w:noProof/>
                <w:webHidden/>
              </w:rPr>
              <w:fldChar w:fldCharType="begin"/>
            </w:r>
            <w:r>
              <w:rPr>
                <w:noProof/>
                <w:webHidden/>
              </w:rPr>
              <w:instrText xml:space="preserve"> PAGEREF _Toc510188044 \h </w:instrText>
            </w:r>
            <w:r>
              <w:rPr>
                <w:noProof/>
                <w:webHidden/>
              </w:rPr>
            </w:r>
            <w:r>
              <w:rPr>
                <w:noProof/>
                <w:webHidden/>
              </w:rPr>
              <w:fldChar w:fldCharType="separate"/>
            </w:r>
            <w:r>
              <w:rPr>
                <w:noProof/>
                <w:webHidden/>
              </w:rPr>
              <w:t>42</w:t>
            </w:r>
            <w:r>
              <w:rPr>
                <w:noProof/>
                <w:webHidden/>
              </w:rPr>
              <w:fldChar w:fldCharType="end"/>
            </w:r>
          </w:hyperlink>
        </w:p>
        <w:p w14:paraId="5FB02930" w14:textId="2FD7855A" w:rsidR="00FA2EC1" w:rsidRDefault="00FA2EC1">
          <w:pPr>
            <w:pStyle w:val="TOC3"/>
            <w:tabs>
              <w:tab w:val="right" w:leader="dot" w:pos="8395"/>
            </w:tabs>
            <w:rPr>
              <w:rFonts w:eastAsiaTheme="minorEastAsia" w:cstheme="minorBidi"/>
              <w:noProof/>
              <w:color w:val="auto"/>
              <w:sz w:val="22"/>
              <w:szCs w:val="22"/>
              <w:lang w:bidi="ar-SA"/>
            </w:rPr>
          </w:pPr>
          <w:hyperlink w:anchor="_Toc510188045" w:history="1">
            <w:r w:rsidRPr="009463D1">
              <w:rPr>
                <w:rStyle w:val="Hyperlink"/>
                <w:noProof/>
              </w:rPr>
              <w:t>HÀM BINTODEC</w:t>
            </w:r>
            <w:r>
              <w:rPr>
                <w:noProof/>
                <w:webHidden/>
              </w:rPr>
              <w:tab/>
            </w:r>
            <w:r>
              <w:rPr>
                <w:noProof/>
                <w:webHidden/>
              </w:rPr>
              <w:fldChar w:fldCharType="begin"/>
            </w:r>
            <w:r>
              <w:rPr>
                <w:noProof/>
                <w:webHidden/>
              </w:rPr>
              <w:instrText xml:space="preserve"> PAGEREF _Toc510188045 \h </w:instrText>
            </w:r>
            <w:r>
              <w:rPr>
                <w:noProof/>
                <w:webHidden/>
              </w:rPr>
            </w:r>
            <w:r>
              <w:rPr>
                <w:noProof/>
                <w:webHidden/>
              </w:rPr>
              <w:fldChar w:fldCharType="separate"/>
            </w:r>
            <w:r>
              <w:rPr>
                <w:noProof/>
                <w:webHidden/>
              </w:rPr>
              <w:t>42</w:t>
            </w:r>
            <w:r>
              <w:rPr>
                <w:noProof/>
                <w:webHidden/>
              </w:rPr>
              <w:fldChar w:fldCharType="end"/>
            </w:r>
          </w:hyperlink>
        </w:p>
        <w:p w14:paraId="04290A35" w14:textId="2C4855D9" w:rsidR="00FA2EC1" w:rsidRDefault="00FA2EC1">
          <w:pPr>
            <w:pStyle w:val="TOC3"/>
            <w:tabs>
              <w:tab w:val="right" w:leader="dot" w:pos="8395"/>
            </w:tabs>
            <w:rPr>
              <w:rFonts w:eastAsiaTheme="minorEastAsia" w:cstheme="minorBidi"/>
              <w:noProof/>
              <w:color w:val="auto"/>
              <w:sz w:val="22"/>
              <w:szCs w:val="22"/>
              <w:lang w:bidi="ar-SA"/>
            </w:rPr>
          </w:pPr>
          <w:hyperlink w:anchor="_Toc510188046" w:history="1">
            <w:r w:rsidRPr="009463D1">
              <w:rPr>
                <w:rStyle w:val="Hyperlink"/>
                <w:noProof/>
              </w:rPr>
              <w:t>HÀM DECTOBIN</w:t>
            </w:r>
            <w:r>
              <w:rPr>
                <w:noProof/>
                <w:webHidden/>
              </w:rPr>
              <w:tab/>
            </w:r>
            <w:r>
              <w:rPr>
                <w:noProof/>
                <w:webHidden/>
              </w:rPr>
              <w:fldChar w:fldCharType="begin"/>
            </w:r>
            <w:r>
              <w:rPr>
                <w:noProof/>
                <w:webHidden/>
              </w:rPr>
              <w:instrText xml:space="preserve"> PAGEREF _Toc510188046 \h </w:instrText>
            </w:r>
            <w:r>
              <w:rPr>
                <w:noProof/>
                <w:webHidden/>
              </w:rPr>
            </w:r>
            <w:r>
              <w:rPr>
                <w:noProof/>
                <w:webHidden/>
              </w:rPr>
              <w:fldChar w:fldCharType="separate"/>
            </w:r>
            <w:r>
              <w:rPr>
                <w:noProof/>
                <w:webHidden/>
              </w:rPr>
              <w:t>43</w:t>
            </w:r>
            <w:r>
              <w:rPr>
                <w:noProof/>
                <w:webHidden/>
              </w:rPr>
              <w:fldChar w:fldCharType="end"/>
            </w:r>
          </w:hyperlink>
        </w:p>
        <w:p w14:paraId="357938B8" w14:textId="10B92458" w:rsidR="00FA2EC1" w:rsidRDefault="00FA2EC1">
          <w:pPr>
            <w:pStyle w:val="TOC1"/>
            <w:tabs>
              <w:tab w:val="right" w:leader="dot" w:pos="8395"/>
            </w:tabs>
            <w:rPr>
              <w:rFonts w:eastAsiaTheme="minorEastAsia" w:cstheme="minorBidi"/>
              <w:noProof/>
              <w:color w:val="auto"/>
              <w:sz w:val="22"/>
              <w:szCs w:val="22"/>
              <w:lang w:bidi="ar-SA"/>
            </w:rPr>
          </w:pPr>
          <w:hyperlink w:anchor="_Toc510188047" w:history="1">
            <w:r w:rsidRPr="009463D1">
              <w:rPr>
                <w:rStyle w:val="Hyperlink"/>
                <w:noProof/>
              </w:rPr>
              <w:t>ĐÁNH</w:t>
            </w:r>
            <w:r w:rsidRPr="009463D1">
              <w:rPr>
                <w:rStyle w:val="Hyperlink"/>
                <w:noProof/>
              </w:rPr>
              <w:t xml:space="preserve"> </w:t>
            </w:r>
            <w:r w:rsidRPr="009463D1">
              <w:rPr>
                <w:rStyle w:val="Hyperlink"/>
                <w:noProof/>
              </w:rPr>
              <w:t>GIÁ</w:t>
            </w:r>
            <w:r>
              <w:rPr>
                <w:noProof/>
                <w:webHidden/>
              </w:rPr>
              <w:tab/>
            </w:r>
            <w:r>
              <w:rPr>
                <w:noProof/>
                <w:webHidden/>
              </w:rPr>
              <w:fldChar w:fldCharType="begin"/>
            </w:r>
            <w:r>
              <w:rPr>
                <w:noProof/>
                <w:webHidden/>
              </w:rPr>
              <w:instrText xml:space="preserve"> PAGEREF _Toc510188047 \h </w:instrText>
            </w:r>
            <w:r>
              <w:rPr>
                <w:noProof/>
                <w:webHidden/>
              </w:rPr>
            </w:r>
            <w:r>
              <w:rPr>
                <w:noProof/>
                <w:webHidden/>
              </w:rPr>
              <w:fldChar w:fldCharType="separate"/>
            </w:r>
            <w:r>
              <w:rPr>
                <w:noProof/>
                <w:webHidden/>
              </w:rPr>
              <w:t>43</w:t>
            </w:r>
            <w:r>
              <w:rPr>
                <w:noProof/>
                <w:webHidden/>
              </w:rPr>
              <w:fldChar w:fldCharType="end"/>
            </w:r>
          </w:hyperlink>
        </w:p>
        <w:p w14:paraId="301C1BE6" w14:textId="0107EB37" w:rsidR="00D562BE" w:rsidRDefault="00D562BE">
          <w:r>
            <w:rPr>
              <w:b/>
              <w:bCs/>
              <w:noProof/>
            </w:rPr>
            <w:fldChar w:fldCharType="end"/>
          </w:r>
        </w:p>
      </w:sdtContent>
    </w:sdt>
    <w:p w14:paraId="62FF123C" w14:textId="77777777" w:rsidR="00D562BE" w:rsidRDefault="00D562BE" w:rsidP="00D562BE">
      <w:pPr>
        <w:pStyle w:val="mc1"/>
        <w:rPr>
          <w:rStyle w:val="Ktmc1"/>
        </w:rPr>
      </w:pPr>
    </w:p>
    <w:p w14:paraId="61BC9215" w14:textId="77777777" w:rsidR="00D562BE" w:rsidRDefault="00D562BE">
      <w:pPr>
        <w:rPr>
          <w:rStyle w:val="Ktmc1"/>
        </w:rPr>
      </w:pPr>
      <w:r>
        <w:rPr>
          <w:rStyle w:val="Ktmc1"/>
        </w:rPr>
        <w:br w:type="page"/>
      </w:r>
    </w:p>
    <w:p w14:paraId="34A75A5A" w14:textId="77777777" w:rsidR="00C57423" w:rsidRDefault="00C57423" w:rsidP="00D562BE">
      <w:pPr>
        <w:pStyle w:val="mc1"/>
        <w:rPr>
          <w:rStyle w:val="Ktmc1"/>
        </w:rPr>
      </w:pPr>
    </w:p>
    <w:p w14:paraId="4C8DE037" w14:textId="01E8A142" w:rsidR="007A2CFC" w:rsidRDefault="00D562BE" w:rsidP="00D562BE">
      <w:pPr>
        <w:pStyle w:val="mc1"/>
        <w:rPr>
          <w:rStyle w:val="Ktmc1"/>
        </w:rPr>
      </w:pPr>
      <w:bookmarkStart w:id="0" w:name="_Toc510188007"/>
      <w:r>
        <w:rPr>
          <w:rStyle w:val="Ktmc1"/>
        </w:rPr>
        <w:t>THÀNH VIÊN</w:t>
      </w:r>
      <w:bookmarkEnd w:id="0"/>
    </w:p>
    <w:tbl>
      <w:tblPr>
        <w:tblStyle w:val="BngBoco"/>
        <w:tblW w:w="0" w:type="auto"/>
        <w:tblLook w:val="04A0" w:firstRow="1" w:lastRow="0" w:firstColumn="1" w:lastColumn="0" w:noHBand="0" w:noVBand="1"/>
      </w:tblPr>
      <w:tblGrid>
        <w:gridCol w:w="2801"/>
        <w:gridCol w:w="2802"/>
        <w:gridCol w:w="2802"/>
      </w:tblGrid>
      <w:tr w:rsidR="00397501" w14:paraId="0BA79BC4" w14:textId="77777777" w:rsidTr="00397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14:paraId="7732F8A9" w14:textId="573A8BF0" w:rsidR="00397501" w:rsidRDefault="00397501" w:rsidP="00D626D1">
            <w:r>
              <w:t>MSSV</w:t>
            </w:r>
          </w:p>
        </w:tc>
        <w:tc>
          <w:tcPr>
            <w:tcW w:w="2802" w:type="dxa"/>
          </w:tcPr>
          <w:p w14:paraId="797A71E3" w14:textId="79FF73EB" w:rsidR="00397501" w:rsidRDefault="00397501" w:rsidP="00D626D1">
            <w:pPr>
              <w:cnfStyle w:val="100000000000" w:firstRow="1" w:lastRow="0" w:firstColumn="0" w:lastColumn="0" w:oddVBand="0" w:evenVBand="0" w:oddHBand="0" w:evenHBand="0" w:firstRowFirstColumn="0" w:firstRowLastColumn="0" w:lastRowFirstColumn="0" w:lastRowLastColumn="0"/>
            </w:pPr>
            <w:r>
              <w:t>Họ và tên</w:t>
            </w:r>
          </w:p>
        </w:tc>
        <w:tc>
          <w:tcPr>
            <w:tcW w:w="2802" w:type="dxa"/>
          </w:tcPr>
          <w:p w14:paraId="69701377" w14:textId="29419279" w:rsidR="00397501" w:rsidRDefault="00397501" w:rsidP="00D626D1">
            <w:pPr>
              <w:cnfStyle w:val="100000000000" w:firstRow="1" w:lastRow="0" w:firstColumn="0" w:lastColumn="0" w:oddVBand="0" w:evenVBand="0" w:oddHBand="0" w:evenHBand="0" w:firstRowFirstColumn="0" w:firstRowLastColumn="0" w:lastRowFirstColumn="0" w:lastRowLastColumn="0"/>
            </w:pPr>
            <w:r>
              <w:t>Công việc</w:t>
            </w:r>
          </w:p>
        </w:tc>
      </w:tr>
      <w:tr w:rsidR="00397501" w14:paraId="04870171"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380F7862" w14:textId="37DFDCC8" w:rsidR="00397501" w:rsidRDefault="00397501" w:rsidP="00D626D1">
            <w:r>
              <w:t>1612</w:t>
            </w:r>
            <w:r w:rsidR="00190BC8">
              <w:t>2</w:t>
            </w:r>
            <w:r>
              <w:t>24</w:t>
            </w:r>
          </w:p>
        </w:tc>
        <w:tc>
          <w:tcPr>
            <w:tcW w:w="2802" w:type="dxa"/>
          </w:tcPr>
          <w:p w14:paraId="448A1AB2" w14:textId="63E9ED1E" w:rsidR="00397501" w:rsidRDefault="00397501" w:rsidP="00D626D1">
            <w:pPr>
              <w:cnfStyle w:val="000000000000" w:firstRow="0" w:lastRow="0" w:firstColumn="0" w:lastColumn="0" w:oddVBand="0" w:evenVBand="0" w:oddHBand="0" w:evenHBand="0" w:firstRowFirstColumn="0" w:firstRowLastColumn="0" w:lastRowFirstColumn="0" w:lastRowLastColumn="0"/>
            </w:pPr>
            <w:r>
              <w:t>Hồ Minh Huấn</w:t>
            </w:r>
          </w:p>
        </w:tc>
        <w:tc>
          <w:tcPr>
            <w:tcW w:w="2802" w:type="dxa"/>
          </w:tcPr>
          <w:p w14:paraId="012F095E" w14:textId="209B6A4C"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phần QInt</w:t>
            </w:r>
          </w:p>
        </w:tc>
      </w:tr>
      <w:tr w:rsidR="00397501" w14:paraId="243A3B0B"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6F27BD61" w14:textId="3FEBB0F3" w:rsidR="00397501" w:rsidRDefault="00397501" w:rsidP="00D626D1">
            <w:r>
              <w:t>1612904</w:t>
            </w:r>
          </w:p>
        </w:tc>
        <w:tc>
          <w:tcPr>
            <w:tcW w:w="2802" w:type="dxa"/>
          </w:tcPr>
          <w:p w14:paraId="6299246D" w14:textId="1CB9A069" w:rsidR="00397501" w:rsidRDefault="00397501" w:rsidP="00D626D1">
            <w:pPr>
              <w:cnfStyle w:val="000000000000" w:firstRow="0" w:lastRow="0" w:firstColumn="0" w:lastColumn="0" w:oddVBand="0" w:evenVBand="0" w:oddHBand="0" w:evenHBand="0" w:firstRowFirstColumn="0" w:firstRowLastColumn="0" w:lastRowFirstColumn="0" w:lastRowLastColumn="0"/>
            </w:pPr>
            <w:r>
              <w:t>Mai Nguyễn Anh Vũ</w:t>
            </w:r>
          </w:p>
        </w:tc>
        <w:tc>
          <w:tcPr>
            <w:tcW w:w="2802" w:type="dxa"/>
          </w:tcPr>
          <w:p w14:paraId="281762E9" w14:textId="707528CB" w:rsidR="00397501" w:rsidRDefault="00397501" w:rsidP="00D626D1">
            <w:pPr>
              <w:cnfStyle w:val="000000000000" w:firstRow="0" w:lastRow="0" w:firstColumn="0" w:lastColumn="0" w:oddVBand="0" w:evenVBand="0" w:oddHBand="0" w:evenHBand="0" w:firstRowFirstColumn="0" w:firstRowLastColumn="0" w:lastRowFirstColumn="0" w:lastRowLastColumn="0"/>
            </w:pPr>
            <w:r>
              <w:t>Lập trình nhập, xuất, chuyển đổi trong QFloat</w:t>
            </w:r>
          </w:p>
        </w:tc>
      </w:tr>
      <w:tr w:rsidR="00397501" w14:paraId="2F833B16" w14:textId="77777777" w:rsidTr="00397501">
        <w:tc>
          <w:tcPr>
            <w:cnfStyle w:val="001000000000" w:firstRow="0" w:lastRow="0" w:firstColumn="1" w:lastColumn="0" w:oddVBand="0" w:evenVBand="0" w:oddHBand="0" w:evenHBand="0" w:firstRowFirstColumn="0" w:firstRowLastColumn="0" w:lastRowFirstColumn="0" w:lastRowLastColumn="0"/>
            <w:tcW w:w="2801" w:type="dxa"/>
          </w:tcPr>
          <w:p w14:paraId="567E2CCF" w14:textId="5F3BF263" w:rsidR="00397501" w:rsidRDefault="00190BC8" w:rsidP="00D626D1">
            <w:r>
              <w:t>1612098</w:t>
            </w:r>
          </w:p>
        </w:tc>
        <w:tc>
          <w:tcPr>
            <w:tcW w:w="2802" w:type="dxa"/>
          </w:tcPr>
          <w:p w14:paraId="4189F843" w14:textId="40DCBB8A" w:rsidR="00397501" w:rsidRDefault="00190BC8" w:rsidP="00D626D1">
            <w:pPr>
              <w:cnfStyle w:val="000000000000" w:firstRow="0" w:lastRow="0" w:firstColumn="0" w:lastColumn="0" w:oddVBand="0" w:evenVBand="0" w:oddHBand="0" w:evenHBand="0" w:firstRowFirstColumn="0" w:firstRowLastColumn="0" w:lastRowFirstColumn="0" w:lastRowLastColumn="0"/>
            </w:pPr>
            <w:r>
              <w:t>Lâm Cương Đạt</w:t>
            </w:r>
          </w:p>
        </w:tc>
        <w:tc>
          <w:tcPr>
            <w:tcW w:w="2802" w:type="dxa"/>
          </w:tcPr>
          <w:p w14:paraId="6505EDDE" w14:textId="57322CE3" w:rsidR="00397501" w:rsidRDefault="00190BC8" w:rsidP="00D626D1">
            <w:pPr>
              <w:cnfStyle w:val="000000000000" w:firstRow="0" w:lastRow="0" w:firstColumn="0" w:lastColumn="0" w:oddVBand="0" w:evenVBand="0" w:oddHBand="0" w:evenHBand="0" w:firstRowFirstColumn="0" w:firstRowLastColumn="0" w:lastRowFirstColumn="0" w:lastRowLastColumn="0"/>
            </w:pPr>
            <w:r>
              <w:t xml:space="preserve">Lập trình các operator QFloat và </w:t>
            </w:r>
            <w:r w:rsidR="00C979F4">
              <w:t>Demo</w:t>
            </w:r>
          </w:p>
        </w:tc>
      </w:tr>
    </w:tbl>
    <w:p w14:paraId="2F9068BC" w14:textId="39B314D5" w:rsidR="00D626D1" w:rsidRPr="00D626D1" w:rsidRDefault="00D626D1" w:rsidP="00D626D1"/>
    <w:p w14:paraId="6684D0E0" w14:textId="3E343C32" w:rsidR="00D562BE" w:rsidRDefault="00D562BE" w:rsidP="00D562BE">
      <w:pPr>
        <w:pStyle w:val="mc1"/>
      </w:pPr>
      <w:bookmarkStart w:id="1" w:name="_Toc510188008"/>
      <w:r>
        <w:t>PHẦN SỐ NGUYÊN</w:t>
      </w:r>
      <w:bookmarkEnd w:id="1"/>
    </w:p>
    <w:p w14:paraId="5002EE9F" w14:textId="0246837C" w:rsidR="00AC14CB" w:rsidRDefault="00AC14CB" w:rsidP="00AC14CB">
      <w:r>
        <w:t xml:space="preserve">Số nguyên lớn </w:t>
      </w:r>
      <w:proofErr w:type="gramStart"/>
      <w:r>
        <w:t>128 bit</w:t>
      </w:r>
      <w:proofErr w:type="gramEnd"/>
      <w:r>
        <w:t xml:space="preserve"> </w:t>
      </w:r>
      <w:r>
        <w:rPr>
          <w:b/>
        </w:rPr>
        <w:t>QInt</w:t>
      </w:r>
      <w:r>
        <w:t xml:space="preserve"> được biễu diễn bằng 1 mảng 4 số nguyên không dấu 32 bit.</w:t>
      </w:r>
    </w:p>
    <w:p w14:paraId="547F1E6B" w14:textId="1015536E" w:rsidR="00AC14CB" w:rsidRDefault="00AC14CB" w:rsidP="00AC14CB">
      <w:r>
        <w:t xml:space="preserve">Trước tiên, ta khai báo một lớp phụ trợ </w:t>
      </w:r>
      <w:r w:rsidRPr="00AC14CB">
        <w:rPr>
          <w:b/>
        </w:rPr>
        <w:t>StrInt</w:t>
      </w:r>
      <w:r>
        <w:rPr>
          <w:b/>
        </w:rPr>
        <w:t xml:space="preserve"> </w:t>
      </w:r>
      <w:r>
        <w:t xml:space="preserve">nhằm giúp cho quá trình nhập xuất </w:t>
      </w:r>
      <w:r>
        <w:rPr>
          <w:b/>
        </w:rPr>
        <w:t xml:space="preserve">QInt </w:t>
      </w:r>
      <w:r>
        <w:t xml:space="preserve">dễ dàng hơn. Lớp </w:t>
      </w:r>
      <w:r>
        <w:rPr>
          <w:b/>
        </w:rPr>
        <w:t xml:space="preserve">StrInt </w:t>
      </w:r>
      <w:r>
        <w:t xml:space="preserve">chủ yếu hỗ trợ việc chuyển đổi 1 chuỗi thành các bit của </w:t>
      </w:r>
      <w:r>
        <w:rPr>
          <w:b/>
        </w:rPr>
        <w:t>QInt</w:t>
      </w:r>
      <w:r>
        <w:t xml:space="preserve"> do việc nhập xuất số nguyên lớn chỉ có thể thực hiện thông qua chuỗi.</w:t>
      </w:r>
    </w:p>
    <w:p w14:paraId="60ECF275" w14:textId="7D1E678A" w:rsidR="00BF06EA" w:rsidRDefault="00BF06EA" w:rsidP="00BF06EA">
      <w:pPr>
        <w:pStyle w:val="mc2"/>
      </w:pPr>
      <w:bookmarkStart w:id="2" w:name="_Toc510188009"/>
      <w:r>
        <w:t>Lớp StrInt</w:t>
      </w:r>
      <w:bookmarkEnd w:id="2"/>
    </w:p>
    <w:p w14:paraId="5CB9EFAC" w14:textId="7926FF1A" w:rsidR="00AC14CB" w:rsidRDefault="00AC14CB" w:rsidP="00AC14CB">
      <w:r>
        <w:t xml:space="preserve">Ta khai báo lớp </w:t>
      </w:r>
      <w:r>
        <w:rPr>
          <w:b/>
        </w:rPr>
        <w:t xml:space="preserve">StrInt </w:t>
      </w:r>
      <w:r>
        <w:t>như sau:</w:t>
      </w:r>
    </w:p>
    <w:p w14:paraId="3DA8B84A" w14:textId="2A0FD5AA" w:rsidR="00C57423" w:rsidRDefault="00C57423" w:rsidP="00AC14CB">
      <w:r>
        <w:rPr>
          <w:noProof/>
          <w:lang w:eastAsia="ja-JP"/>
        </w:rPr>
        <w:lastRenderedPageBreak/>
        <mc:AlternateContent>
          <mc:Choice Requires="wps">
            <w:drawing>
              <wp:inline distT="0" distB="0" distL="0" distR="0" wp14:anchorId="3C84B100" wp14:editId="2D677E0C">
                <wp:extent cx="5400675" cy="4526293"/>
                <wp:effectExtent l="0" t="0" r="28575" b="2095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4526293"/>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04D5EB1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roofErr w:type="gramEnd"/>
                          </w:p>
                          <w:p w14:paraId="1DA7DD5E"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divTwo(</w:t>
                            </w:r>
                            <w:proofErr w:type="gramEnd"/>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normalize(</w:t>
                            </w:r>
                            <w:proofErr w:type="gramEnd"/>
                            <w:r w:rsidRPr="00C57423">
                              <w:rPr>
                                <w:rFonts w:ascii="Consolas" w:hAnsi="Consolas" w:cs="Consolas"/>
                                <w:color w:val="000000"/>
                                <w:szCs w:val="24"/>
                                <w:highlight w:val="white"/>
                                <w:lang w:bidi="ar-SA"/>
                              </w:rPr>
                              <w:t>);</w:t>
                            </w:r>
                          </w:p>
                          <w:p w14:paraId="0B1CC83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StrInt(</w:t>
                            </w:r>
                            <w:proofErr w:type="gramEnd"/>
                            <w:r w:rsidRPr="00C57423">
                              <w:rPr>
                                <w:rFonts w:ascii="Consolas" w:hAnsi="Consolas" w:cs="Consolas"/>
                                <w:color w:val="000000"/>
                                <w:szCs w:val="24"/>
                                <w:highlight w:val="white"/>
                                <w:lang w:bidi="ar-SA"/>
                              </w:rPr>
                              <w:t>);</w:t>
                            </w:r>
                          </w:p>
                          <w:p w14:paraId="6105E479"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StrInt(</w:t>
                            </w:r>
                            <w:proofErr w:type="gramEnd"/>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lastDigit(</w:t>
                            </w:r>
                            <w:proofErr w:type="gramEnd"/>
                            <w:r w:rsidRPr="00C57423">
                              <w:rPr>
                                <w:rFonts w:ascii="Consolas" w:hAnsi="Consolas" w:cs="Consolas"/>
                                <w:color w:val="000000"/>
                                <w:szCs w:val="24"/>
                                <w:highlight w:val="white"/>
                                <w:lang w:bidi="ar-SA"/>
                              </w:rPr>
                              <w:t>);</w:t>
                            </w:r>
                          </w:p>
                          <w:p w14:paraId="2D6C300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isEven(</w:t>
                            </w:r>
                            <w:proofErr w:type="gramEnd"/>
                            <w:r w:rsidRPr="00C57423">
                              <w:rPr>
                                <w:rFonts w:ascii="Consolas" w:hAnsi="Consolas" w:cs="Consolas"/>
                                <w:color w:val="000000"/>
                                <w:szCs w:val="24"/>
                                <w:highlight w:val="white"/>
                                <w:lang w:bidi="ar-SA"/>
                              </w:rPr>
                              <w:t>);</w:t>
                            </w:r>
                          </w:p>
                          <w:p w14:paraId="0325162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isZero(</w:t>
                            </w:r>
                            <w:proofErr w:type="gramEnd"/>
                            <w:r w:rsidRPr="00C57423">
                              <w:rPr>
                                <w:rFonts w:ascii="Consolas" w:hAnsi="Consolas" w:cs="Consolas"/>
                                <w:color w:val="000000"/>
                                <w:szCs w:val="24"/>
                                <w:highlight w:val="white"/>
                                <w:lang w:bidi="ar-SA"/>
                              </w:rPr>
                              <w:t>);</w:t>
                            </w:r>
                          </w:p>
                          <w:p w14:paraId="40D0184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isNegative(</w:t>
                            </w:r>
                            <w:proofErr w:type="gramEnd"/>
                            <w:r w:rsidRPr="00C57423">
                              <w:rPr>
                                <w:rFonts w:ascii="Consolas" w:hAnsi="Consolas" w:cs="Consolas"/>
                                <w:color w:val="000000"/>
                                <w:szCs w:val="24"/>
                                <w:highlight w:val="white"/>
                                <w:lang w:bidi="ar-SA"/>
                              </w:rPr>
                              <w:t>);</w:t>
                            </w:r>
                          </w:p>
                          <w:p w14:paraId="0A415A62"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toNegative(</w:t>
                            </w:r>
                            <w:proofErr w:type="gramEnd"/>
                            <w:r w:rsidRPr="00C57423">
                              <w:rPr>
                                <w:rFonts w:ascii="Consolas" w:hAnsi="Consolas" w:cs="Consolas"/>
                                <w:color w:val="000000"/>
                                <w:szCs w:val="24"/>
                                <w:highlight w:val="white"/>
                                <w:lang w:bidi="ar-SA"/>
                              </w:rPr>
                              <w:t>);</w:t>
                            </w:r>
                          </w:p>
                          <w:p w14:paraId="77C9CE2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toPositive(</w:t>
                            </w:r>
                            <w:proofErr w:type="gramEnd"/>
                            <w:r w:rsidRPr="00C57423">
                              <w:rPr>
                                <w:rFonts w:ascii="Consolas" w:hAnsi="Consolas" w:cs="Consolas"/>
                                <w:color w:val="000000"/>
                                <w:szCs w:val="24"/>
                                <w:highlight w:val="white"/>
                                <w:lang w:bidi="ar-SA"/>
                              </w:rPr>
                              <w:t>);</w:t>
                            </w:r>
                          </w:p>
                          <w:p w14:paraId="13F7DC69"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Half(</w:t>
                            </w:r>
                            <w:proofErr w:type="gramEnd"/>
                            <w:r w:rsidRPr="00C57423">
                              <w:rPr>
                                <w:rFonts w:ascii="Consolas" w:hAnsi="Consolas" w:cs="Consolas"/>
                                <w:color w:val="000000"/>
                                <w:szCs w:val="24"/>
                                <w:highlight w:val="white"/>
                                <w:lang w:bidi="ar-SA"/>
                              </w:rPr>
                              <w:t>);</w:t>
                            </w:r>
                          </w:p>
                          <w:p w14:paraId="7BE3B577"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Double(</w:t>
                            </w:r>
                            <w:proofErr w:type="gramEnd"/>
                            <w:r w:rsidRPr="00C57423">
                              <w:rPr>
                                <w:rFonts w:ascii="Consolas" w:hAnsi="Consolas" w:cs="Consolas"/>
                                <w:color w:val="000000"/>
                                <w:szCs w:val="24"/>
                                <w:highlight w:val="white"/>
                                <w:lang w:bidi="ar-SA"/>
                              </w:rPr>
                              <w:t>);</w:t>
                            </w:r>
                          </w:p>
                          <w:p w14:paraId="69B5909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roofErr w:type="gramStart"/>
                            <w:r w:rsidRPr="00C57423">
                              <w:rPr>
                                <w:rFonts w:ascii="Consolas" w:hAnsi="Consolas" w:cs="Consolas"/>
                                <w:color w:val="000000"/>
                                <w:szCs w:val="24"/>
                                <w:highlight w:val="white"/>
                                <w:lang w:bidi="ar-SA"/>
                              </w:rPr>
                              <w:t>+(</w:t>
                            </w:r>
                            <w:proofErr w:type="gramEnd"/>
                            <w:r w:rsidRPr="00C57423">
                              <w:rPr>
                                <w:rFonts w:ascii="Consolas" w:hAnsi="Consolas" w:cs="Consolas"/>
                                <w:color w:val="000000"/>
                                <w:szCs w:val="24"/>
                                <w:highlight w:val="white"/>
                                <w:lang w:bidi="ar-SA"/>
                              </w:rPr>
                              <w:t>);</w:t>
                            </w:r>
                          </w:p>
                          <w:p w14:paraId="33D7396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FA2EC1" w:rsidRPr="00C57423" w:rsidRDefault="00FA2EC1" w:rsidP="00C57423">
                            <w:pPr>
                              <w:rPr>
                                <w:szCs w:val="24"/>
                              </w:rPr>
                            </w:pP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wps:txbx>
                      <wps:bodyPr rot="0" vert="horz" wrap="square" lIns="91440" tIns="45720" rIns="91440" bIns="45720" anchor="t" anchorCtr="0">
                        <a:spAutoFit/>
                      </wps:bodyPr>
                    </wps:wsp>
                  </a:graphicData>
                </a:graphic>
              </wp:inline>
            </w:drawing>
          </mc:Choice>
          <mc:Fallback>
            <w:pict>
              <v:shape w14:anchorId="3C84B100" id="Text Box 2" o:spid="_x0000_s1028" type="#_x0000_t202" style="width:425.25pt;height:3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" fillcolor="white [3201]" strokecolor="#00a0b8 [3204]" strokeweight=".5pt">
                <v:textbox style="mso-fit-shape-to-text:t">
                  <w:txbxContent>
                    <w:p w14:paraId="04D5EB1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class</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w:t>
                      </w:r>
                      <w:proofErr w:type="gramEnd"/>
                    </w:p>
                    <w:p w14:paraId="1DA7DD5E"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private</w:t>
                      </w:r>
                      <w:r w:rsidRPr="00C57423">
                        <w:rPr>
                          <w:rFonts w:ascii="Consolas" w:hAnsi="Consolas" w:cs="Consolas"/>
                          <w:color w:val="000000"/>
                          <w:szCs w:val="24"/>
                          <w:highlight w:val="white"/>
                          <w:lang w:bidi="ar-SA"/>
                        </w:rPr>
                        <w:t>:</w:t>
                      </w:r>
                    </w:p>
                    <w:p w14:paraId="4BE4321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m_negative;</w:t>
                      </w:r>
                    </w:p>
                    <w:p w14:paraId="0C629F7C"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string</w:t>
                      </w:r>
                      <w:r w:rsidRPr="00C57423">
                        <w:rPr>
                          <w:rFonts w:ascii="Consolas" w:hAnsi="Consolas" w:cs="Consolas"/>
                          <w:color w:val="000000"/>
                          <w:szCs w:val="24"/>
                          <w:highlight w:val="white"/>
                          <w:lang w:bidi="ar-SA"/>
                        </w:rPr>
                        <w:t xml:space="preserve"> m_numberString;</w:t>
                      </w:r>
                    </w:p>
                    <w:p w14:paraId="3E8D0694"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43422DE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static</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MAX_RESERVED_LENGTH = 100;</w:t>
                      </w:r>
                    </w:p>
                    <w:p w14:paraId="5CE73A4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DB477D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divTwo(</w:t>
                      </w:r>
                      <w:proofErr w:type="gramEnd"/>
                      <w:r w:rsidRPr="00C57423">
                        <w:rPr>
                          <w:rFonts w:ascii="Consolas" w:hAnsi="Consolas" w:cs="Consolas"/>
                          <w:color w:val="2B91AF"/>
                          <w:szCs w:val="24"/>
                          <w:highlight w:val="white"/>
                          <w:lang w:bidi="ar-SA"/>
                        </w:rPr>
                        <w:t>size_t</w:t>
                      </w:r>
                      <w:r w:rsidRPr="00C57423">
                        <w:rPr>
                          <w:rFonts w:ascii="Consolas" w:hAnsi="Consolas" w:cs="Consolas"/>
                          <w:color w:val="000000"/>
                          <w:szCs w:val="24"/>
                          <w:highlight w:val="white"/>
                          <w:lang w:bidi="ar-SA"/>
                        </w:rPr>
                        <w:t xml:space="preserve"> length);</w:t>
                      </w:r>
                    </w:p>
                    <w:p w14:paraId="7F661AB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normalize(</w:t>
                      </w:r>
                      <w:proofErr w:type="gramEnd"/>
                      <w:r w:rsidRPr="00C57423">
                        <w:rPr>
                          <w:rFonts w:ascii="Consolas" w:hAnsi="Consolas" w:cs="Consolas"/>
                          <w:color w:val="000000"/>
                          <w:szCs w:val="24"/>
                          <w:highlight w:val="white"/>
                          <w:lang w:bidi="ar-SA"/>
                        </w:rPr>
                        <w:t>);</w:t>
                      </w:r>
                    </w:p>
                    <w:p w14:paraId="0B1CC83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FF"/>
                          <w:szCs w:val="24"/>
                          <w:highlight w:val="white"/>
                          <w:lang w:bidi="ar-SA"/>
                        </w:rPr>
                        <w:t>public</w:t>
                      </w:r>
                      <w:r w:rsidRPr="00C57423">
                        <w:rPr>
                          <w:rFonts w:ascii="Consolas" w:hAnsi="Consolas" w:cs="Consolas"/>
                          <w:color w:val="000000"/>
                          <w:szCs w:val="24"/>
                          <w:highlight w:val="white"/>
                          <w:lang w:bidi="ar-SA"/>
                        </w:rPr>
                        <w:t>:</w:t>
                      </w:r>
                    </w:p>
                    <w:p w14:paraId="6A3A7E2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StrInt(</w:t>
                      </w:r>
                      <w:proofErr w:type="gramEnd"/>
                      <w:r w:rsidRPr="00C57423">
                        <w:rPr>
                          <w:rFonts w:ascii="Consolas" w:hAnsi="Consolas" w:cs="Consolas"/>
                          <w:color w:val="000000"/>
                          <w:szCs w:val="24"/>
                          <w:highlight w:val="white"/>
                          <w:lang w:bidi="ar-SA"/>
                        </w:rPr>
                        <w:t>);</w:t>
                      </w:r>
                    </w:p>
                    <w:p w14:paraId="6105E479"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proofErr w:type="gramStart"/>
                      <w:r w:rsidRPr="00C57423">
                        <w:rPr>
                          <w:rFonts w:ascii="Consolas" w:hAnsi="Consolas" w:cs="Consolas"/>
                          <w:color w:val="000000"/>
                          <w:szCs w:val="24"/>
                          <w:highlight w:val="white"/>
                          <w:lang w:bidi="ar-SA"/>
                        </w:rPr>
                        <w:t>StrInt(</w:t>
                      </w:r>
                      <w:proofErr w:type="gramEnd"/>
                      <w:r w:rsidRPr="00C57423">
                        <w:rPr>
                          <w:rFonts w:ascii="Consolas" w:hAnsi="Consolas" w:cs="Consolas"/>
                          <w:color w:val="0000FF"/>
                          <w:szCs w:val="24"/>
                          <w:highlight w:val="white"/>
                          <w:lang w:bidi="ar-SA"/>
                        </w:rPr>
                        <w:t>int</w:t>
                      </w:r>
                      <w:r w:rsidRPr="00C57423">
                        <w:rPr>
                          <w:rFonts w:ascii="Consolas" w:hAnsi="Consolas" w:cs="Consolas"/>
                          <w:color w:val="000000"/>
                          <w:szCs w:val="24"/>
                          <w:highlight w:val="white"/>
                          <w:lang w:bidi="ar-SA"/>
                        </w:rPr>
                        <w:t xml:space="preserve"> number);</w:t>
                      </w:r>
                    </w:p>
                    <w:p w14:paraId="3A1AD50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326BCDB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C04464"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friend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270C98C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94DEC3A"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unsigned</w:t>
                      </w:r>
                      <w:r w:rsidRPr="00C57423">
                        <w:rPr>
                          <w:rFonts w:ascii="Consolas" w:hAnsi="Consolas" w:cs="Consolas"/>
                          <w:color w:val="000000"/>
                          <w:szCs w:val="24"/>
                          <w:highlight w:val="white"/>
                          <w:lang w:bidi="ar-SA"/>
                        </w:rPr>
                        <w:t xml:space="preserve"> </w:t>
                      </w:r>
                      <w:r w:rsidRPr="00C57423">
                        <w:rPr>
                          <w:rFonts w:ascii="Consolas" w:hAnsi="Consolas" w:cs="Consolas"/>
                          <w:color w:val="0000FF"/>
                          <w:szCs w:val="24"/>
                          <w:highlight w:val="white"/>
                          <w:lang w:bidi="ar-SA"/>
                        </w:rPr>
                        <w:t>short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lastDigit(</w:t>
                      </w:r>
                      <w:proofErr w:type="gramEnd"/>
                      <w:r w:rsidRPr="00C57423">
                        <w:rPr>
                          <w:rFonts w:ascii="Consolas" w:hAnsi="Consolas" w:cs="Consolas"/>
                          <w:color w:val="000000"/>
                          <w:szCs w:val="24"/>
                          <w:highlight w:val="white"/>
                          <w:lang w:bidi="ar-SA"/>
                        </w:rPr>
                        <w:t>);</w:t>
                      </w:r>
                    </w:p>
                    <w:p w14:paraId="2D6C300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A7C71C3"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isEven(</w:t>
                      </w:r>
                      <w:proofErr w:type="gramEnd"/>
                      <w:r w:rsidRPr="00C57423">
                        <w:rPr>
                          <w:rFonts w:ascii="Consolas" w:hAnsi="Consolas" w:cs="Consolas"/>
                          <w:color w:val="000000"/>
                          <w:szCs w:val="24"/>
                          <w:highlight w:val="white"/>
                          <w:lang w:bidi="ar-SA"/>
                        </w:rPr>
                        <w:t>);</w:t>
                      </w:r>
                    </w:p>
                    <w:p w14:paraId="0325162B"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isZero(</w:t>
                      </w:r>
                      <w:proofErr w:type="gramEnd"/>
                      <w:r w:rsidRPr="00C57423">
                        <w:rPr>
                          <w:rFonts w:ascii="Consolas" w:hAnsi="Consolas" w:cs="Consolas"/>
                          <w:color w:val="000000"/>
                          <w:szCs w:val="24"/>
                          <w:highlight w:val="white"/>
                          <w:lang w:bidi="ar-SA"/>
                        </w:rPr>
                        <w:t>);</w:t>
                      </w:r>
                    </w:p>
                    <w:p w14:paraId="40D0184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bool</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isNegative(</w:t>
                      </w:r>
                      <w:proofErr w:type="gramEnd"/>
                      <w:r w:rsidRPr="00C57423">
                        <w:rPr>
                          <w:rFonts w:ascii="Consolas" w:hAnsi="Consolas" w:cs="Consolas"/>
                          <w:color w:val="000000"/>
                          <w:szCs w:val="24"/>
                          <w:highlight w:val="white"/>
                          <w:lang w:bidi="ar-SA"/>
                        </w:rPr>
                        <w:t>);</w:t>
                      </w:r>
                    </w:p>
                    <w:p w14:paraId="0A415A62"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08351741"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toNegative(</w:t>
                      </w:r>
                      <w:proofErr w:type="gramEnd"/>
                      <w:r w:rsidRPr="00C57423">
                        <w:rPr>
                          <w:rFonts w:ascii="Consolas" w:hAnsi="Consolas" w:cs="Consolas"/>
                          <w:color w:val="000000"/>
                          <w:szCs w:val="24"/>
                          <w:highlight w:val="white"/>
                          <w:lang w:bidi="ar-SA"/>
                        </w:rPr>
                        <w:t>);</w:t>
                      </w:r>
                    </w:p>
                    <w:p w14:paraId="77C9CE2F"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0000FF"/>
                          <w:szCs w:val="24"/>
                          <w:highlight w:val="white"/>
                          <w:lang w:bidi="ar-SA"/>
                        </w:rPr>
                        <w:t>void</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toPositive(</w:t>
                      </w:r>
                      <w:proofErr w:type="gramEnd"/>
                      <w:r w:rsidRPr="00C57423">
                        <w:rPr>
                          <w:rFonts w:ascii="Consolas" w:hAnsi="Consolas" w:cs="Consolas"/>
                          <w:color w:val="000000"/>
                          <w:szCs w:val="24"/>
                          <w:highlight w:val="white"/>
                          <w:lang w:bidi="ar-SA"/>
                        </w:rPr>
                        <w:t>);</w:t>
                      </w:r>
                    </w:p>
                    <w:p w14:paraId="13F7DC69"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26CF5B0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Half(</w:t>
                      </w:r>
                      <w:proofErr w:type="gramEnd"/>
                      <w:r w:rsidRPr="00C57423">
                        <w:rPr>
                          <w:rFonts w:ascii="Consolas" w:hAnsi="Consolas" w:cs="Consolas"/>
                          <w:color w:val="000000"/>
                          <w:szCs w:val="24"/>
                          <w:highlight w:val="white"/>
                          <w:lang w:bidi="ar-SA"/>
                        </w:rPr>
                        <w:t>);</w:t>
                      </w:r>
                    </w:p>
                    <w:p w14:paraId="7BE3B577"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 xml:space="preserve"> </w:t>
                      </w:r>
                      <w:proofErr w:type="gramStart"/>
                      <w:r w:rsidRPr="00C57423">
                        <w:rPr>
                          <w:rFonts w:ascii="Consolas" w:hAnsi="Consolas" w:cs="Consolas"/>
                          <w:color w:val="000000"/>
                          <w:szCs w:val="24"/>
                          <w:highlight w:val="white"/>
                          <w:lang w:bidi="ar-SA"/>
                        </w:rPr>
                        <w:t>Double(</w:t>
                      </w:r>
                      <w:proofErr w:type="gramEnd"/>
                      <w:r w:rsidRPr="00C57423">
                        <w:rPr>
                          <w:rFonts w:ascii="Consolas" w:hAnsi="Consolas" w:cs="Consolas"/>
                          <w:color w:val="000000"/>
                          <w:szCs w:val="24"/>
                          <w:highlight w:val="white"/>
                          <w:lang w:bidi="ar-SA"/>
                        </w:rPr>
                        <w:t>);</w:t>
                      </w:r>
                    </w:p>
                    <w:p w14:paraId="69B59096"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7578BC28"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ab/>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operator+</w:t>
                      </w:r>
                      <w:proofErr w:type="gramStart"/>
                      <w:r w:rsidRPr="00C57423">
                        <w:rPr>
                          <w:rFonts w:ascii="Consolas" w:hAnsi="Consolas" w:cs="Consolas"/>
                          <w:color w:val="000000"/>
                          <w:szCs w:val="24"/>
                          <w:highlight w:val="white"/>
                          <w:lang w:bidi="ar-SA"/>
                        </w:rPr>
                        <w:t>+(</w:t>
                      </w:r>
                      <w:proofErr w:type="gramEnd"/>
                      <w:r w:rsidRPr="00C57423">
                        <w:rPr>
                          <w:rFonts w:ascii="Consolas" w:hAnsi="Consolas" w:cs="Consolas"/>
                          <w:color w:val="000000"/>
                          <w:szCs w:val="24"/>
                          <w:highlight w:val="white"/>
                          <w:lang w:bidi="ar-SA"/>
                        </w:rPr>
                        <w:t>);</w:t>
                      </w:r>
                    </w:p>
                    <w:p w14:paraId="33D7396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r w:rsidRPr="00C57423">
                        <w:rPr>
                          <w:rFonts w:ascii="Consolas" w:hAnsi="Consolas" w:cs="Consolas"/>
                          <w:color w:val="000000"/>
                          <w:szCs w:val="24"/>
                          <w:highlight w:val="white"/>
                          <w:lang w:bidi="ar-SA"/>
                        </w:rPr>
                        <w:t>};</w:t>
                      </w:r>
                    </w:p>
                    <w:p w14:paraId="62C2DDD7"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
                    <w:p w14:paraId="68C579BD" w14:textId="77777777" w:rsidR="00FA2EC1" w:rsidRPr="00C57423" w:rsidRDefault="00FA2EC1" w:rsidP="00C57423">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&amp; operator&gt;&gt;(std::</w:t>
                      </w:r>
                      <w:r w:rsidRPr="00C57423">
                        <w:rPr>
                          <w:rFonts w:ascii="Consolas" w:hAnsi="Consolas" w:cs="Consolas"/>
                          <w:color w:val="2B91AF"/>
                          <w:szCs w:val="24"/>
                          <w:highlight w:val="white"/>
                          <w:lang w:bidi="ar-SA"/>
                        </w:rPr>
                        <w:t>istream</w:t>
                      </w:r>
                      <w:r w:rsidRPr="00C57423">
                        <w:rPr>
                          <w:rFonts w:ascii="Consolas" w:hAnsi="Consolas" w:cs="Consolas"/>
                          <w:color w:val="000000"/>
                          <w:szCs w:val="24"/>
                          <w:highlight w:val="white"/>
                          <w:lang w:bidi="ar-SA"/>
                        </w:rPr>
                        <w:t xml:space="preserve">&amp; is,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p w14:paraId="6C879FF1" w14:textId="134204A4" w:rsidR="00FA2EC1" w:rsidRPr="00C57423" w:rsidRDefault="00FA2EC1" w:rsidP="00C57423">
                      <w:pPr>
                        <w:rPr>
                          <w:szCs w:val="24"/>
                        </w:rPr>
                      </w:pPr>
                      <w:proofErr w:type="gramStart"/>
                      <w:r w:rsidRPr="00C57423">
                        <w:rPr>
                          <w:rFonts w:ascii="Consolas" w:hAnsi="Consolas" w:cs="Consolas"/>
                          <w:color w:val="000000"/>
                          <w:szCs w:val="24"/>
                          <w:highlight w:val="white"/>
                          <w:lang w:bidi="ar-SA"/>
                        </w:rPr>
                        <w:t>std::</w:t>
                      </w:r>
                      <w:proofErr w:type="gramEnd"/>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&amp; operator&lt;&lt;(std::</w:t>
                      </w:r>
                      <w:r w:rsidRPr="00C57423">
                        <w:rPr>
                          <w:rFonts w:ascii="Consolas" w:hAnsi="Consolas" w:cs="Consolas"/>
                          <w:color w:val="2B91AF"/>
                          <w:szCs w:val="24"/>
                          <w:highlight w:val="white"/>
                          <w:lang w:bidi="ar-SA"/>
                        </w:rPr>
                        <w:t>ostream</w:t>
                      </w:r>
                      <w:r w:rsidRPr="00C57423">
                        <w:rPr>
                          <w:rFonts w:ascii="Consolas" w:hAnsi="Consolas" w:cs="Consolas"/>
                          <w:color w:val="000000"/>
                          <w:szCs w:val="24"/>
                          <w:highlight w:val="white"/>
                          <w:lang w:bidi="ar-SA"/>
                        </w:rPr>
                        <w:t xml:space="preserve">&amp; os, </w:t>
                      </w:r>
                      <w:r w:rsidRPr="00C57423">
                        <w:rPr>
                          <w:rFonts w:ascii="Consolas" w:hAnsi="Consolas" w:cs="Consolas"/>
                          <w:color w:val="0000FF"/>
                          <w:szCs w:val="24"/>
                          <w:highlight w:val="white"/>
                          <w:lang w:bidi="ar-SA"/>
                        </w:rPr>
                        <w:t>const</w:t>
                      </w:r>
                      <w:r w:rsidRPr="00C57423">
                        <w:rPr>
                          <w:rFonts w:ascii="Consolas" w:hAnsi="Consolas" w:cs="Consolas"/>
                          <w:color w:val="000000"/>
                          <w:szCs w:val="24"/>
                          <w:highlight w:val="white"/>
                          <w:lang w:bidi="ar-SA"/>
                        </w:rPr>
                        <w:t xml:space="preserve"> </w:t>
                      </w:r>
                      <w:r w:rsidRPr="00C57423">
                        <w:rPr>
                          <w:rFonts w:ascii="Consolas" w:hAnsi="Consolas" w:cs="Consolas"/>
                          <w:color w:val="2B91AF"/>
                          <w:szCs w:val="24"/>
                          <w:highlight w:val="white"/>
                          <w:lang w:bidi="ar-SA"/>
                        </w:rPr>
                        <w:t>StrInt</w:t>
                      </w:r>
                      <w:r w:rsidRPr="00C57423">
                        <w:rPr>
                          <w:rFonts w:ascii="Consolas" w:hAnsi="Consolas" w:cs="Consolas"/>
                          <w:color w:val="000000"/>
                          <w:szCs w:val="24"/>
                          <w:highlight w:val="white"/>
                          <w:lang w:bidi="ar-SA"/>
                        </w:rPr>
                        <w:t>&amp; number);</w:t>
                      </w:r>
                    </w:p>
                  </w:txbxContent>
                </v:textbox>
                <w10:anchorlock/>
              </v:shape>
            </w:pict>
          </mc:Fallback>
        </mc:AlternateContent>
      </w:r>
    </w:p>
    <w:p w14:paraId="039C31F6" w14:textId="66B26E9D" w:rsidR="00BF06EA" w:rsidRDefault="0020276F" w:rsidP="00AC14CB">
      <w:r>
        <w:t xml:space="preserve">Lớp </w:t>
      </w:r>
      <w:r>
        <w:rPr>
          <w:b/>
        </w:rPr>
        <w:t>StrInt</w:t>
      </w:r>
      <w:r>
        <w:t xml:space="preserve"> bao gồm các hàm:</w:t>
      </w:r>
    </w:p>
    <w:p w14:paraId="0CE92162" w14:textId="159F640A" w:rsidR="0020276F" w:rsidRDefault="0020276F" w:rsidP="0020276F">
      <w:pPr>
        <w:pStyle w:val="ListParagraph"/>
        <w:numPr>
          <w:ilvl w:val="0"/>
          <w:numId w:val="14"/>
        </w:numPr>
      </w:pPr>
      <w:proofErr w:type="gramStart"/>
      <w:r w:rsidRPr="0020276F">
        <w:rPr>
          <w:b/>
        </w:rPr>
        <w:t>lastDigit(</w:t>
      </w:r>
      <w:proofErr w:type="gramEnd"/>
      <w:r w:rsidRPr="0020276F">
        <w:rPr>
          <w:b/>
        </w:rPr>
        <w:t>)</w:t>
      </w:r>
      <w:r>
        <w:t>: lấy chữ số cuối cùng của số nguyên</w:t>
      </w:r>
    </w:p>
    <w:p w14:paraId="24421153" w14:textId="122FCDB6" w:rsidR="0020276F" w:rsidRDefault="0020276F" w:rsidP="0020276F">
      <w:pPr>
        <w:pStyle w:val="ListParagraph"/>
        <w:numPr>
          <w:ilvl w:val="0"/>
          <w:numId w:val="14"/>
        </w:numPr>
      </w:pPr>
      <w:proofErr w:type="gramStart"/>
      <w:r w:rsidRPr="0020276F">
        <w:rPr>
          <w:b/>
        </w:rPr>
        <w:t>isEven(</w:t>
      </w:r>
      <w:proofErr w:type="gramEnd"/>
      <w:r w:rsidRPr="0020276F">
        <w:rPr>
          <w:b/>
        </w:rPr>
        <w:t>)</w:t>
      </w:r>
      <w:r>
        <w:t>: kiểm tra số chẵn</w:t>
      </w:r>
    </w:p>
    <w:p w14:paraId="102FBB44" w14:textId="2039CF65" w:rsidR="0020276F" w:rsidRPr="00F23EFC" w:rsidRDefault="0020276F" w:rsidP="0020276F">
      <w:pPr>
        <w:pStyle w:val="ListParagraph"/>
        <w:numPr>
          <w:ilvl w:val="0"/>
          <w:numId w:val="14"/>
        </w:numPr>
        <w:rPr>
          <w:b/>
        </w:rPr>
      </w:pPr>
      <w:proofErr w:type="gramStart"/>
      <w:r w:rsidRPr="0020276F">
        <w:rPr>
          <w:b/>
        </w:rPr>
        <w:t>isZero(</w:t>
      </w:r>
      <w:proofErr w:type="gramEnd"/>
      <w:r w:rsidRPr="0020276F">
        <w:rPr>
          <w:b/>
        </w:rPr>
        <w:t>)</w:t>
      </w:r>
      <w:r>
        <w:t>: kiểm tra số nguyên bằng 0</w:t>
      </w:r>
    </w:p>
    <w:p w14:paraId="6551EA48" w14:textId="1563B2E7" w:rsidR="00F23EFC" w:rsidRPr="0020276F" w:rsidRDefault="00F23EFC" w:rsidP="0020276F">
      <w:pPr>
        <w:pStyle w:val="ListParagraph"/>
        <w:numPr>
          <w:ilvl w:val="0"/>
          <w:numId w:val="14"/>
        </w:numPr>
        <w:rPr>
          <w:b/>
        </w:rPr>
      </w:pPr>
      <w:proofErr w:type="gramStart"/>
      <w:r>
        <w:rPr>
          <w:b/>
        </w:rPr>
        <w:t>isNegative(</w:t>
      </w:r>
      <w:proofErr w:type="gramEnd"/>
      <w:r>
        <w:rPr>
          <w:b/>
        </w:rPr>
        <w:t>)</w:t>
      </w:r>
      <w:r>
        <w:t>: kiểm tra số âm</w:t>
      </w:r>
    </w:p>
    <w:p w14:paraId="543F6CB2" w14:textId="0255A65B" w:rsidR="0020276F" w:rsidRDefault="0020276F" w:rsidP="0020276F">
      <w:pPr>
        <w:pStyle w:val="ListParagraph"/>
        <w:numPr>
          <w:ilvl w:val="0"/>
          <w:numId w:val="14"/>
        </w:numPr>
      </w:pPr>
      <w:proofErr w:type="gramStart"/>
      <w:r w:rsidRPr="0020276F">
        <w:rPr>
          <w:b/>
        </w:rPr>
        <w:t>toNegative(</w:t>
      </w:r>
      <w:proofErr w:type="gramEnd"/>
      <w:r w:rsidRPr="0020276F">
        <w:rPr>
          <w:b/>
        </w:rPr>
        <w:t>)</w:t>
      </w:r>
      <w:r>
        <w:t>: chuyển 1 số thành số âm</w:t>
      </w:r>
    </w:p>
    <w:p w14:paraId="64D60A4A" w14:textId="370ECD58" w:rsidR="0020276F" w:rsidRDefault="0020276F" w:rsidP="0020276F">
      <w:pPr>
        <w:pStyle w:val="ListParagraph"/>
        <w:numPr>
          <w:ilvl w:val="0"/>
          <w:numId w:val="14"/>
        </w:numPr>
      </w:pPr>
      <w:proofErr w:type="gramStart"/>
      <w:r w:rsidRPr="0020276F">
        <w:rPr>
          <w:b/>
        </w:rPr>
        <w:t>toPositive(</w:t>
      </w:r>
      <w:proofErr w:type="gramEnd"/>
      <w:r w:rsidRPr="0020276F">
        <w:rPr>
          <w:b/>
        </w:rPr>
        <w:t>)</w:t>
      </w:r>
      <w:r>
        <w:t>: chuyển 1 số thành số dương</w:t>
      </w:r>
    </w:p>
    <w:p w14:paraId="4CE9D3F8" w14:textId="77777777" w:rsidR="0020276F" w:rsidRDefault="0020276F" w:rsidP="0020276F"/>
    <w:p w14:paraId="79E57E09" w14:textId="31302C24" w:rsidR="0020276F" w:rsidRDefault="0020276F" w:rsidP="0020276F">
      <w:pPr>
        <w:pStyle w:val="ListParagraph"/>
        <w:numPr>
          <w:ilvl w:val="0"/>
          <w:numId w:val="14"/>
        </w:numPr>
      </w:pPr>
      <w:proofErr w:type="gramStart"/>
      <w:r>
        <w:rPr>
          <w:b/>
        </w:rPr>
        <w:t>Half(</w:t>
      </w:r>
      <w:proofErr w:type="gramEnd"/>
      <w:r>
        <w:rPr>
          <w:b/>
        </w:rPr>
        <w:t>)</w:t>
      </w:r>
      <w:r>
        <w:t xml:space="preserve">: chia 2 số nguyên – có hàm hỗ trợ </w:t>
      </w:r>
      <w:r>
        <w:rPr>
          <w:b/>
        </w:rPr>
        <w:t>divTwo()</w:t>
      </w:r>
    </w:p>
    <w:p w14:paraId="4A438EE9" w14:textId="77777777" w:rsidR="0020276F" w:rsidRDefault="0020276F" w:rsidP="0020276F">
      <w:pPr>
        <w:pStyle w:val="ListParagraph"/>
      </w:pPr>
    </w:p>
    <w:p w14:paraId="755128B5" w14:textId="3D46F944" w:rsidR="0020276F" w:rsidRDefault="0020276F" w:rsidP="0020276F">
      <w:pPr>
        <w:pStyle w:val="ListParagraph"/>
        <w:numPr>
          <w:ilvl w:val="0"/>
          <w:numId w:val="14"/>
        </w:numPr>
      </w:pPr>
      <w:proofErr w:type="gramStart"/>
      <w:r>
        <w:rPr>
          <w:b/>
        </w:rPr>
        <w:t>Double(</w:t>
      </w:r>
      <w:proofErr w:type="gramEnd"/>
      <w:r>
        <w:rPr>
          <w:b/>
        </w:rPr>
        <w:t>)</w:t>
      </w:r>
      <w:r>
        <w:t>: nhân 2 số nguyên</w:t>
      </w:r>
    </w:p>
    <w:p w14:paraId="256AC80D" w14:textId="77777777" w:rsidR="0020276F" w:rsidRDefault="0020276F" w:rsidP="0020276F">
      <w:pPr>
        <w:pStyle w:val="ListParagraph"/>
      </w:pPr>
    </w:p>
    <w:p w14:paraId="201A20D8" w14:textId="09259402" w:rsidR="0020276F" w:rsidRDefault="0020276F" w:rsidP="0020276F">
      <w:pPr>
        <w:pStyle w:val="ListParagraph"/>
        <w:numPr>
          <w:ilvl w:val="0"/>
          <w:numId w:val="14"/>
        </w:numPr>
      </w:pPr>
      <w:proofErr w:type="gramStart"/>
      <w:r>
        <w:rPr>
          <w:b/>
        </w:rPr>
        <w:t>normalize(</w:t>
      </w:r>
      <w:proofErr w:type="gramEnd"/>
      <w:r>
        <w:rPr>
          <w:b/>
        </w:rPr>
        <w:t>)</w:t>
      </w:r>
      <w:r>
        <w:t>: chuẩn hóa số nguyên, như loại bỏ các số 0 thừa và chỉnh dấu cho phù hợp</w:t>
      </w:r>
    </w:p>
    <w:p w14:paraId="66D58682" w14:textId="77777777" w:rsidR="0020276F" w:rsidRDefault="0020276F" w:rsidP="0020276F">
      <w:pPr>
        <w:pStyle w:val="ListParagraph"/>
      </w:pPr>
    </w:p>
    <w:p w14:paraId="23A648E3" w14:textId="0297C774" w:rsidR="0020276F" w:rsidRDefault="0020276F" w:rsidP="0020276F">
      <w:r>
        <w:t xml:space="preserve">Ngoài ra, lớp </w:t>
      </w:r>
      <w:r>
        <w:rPr>
          <w:b/>
        </w:rPr>
        <w:t>StrInt</w:t>
      </w:r>
      <w:r>
        <w:t xml:space="preserve"> còn overload lại </w:t>
      </w:r>
      <w:r>
        <w:rPr>
          <w:b/>
        </w:rPr>
        <w:t>operator++</w:t>
      </w:r>
      <w:r>
        <w:t xml:space="preserve"> để cộng thêm 1 vào số nguyên, các </w:t>
      </w:r>
      <w:r>
        <w:rPr>
          <w:b/>
        </w:rPr>
        <w:t xml:space="preserve">operator&lt;&lt; </w:t>
      </w:r>
      <w:r>
        <w:t xml:space="preserve">và </w:t>
      </w:r>
      <w:r w:rsidRPr="0020276F">
        <w:rPr>
          <w:b/>
        </w:rPr>
        <w:t>operator&gt;&gt;</w:t>
      </w:r>
      <w:r>
        <w:rPr>
          <w:b/>
        </w:rPr>
        <w:t xml:space="preserve"> </w:t>
      </w:r>
      <w:r>
        <w:t>để dùng cho nhập xuất.</w:t>
      </w:r>
    </w:p>
    <w:p w14:paraId="01ABB8F8" w14:textId="3B34B019" w:rsidR="0020276F" w:rsidRDefault="0020276F" w:rsidP="0020276F">
      <w:r>
        <w:t xml:space="preserve">Cụ thể các hàm trong lớp </w:t>
      </w:r>
      <w:r>
        <w:rPr>
          <w:b/>
        </w:rPr>
        <w:t>StrInt</w:t>
      </w:r>
      <w:r>
        <w:t xml:space="preserve"> được cài đặt như sau:</w:t>
      </w:r>
    </w:p>
    <w:p w14:paraId="47F5C934" w14:textId="5BB7AB5A" w:rsidR="0020276F" w:rsidRDefault="00F23EFC" w:rsidP="0020276F">
      <w:r>
        <w:rPr>
          <w:noProof/>
          <w:lang w:eastAsia="ja-JP"/>
        </w:rPr>
        <mc:AlternateContent>
          <mc:Choice Requires="wps">
            <w:drawing>
              <wp:inline distT="0" distB="0" distL="0" distR="0" wp14:anchorId="30357A08" wp14:editId="499CB0C7">
                <wp:extent cx="5337175" cy="6700178"/>
                <wp:effectExtent l="0" t="0" r="15875" b="11430"/>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700178"/>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D40008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1){</w:t>
                            </w:r>
                            <w:proofErr w:type="gramEnd"/>
                          </w:p>
                          <w:p w14:paraId="605AB4A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m_negative ? -lastDigit / 2 : lastDigit / 2);</w:t>
                            </w:r>
                          </w:p>
                          <w:p w14:paraId="12D0FA5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w:t>
                            </w:r>
                            <w:proofErr w:type="gramStart"/>
                            <w:r w:rsidRPr="00F23EFC">
                              <w:rPr>
                                <w:rFonts w:ascii="Consolas" w:hAnsi="Consolas" w:cs="Consolas"/>
                                <w:color w:val="000000"/>
                                <w:szCs w:val="24"/>
                                <w:highlight w:val="white"/>
                                <w:lang w:bidi="ar-SA"/>
                              </w:rPr>
                              <w:t>divTwo(</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roofErr w:type="gramStart"/>
                            <w:r w:rsidRPr="00F23EFC">
                              <w:rPr>
                                <w:rFonts w:ascii="Consolas" w:hAnsi="Consolas" w:cs="Consolas"/>
                                <w:color w:val="000000"/>
                                <w:szCs w:val="24"/>
                                <w:highlight w:val="white"/>
                                <w:lang w:bidi="ar-SA"/>
                              </w:rPr>
                              <w:t>){</w:t>
                            </w:r>
                            <w:proofErr w:type="gramEnd"/>
                          </w:p>
                          <w:p w14:paraId="2CCDC8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 xml:space="preserve">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roofErr w:type="gramEnd"/>
                          </w:p>
                          <w:p w14:paraId="6D57C90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 xml:space="preserve">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0357A08" id="_x0000_s1029" type="#_x0000_t202" style="width:420.25pt;height:52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" fillcolor="white [3201]" strokecolor="#00a0b8 [3204]" strokeweight=".5pt">
                <v:textbox style="mso-fit-shape-to-text:t">
                  <w:txbxContent>
                    <w:p w14:paraId="3D40008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divTwo(</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w:t>
                      </w:r>
                    </w:p>
                    <w:p w14:paraId="5B61DE2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Base case</w:t>
                      </w:r>
                    </w:p>
                    <w:p w14:paraId="5493D86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lastDigit = 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46E1D2A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1){</w:t>
                      </w:r>
                      <w:proofErr w:type="gramEnd"/>
                    </w:p>
                    <w:p w14:paraId="605AB4A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m_negative ? -lastDigit / 2 : lastDigit / 2);</w:t>
                      </w:r>
                    </w:p>
                    <w:p w14:paraId="12D0FA5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62040E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E67D13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8000"/>
                          <w:szCs w:val="24"/>
                          <w:highlight w:val="white"/>
                          <w:lang w:bidi="ar-SA"/>
                        </w:rPr>
                        <w:t>// Recursive case</w:t>
                      </w:r>
                    </w:p>
                    <w:p w14:paraId="7FD0F97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odd = (m_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 2 == 1;</w:t>
                      </w:r>
                    </w:p>
                    <w:p w14:paraId="0EFF8B6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number = </w:t>
                      </w:r>
                      <w:proofErr w:type="gramStart"/>
                      <w:r w:rsidRPr="00F23EFC">
                        <w:rPr>
                          <w:rFonts w:ascii="Consolas" w:hAnsi="Consolas" w:cs="Consolas"/>
                          <w:color w:val="000000"/>
                          <w:szCs w:val="24"/>
                          <w:highlight w:val="white"/>
                          <w:lang w:bidi="ar-SA"/>
                        </w:rPr>
                        <w:t>divTwo(</w:t>
                      </w:r>
                      <w:proofErr w:type="gramEnd"/>
                      <w:r w:rsidRPr="00F23EFC">
                        <w:rPr>
                          <w:rFonts w:ascii="Consolas" w:hAnsi="Consolas" w:cs="Consolas"/>
                          <w:color w:val="808080"/>
                          <w:szCs w:val="24"/>
                          <w:highlight w:val="white"/>
                          <w:lang w:bidi="ar-SA"/>
                        </w:rPr>
                        <w:t>length</w:t>
                      </w:r>
                      <w:r w:rsidRPr="00F23EFC">
                        <w:rPr>
                          <w:rFonts w:ascii="Consolas" w:hAnsi="Consolas" w:cs="Consolas"/>
                          <w:color w:val="000000"/>
                          <w:szCs w:val="24"/>
                          <w:highlight w:val="white"/>
                          <w:lang w:bidi="ar-SA"/>
                        </w:rPr>
                        <w:t xml:space="preserve"> - 1);</w:t>
                      </w:r>
                    </w:p>
                    <w:p w14:paraId="7C93860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2894FF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(number.m_</w:t>
                      </w:r>
                      <w:proofErr w:type="gramStart"/>
                      <w:r w:rsidRPr="00F23EFC">
                        <w:rPr>
                          <w:rFonts w:ascii="Consolas" w:hAnsi="Consolas" w:cs="Consolas"/>
                          <w:color w:val="000000"/>
                          <w:szCs w:val="24"/>
                          <w:highlight w:val="white"/>
                          <w:lang w:bidi="ar-SA"/>
                        </w:rPr>
                        <w:t>numberString[</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8CDDB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number.m_numberString.clear();</w:t>
                      </w:r>
                    </w:p>
                    <w:p w14:paraId="7C6A816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number.m_negative = m_negative;</w:t>
                      </w:r>
                    </w:p>
                    <w:p w14:paraId="1CF27C2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D92694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4DE3CC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(odd</w:t>
                      </w:r>
                      <w:proofErr w:type="gramStart"/>
                      <w:r w:rsidRPr="00F23EFC">
                        <w:rPr>
                          <w:rFonts w:ascii="Consolas" w:hAnsi="Consolas" w:cs="Consolas"/>
                          <w:color w:val="000000"/>
                          <w:szCs w:val="24"/>
                          <w:highlight w:val="white"/>
                          <w:lang w:bidi="ar-SA"/>
                        </w:rPr>
                        <w:t>){</w:t>
                      </w:r>
                      <w:proofErr w:type="gramEnd"/>
                    </w:p>
                    <w:p w14:paraId="2CCDC8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 xml:space="preserve">lastDigit / 2 + 5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91B12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94669D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roofErr w:type="gramEnd"/>
                    </w:p>
                    <w:p w14:paraId="6D57C90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number.m_numberString.push_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 xml:space="preserve">lastDigit / 2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BC8F76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7C7F1A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C8F49B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number;</w:t>
                      </w:r>
                    </w:p>
                    <w:p w14:paraId="2E2BA723" w14:textId="000C09D0"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2B98013" w14:textId="77777777" w:rsidR="00F23EFC" w:rsidRDefault="00F23EFC" w:rsidP="0020276F"/>
    <w:p w14:paraId="21730FC1" w14:textId="07E9B619" w:rsidR="00F23EFC" w:rsidRDefault="00F23EFC" w:rsidP="0020276F">
      <w:r>
        <w:rPr>
          <w:noProof/>
          <w:lang w:eastAsia="ja-JP"/>
        </w:rPr>
        <w:lastRenderedPageBreak/>
        <mc:AlternateContent>
          <mc:Choice Requires="wps">
            <w:drawing>
              <wp:inline distT="0" distB="0" distL="0" distR="0" wp14:anchorId="2BFB8060" wp14:editId="0440327F">
                <wp:extent cx="5337175" cy="5513070"/>
                <wp:effectExtent l="0" t="0" r="15875" b="27305"/>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51307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F7B915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normalize(){</w:t>
                            </w:r>
                          </w:p>
                          <w:p w14:paraId="2283E29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3897A95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FB8060" id="_x0000_s1030" type="#_x0000_t202" style="width:420.25pt;height:43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" fillcolor="white [3201]" strokecolor="#00a0b8 [3204]" strokeweight=".5pt">
                <v:textbox style="mso-fit-shape-to-text:t">
                  <w:txbxContent>
                    <w:p w14:paraId="5F7B915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normalize(){</w:t>
                      </w:r>
                    </w:p>
                    <w:p w14:paraId="2283E29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3897A95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2D48788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F1C3352" w14:textId="50457C0F"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69B74F6" w14:textId="39E67F71" w:rsidR="00F23EFC" w:rsidRDefault="00F23EFC" w:rsidP="0020276F">
      <w:r>
        <w:rPr>
          <w:noProof/>
          <w:lang w:eastAsia="ja-JP"/>
        </w:rPr>
        <mc:AlternateContent>
          <mc:Choice Requires="wps">
            <w:drawing>
              <wp:inline distT="0" distB="0" distL="0" distR="0" wp14:anchorId="5AB3EB10" wp14:editId="7DF3DD73">
                <wp:extent cx="5337175" cy="1040765"/>
                <wp:effectExtent l="0" t="0" r="15875" b="10795"/>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4076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50AC59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0){</w:t>
                            </w:r>
                            <w:proofErr w:type="gramEnd"/>
                          </w:p>
                          <w:p w14:paraId="60ABE93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w:t>
                            </w:r>
                            <w:proofErr w:type="gramStart"/>
                            <w:r w:rsidRPr="00F23EFC">
                              <w:rPr>
                                <w:rFonts w:ascii="Consolas" w:hAnsi="Consolas" w:cs="Consolas"/>
                                <w:color w:val="000000"/>
                                <w:szCs w:val="24"/>
                                <w:highlight w:val="white"/>
                                <w:lang w:bidi="ar-SA"/>
                              </w:rPr>
                              <w:t>0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proofErr w:type="gramStart"/>
                            <w:r w:rsidRPr="00F23EFC">
                              <w:rPr>
                                <w:rFonts w:ascii="Consolas" w:hAnsi="Consolas" w:cs="Consolas"/>
                                <w:color w:val="000000"/>
                                <w:szCs w:val="24"/>
                                <w:highlight w:val="white"/>
                                <w:lang w:bidi="ar-SA"/>
                              </w:rPr>
                              <w:t>){</w:t>
                            </w:r>
                            <w:proofErr w:type="gramEnd"/>
                          </w:p>
                          <w:p w14:paraId="215E63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69F7003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AB3EB10" id="_x0000_s1031" type="#_x0000_t202" style="width:420.25pt;height:8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" fillcolor="white [3201]" strokecolor="#00a0b8 [3204]" strokeweight=".5pt">
                <v:textbox style="mso-fit-shape-to-text:t">
                  <w:txbxContent>
                    <w:p w14:paraId="750AC59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 xml:space="preserve">StrInt() :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(0){}</w:t>
                      </w:r>
                    </w:p>
                    <w:p w14:paraId="394A1F2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StrInt(</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6B99B5C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m_numberString.reserve(MAX_RESERVED_LENGTH);</w:t>
                      </w:r>
                    </w:p>
                    <w:p w14:paraId="02DF0C8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1F149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0){</w:t>
                      </w:r>
                      <w:proofErr w:type="gramEnd"/>
                    </w:p>
                    <w:p w14:paraId="60ABE93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3E2002A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D13C3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w:t>
                      </w:r>
                    </w:p>
                    <w:p w14:paraId="2A40BE4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10CF7DB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31573A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69026F4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(m_negative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&lt; </w:t>
                      </w:r>
                      <w:proofErr w:type="gramStart"/>
                      <w:r w:rsidRPr="00F23EFC">
                        <w:rPr>
                          <w:rFonts w:ascii="Consolas" w:hAnsi="Consolas" w:cs="Consolas"/>
                          <w:color w:val="000000"/>
                          <w:szCs w:val="24"/>
                          <w:highlight w:val="white"/>
                          <w:lang w:bidi="ar-SA"/>
                        </w:rPr>
                        <w:t>0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 xml:space="preser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1D7518E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3048E8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81D915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while</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number</w:t>
                      </w:r>
                      <w:proofErr w:type="gramStart"/>
                      <w:r w:rsidRPr="00F23EFC">
                        <w:rPr>
                          <w:rFonts w:ascii="Consolas" w:hAnsi="Consolas" w:cs="Consolas"/>
                          <w:color w:val="000000"/>
                          <w:szCs w:val="24"/>
                          <w:highlight w:val="white"/>
                          <w:lang w:bidi="ar-SA"/>
                        </w:rPr>
                        <w:t>){</w:t>
                      </w:r>
                      <w:proofErr w:type="gramEnd"/>
                    </w:p>
                    <w:p w14:paraId="215E63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_back((</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D1CAAC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 /= 10;</w:t>
                      </w:r>
                    </w:p>
                    <w:p w14:paraId="0FD0566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68EA90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69F7003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5AA9A9DE" w14:textId="43D0A1FD"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0A4ECD1" w14:textId="57AEBC3C" w:rsidR="00F23EFC" w:rsidRDefault="00F23EFC" w:rsidP="0020276F">
      <w:r>
        <w:rPr>
          <w:noProof/>
          <w:lang w:eastAsia="ja-JP"/>
        </w:rPr>
        <mc:AlternateContent>
          <mc:Choice Requires="wps">
            <w:drawing>
              <wp:inline distT="0" distB="0" distL="0" distR="0" wp14:anchorId="65781CAA" wp14:editId="23411A9A">
                <wp:extent cx="5337175" cy="1229995"/>
                <wp:effectExtent l="0" t="0" r="15875" b="13335"/>
                <wp:docPr id="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96250E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w:t>
                            </w:r>
                            <w:proofErr w:type="gramStart"/>
                            <w:r w:rsidRPr="00F23EFC">
                              <w:rPr>
                                <w:rFonts w:ascii="Consolas" w:hAnsi="Consolas" w:cs="Consolas"/>
                                <w:color w:val="000000"/>
                                <w:szCs w:val="24"/>
                                <w:highlight w:val="white"/>
                                <w:lang w:bidi="ar-SA"/>
                              </w:rPr>
                              <w:t>negative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5781CAA" id="_x0000_s1032"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" fillcolor="white [3201]" strokecolor="#00a0b8 [3204]" strokeweight=".5pt">
                <v:textbox style="mso-fit-shape-to-text:t">
                  <w:txbxContent>
                    <w:p w14:paraId="696250E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&amp; operator&lt;&lt;(std::</w:t>
                      </w:r>
                      <w:r w:rsidRPr="00F23EFC">
                        <w:rPr>
                          <w:rFonts w:ascii="Consolas" w:hAnsi="Consolas" w:cs="Consolas"/>
                          <w:color w:val="2B91AF"/>
                          <w:szCs w:val="24"/>
                          <w:highlight w:val="white"/>
                          <w:lang w:bidi="ar-SA"/>
                        </w:rPr>
                        <w:t>ostream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7BC6958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w:t>
                      </w:r>
                      <w:proofErr w:type="gramStart"/>
                      <w:r w:rsidRPr="00F23EFC">
                        <w:rPr>
                          <w:rFonts w:ascii="Consolas" w:hAnsi="Consolas" w:cs="Consolas"/>
                          <w:color w:val="000000"/>
                          <w:szCs w:val="24"/>
                          <w:highlight w:val="white"/>
                          <w:lang w:bidi="ar-SA"/>
                        </w:rPr>
                        <w:t>negative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&lt;&lt;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w:t>
                      </w:r>
                    </w:p>
                    <w:p w14:paraId="0C63D75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D497A3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os</w:t>
                      </w:r>
                      <w:r w:rsidRPr="00F23EFC">
                        <w:rPr>
                          <w:rFonts w:ascii="Consolas" w:hAnsi="Consolas" w:cs="Consolas"/>
                          <w:color w:val="000000"/>
                          <w:szCs w:val="24"/>
                          <w:highlight w:val="white"/>
                          <w:lang w:bidi="ar-SA"/>
                        </w:rPr>
                        <w:t>;</w:t>
                      </w:r>
                    </w:p>
                    <w:p w14:paraId="33C2EA99" w14:textId="36E2D771"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CAAE0B8" w14:textId="056F8E54" w:rsidR="00F23EFC" w:rsidRDefault="00F23EFC" w:rsidP="0020276F">
      <w:r>
        <w:rPr>
          <w:noProof/>
          <w:lang w:eastAsia="ja-JP"/>
        </w:rPr>
        <w:lastRenderedPageBreak/>
        <mc:AlternateContent>
          <mc:Choice Requires="wps">
            <w:drawing>
              <wp:inline distT="0" distB="0" distL="0" distR="0" wp14:anchorId="46120B54" wp14:editId="00AC3F28">
                <wp:extent cx="5337175" cy="1229995"/>
                <wp:effectExtent l="0" t="0" r="15875" b="13335"/>
                <wp:docPr id="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896096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w:t>
                            </w:r>
                            <w:proofErr w:type="gramStart"/>
                            <w:r w:rsidRPr="00F23EFC">
                              <w:rPr>
                                <w:rFonts w:ascii="Consolas" w:hAnsi="Consolas" w:cs="Consolas"/>
                                <w:color w:val="000000"/>
                                <w:szCs w:val="24"/>
                                <w:highlight w:val="white"/>
                                <w:lang w:bidi="ar-SA"/>
                              </w:rPr>
                              <w:t>buffer.length</w:t>
                            </w:r>
                            <w:proofErr w:type="gramEnd"/>
                            <w:r w:rsidRPr="00F23EFC">
                              <w:rPr>
                                <w:rFonts w:ascii="Consolas" w:hAnsi="Consolas" w:cs="Consolas"/>
                                <w:color w:val="000000"/>
                                <w:szCs w:val="24"/>
                                <w:highlight w:val="white"/>
                                <w:lang w:bidi="ar-SA"/>
                              </w:rPr>
                              <w:t>(); i++){</w:t>
                            </w:r>
                          </w:p>
                          <w:p w14:paraId="20048B4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6960A51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buffer.length</w:t>
                            </w:r>
                            <w:proofErr w:type="gramEnd"/>
                            <w:r w:rsidRPr="00F23EFC">
                              <w:rPr>
                                <w:rFonts w:ascii="Consolas" w:hAnsi="Consolas" w:cs="Consolas"/>
                                <w:color w:val="000000"/>
                                <w:szCs w:val="24"/>
                                <w:highlight w:val="white"/>
                                <w:lang w:bidi="ar-SA"/>
                              </w:rPr>
                              <w:t xml:space="preserve">()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proofErr w:type="gramStart"/>
                            <w:r w:rsidRPr="00F23EFC">
                              <w:rPr>
                                <w:rFonts w:ascii="Consolas" w:hAnsi="Consolas" w:cs="Consolas"/>
                                <w:color w:val="000000"/>
                                <w:szCs w:val="24"/>
                                <w:highlight w:val="white"/>
                                <w:lang w:bidi="ar-SA"/>
                              </w:rPr>
                              <w:t>buffer[</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buffer[</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1 :</w:t>
                            </w:r>
                            <w:proofErr w:type="gramEnd"/>
                            <w:r w:rsidRPr="00F23EFC">
                              <w:rPr>
                                <w:rFonts w:ascii="Consolas" w:hAnsi="Consolas" w:cs="Consolas"/>
                                <w:color w:val="000000"/>
                                <w:szCs w:val="24"/>
                                <w:highlight w:val="white"/>
                                <w:lang w:bidi="ar-SA"/>
                              </w:rPr>
                              <w:t xml:space="preserve"> 0; i &lt; buffer.length(); i++)</w:t>
                            </w:r>
                          </w:p>
                          <w:p w14:paraId="008EF49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roofErr w:type="gramEnd"/>
                            <w:r w:rsidRPr="00F23EFC">
                              <w:rPr>
                                <w:rFonts w:ascii="Consolas" w:hAnsi="Consolas" w:cs="Consolas"/>
                                <w:color w:val="000000"/>
                                <w:szCs w:val="24"/>
                                <w:highlight w:val="white"/>
                                <w:lang w:bidi="ar-SA"/>
                              </w:rPr>
                              <w:t>();</w:t>
                            </w:r>
                          </w:p>
                          <w:p w14:paraId="12FFFFB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6120B54" id="_x0000_s1033"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DBhdHhTAgAAzg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7896096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&amp; operator&gt;&gt;(std::</w:t>
                      </w:r>
                      <w:r w:rsidRPr="00F23EFC">
                        <w:rPr>
                          <w:rFonts w:ascii="Consolas" w:hAnsi="Consolas" w:cs="Consolas"/>
                          <w:color w:val="2B91AF"/>
                          <w:szCs w:val="24"/>
                          <w:highlight w:val="white"/>
                          <w:lang w:bidi="ar-SA"/>
                        </w:rPr>
                        <w:t>istream</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w:t>
                      </w:r>
                    </w:p>
                    <w:p w14:paraId="2EF2AFA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buffer;</w:t>
                      </w:r>
                    </w:p>
                    <w:p w14:paraId="2F492B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 xml:space="preserve"> &gt;&gt; buffer;</w:t>
                      </w:r>
                    </w:p>
                    <w:p w14:paraId="25250F8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9D1C87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1; i &lt; </w:t>
                      </w:r>
                      <w:proofErr w:type="gramStart"/>
                      <w:r w:rsidRPr="00F23EFC">
                        <w:rPr>
                          <w:rFonts w:ascii="Consolas" w:hAnsi="Consolas" w:cs="Consolas"/>
                          <w:color w:val="000000"/>
                          <w:szCs w:val="24"/>
                          <w:highlight w:val="white"/>
                          <w:lang w:bidi="ar-SA"/>
                        </w:rPr>
                        <w:t>buffer.length</w:t>
                      </w:r>
                      <w:proofErr w:type="gramEnd"/>
                      <w:r w:rsidRPr="00F23EFC">
                        <w:rPr>
                          <w:rFonts w:ascii="Consolas" w:hAnsi="Consolas" w:cs="Consolas"/>
                          <w:color w:val="000000"/>
                          <w:szCs w:val="24"/>
                          <w:highlight w:val="white"/>
                          <w:lang w:bidi="ar-SA"/>
                        </w:rPr>
                        <w:t>(); i++){</w:t>
                      </w:r>
                    </w:p>
                    <w:p w14:paraId="20048B4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(buffer[i] &lt;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 buffer[i] &gt; </w:t>
                      </w:r>
                      <w:r w:rsidRPr="00F23EFC">
                        <w:rPr>
                          <w:rFonts w:ascii="Consolas" w:hAnsi="Consolas" w:cs="Consolas"/>
                          <w:color w:val="A31515"/>
                          <w:szCs w:val="24"/>
                          <w:highlight w:val="white"/>
                          <w:lang w:bidi="ar-SA"/>
                        </w:rPr>
                        <w:t>'9</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6960A51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3BA981C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70E55C4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2A12029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FF9F27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buffer.length</w:t>
                      </w:r>
                      <w:proofErr w:type="gramEnd"/>
                      <w:r w:rsidRPr="00F23EFC">
                        <w:rPr>
                          <w:rFonts w:ascii="Consolas" w:hAnsi="Consolas" w:cs="Consolas"/>
                          <w:color w:val="000000"/>
                          <w:szCs w:val="24"/>
                          <w:highlight w:val="white"/>
                          <w:lang w:bidi="ar-SA"/>
                        </w:rPr>
                        <w:t xml:space="preserve">() &lt; 1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&amp;&amp; buffer.length() == 1)){</w:t>
                      </w:r>
                    </w:p>
                    <w:p w14:paraId="02D754A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19D7AF4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6C5F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2A556D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 xml:space="preserve">.m_negative = </w:t>
                      </w:r>
                      <w:proofErr w:type="gramStart"/>
                      <w:r w:rsidRPr="00F23EFC">
                        <w:rPr>
                          <w:rFonts w:ascii="Consolas" w:hAnsi="Consolas" w:cs="Consolas"/>
                          <w:color w:val="000000"/>
                          <w:szCs w:val="24"/>
                          <w:highlight w:val="white"/>
                          <w:lang w:bidi="ar-SA"/>
                        </w:rPr>
                        <w:t>buffer[</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
                    <w:p w14:paraId="6C00E4C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.m_numberString.clear();</w:t>
                      </w:r>
                    </w:p>
                    <w:p w14:paraId="7956588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size_t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buffer[</w:t>
                      </w:r>
                      <w:proofErr w:type="gramEnd"/>
                      <w:r w:rsidRPr="00F23EFC">
                        <w:rPr>
                          <w:rFonts w:ascii="Consolas" w:hAnsi="Consolas" w:cs="Consolas"/>
                          <w:color w:val="000000"/>
                          <w:szCs w:val="24"/>
                          <w:highlight w:val="white"/>
                          <w:lang w:bidi="ar-SA"/>
                        </w:rPr>
                        <w:t xml:space="preserve">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buffer[0] == </w:t>
                      </w:r>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 xml:space="preserve">) ? </w:t>
                      </w:r>
                      <w:proofErr w:type="gramStart"/>
                      <w:r w:rsidRPr="00F23EFC">
                        <w:rPr>
                          <w:rFonts w:ascii="Consolas" w:hAnsi="Consolas" w:cs="Consolas"/>
                          <w:color w:val="000000"/>
                          <w:szCs w:val="24"/>
                          <w:highlight w:val="white"/>
                          <w:lang w:bidi="ar-SA"/>
                        </w:rPr>
                        <w:t>1 :</w:t>
                      </w:r>
                      <w:proofErr w:type="gramEnd"/>
                      <w:r w:rsidRPr="00F23EFC">
                        <w:rPr>
                          <w:rFonts w:ascii="Consolas" w:hAnsi="Consolas" w:cs="Consolas"/>
                          <w:color w:val="000000"/>
                          <w:szCs w:val="24"/>
                          <w:highlight w:val="white"/>
                          <w:lang w:bidi="ar-SA"/>
                        </w:rPr>
                        <w:t xml:space="preserve"> 0; i &lt; buffer.length(); i++)</w:t>
                      </w:r>
                    </w:p>
                    <w:p w14:paraId="008EF49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.m_numberString.push_back(buffer[i]);</w:t>
                      </w:r>
                    </w:p>
                    <w:p w14:paraId="074AB5C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82B5F9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808080"/>
                          <w:szCs w:val="24"/>
                          <w:highlight w:val="white"/>
                          <w:lang w:bidi="ar-SA"/>
                        </w:rPr>
                        <w:t>number</w:t>
                      </w:r>
                      <w:r w:rsidRPr="00F23EFC">
                        <w:rPr>
                          <w:rFonts w:ascii="Consolas" w:hAnsi="Consolas" w:cs="Consolas"/>
                          <w:color w:val="000000"/>
                          <w:szCs w:val="24"/>
                          <w:highlight w:val="white"/>
                          <w:lang w:bidi="ar-SA"/>
                        </w:rPr>
                        <w:t>.normalize</w:t>
                      </w:r>
                      <w:proofErr w:type="gramEnd"/>
                      <w:r w:rsidRPr="00F23EFC">
                        <w:rPr>
                          <w:rFonts w:ascii="Consolas" w:hAnsi="Consolas" w:cs="Consolas"/>
                          <w:color w:val="000000"/>
                          <w:szCs w:val="24"/>
                          <w:highlight w:val="white"/>
                          <w:lang w:bidi="ar-SA"/>
                        </w:rPr>
                        <w:t>();</w:t>
                      </w:r>
                    </w:p>
                    <w:p w14:paraId="12FFFFB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201BA0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808080"/>
                          <w:szCs w:val="24"/>
                          <w:highlight w:val="white"/>
                          <w:lang w:bidi="ar-SA"/>
                        </w:rPr>
                        <w:t>is</w:t>
                      </w:r>
                      <w:r w:rsidRPr="00F23EFC">
                        <w:rPr>
                          <w:rFonts w:ascii="Consolas" w:hAnsi="Consolas" w:cs="Consolas"/>
                          <w:color w:val="000000"/>
                          <w:szCs w:val="24"/>
                          <w:highlight w:val="white"/>
                          <w:lang w:bidi="ar-SA"/>
                        </w:rPr>
                        <w:t>;</w:t>
                      </w:r>
                    </w:p>
                    <w:p w14:paraId="41411A21" w14:textId="31354740"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txbxContent>
                </v:textbox>
                <w10:anchorlock/>
              </v:shape>
            </w:pict>
          </mc:Fallback>
        </mc:AlternateContent>
      </w:r>
    </w:p>
    <w:p w14:paraId="7E1441E7" w14:textId="50BEF97E" w:rsidR="00F23EFC" w:rsidRDefault="00F23EFC" w:rsidP="0020276F">
      <w:r>
        <w:rPr>
          <w:noProof/>
          <w:lang w:eastAsia="ja-JP"/>
        </w:rPr>
        <mc:AlternateContent>
          <mc:Choice Requires="wps">
            <w:drawing>
              <wp:inline distT="0" distB="0" distL="0" distR="0" wp14:anchorId="497631BC" wp14:editId="2252B206">
                <wp:extent cx="5337175" cy="1229995"/>
                <wp:effectExtent l="0" t="0" r="15875" b="15240"/>
                <wp:docPr id="1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AD6A09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lastDigit(){</w:t>
                            </w:r>
                          </w:p>
                          <w:p w14:paraId="76DB04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97631BC" id="_x0000_s1034"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PY5H19TAgAAzg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5AD6A09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lastDigit(){</w:t>
                      </w:r>
                    </w:p>
                    <w:p w14:paraId="76DB04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m_numberString[m_numberString.length() - 1]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27E32995" w14:textId="4B5572FD"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734EDB29" w14:textId="37DBCEF0" w:rsidR="00F23EFC" w:rsidRDefault="00F23EFC" w:rsidP="0020276F">
      <w:r>
        <w:rPr>
          <w:noProof/>
          <w:lang w:eastAsia="ja-JP"/>
        </w:rPr>
        <mc:AlternateContent>
          <mc:Choice Requires="wps">
            <w:drawing>
              <wp:inline distT="0" distB="0" distL="0" distR="0" wp14:anchorId="069E9067" wp14:editId="4E577E80">
                <wp:extent cx="5337175" cy="1051560"/>
                <wp:effectExtent l="0" t="0" r="15875" b="23495"/>
                <wp:docPr id="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65CC09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isEven(){</w:t>
                            </w:r>
                          </w:p>
                          <w:p w14:paraId="7F5544C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lastDigit(</w:t>
                            </w:r>
                            <w:proofErr w:type="gramEnd"/>
                            <w:r w:rsidRPr="00F23EFC">
                              <w:rPr>
                                <w:rFonts w:ascii="Consolas" w:hAnsi="Consolas" w:cs="Consolas"/>
                                <w:color w:val="000000"/>
                                <w:szCs w:val="24"/>
                                <w:highlight w:val="white"/>
                                <w:lang w:bidi="ar-SA"/>
                              </w:rPr>
                              <w:t>) % 2 == 0;</w:t>
                            </w:r>
                          </w:p>
                          <w:p w14:paraId="053D9EE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isZero(){</w:t>
                            </w:r>
                          </w:p>
                          <w:p w14:paraId="2BDED4B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isNegative(){</w:t>
                            </w:r>
                          </w:p>
                          <w:p w14:paraId="361ECD3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9E9067" id="_x0000_s1035"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" fillcolor="white [3201]" strokecolor="#00a0b8 [3204]" strokeweight=".5pt">
                <v:textbox style="mso-fit-shape-to-text:t">
                  <w:txbxContent>
                    <w:p w14:paraId="165CC09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isEven(){</w:t>
                      </w:r>
                    </w:p>
                    <w:p w14:paraId="7F5544C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lastDigit(</w:t>
                      </w:r>
                      <w:proofErr w:type="gramEnd"/>
                      <w:r w:rsidRPr="00F23EFC">
                        <w:rPr>
                          <w:rFonts w:ascii="Consolas" w:hAnsi="Consolas" w:cs="Consolas"/>
                          <w:color w:val="000000"/>
                          <w:szCs w:val="24"/>
                          <w:highlight w:val="white"/>
                          <w:lang w:bidi="ar-SA"/>
                        </w:rPr>
                        <w:t>) % 2 == 0;</w:t>
                      </w:r>
                    </w:p>
                    <w:p w14:paraId="053D9EE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804E3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EA99C5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isZero(){</w:t>
                      </w:r>
                    </w:p>
                    <w:p w14:paraId="2BDED4B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m_numberString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1E939C5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1FE28FD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51B55F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bool</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isNegative(){</w:t>
                      </w:r>
                    </w:p>
                    <w:p w14:paraId="361ECD3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m_negative;</w:t>
                      </w:r>
                    </w:p>
                    <w:p w14:paraId="3F0181C2" w14:textId="56B42EB1"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12F5948" w14:textId="4022B29F" w:rsidR="00F23EFC" w:rsidRDefault="00F23EFC" w:rsidP="0020276F">
      <w:r>
        <w:rPr>
          <w:noProof/>
          <w:lang w:eastAsia="ja-JP"/>
        </w:rPr>
        <w:lastRenderedPageBreak/>
        <mc:AlternateContent>
          <mc:Choice Requires="wps">
            <w:drawing>
              <wp:inline distT="0" distB="0" distL="0" distR="0" wp14:anchorId="0E2B45B2" wp14:editId="051524D7">
                <wp:extent cx="5337175" cy="1051560"/>
                <wp:effectExtent l="0" t="0" r="15875" b="25400"/>
                <wp:docPr id="1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0882CF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toNegative(){</w:t>
                            </w:r>
                          </w:p>
                          <w:p w14:paraId="4331B54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w:t>
                            </w:r>
                            <w:proofErr w:type="gramStart"/>
                            <w:r w:rsidRPr="00F23EFC">
                              <w:rPr>
                                <w:rFonts w:ascii="Consolas" w:hAnsi="Consolas" w:cs="Consolas"/>
                                <w:color w:val="000000"/>
                                <w:szCs w:val="24"/>
                                <w:highlight w:val="white"/>
                                <w:lang w:bidi="ar-SA"/>
                              </w:rPr>
                              <w:t>numberString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toPositive(){</w:t>
                            </w:r>
                          </w:p>
                          <w:p w14:paraId="402F1A7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E2B45B2" id="_x0000_s1036"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" fillcolor="white [3201]" strokecolor="#00a0b8 [3204]" strokeweight=".5pt">
                <v:textbox style="mso-fit-shape-to-text:t">
                  <w:txbxContent>
                    <w:p w14:paraId="40882CF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toNegative(){</w:t>
                      </w:r>
                    </w:p>
                    <w:p w14:paraId="4331B54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(m_</w:t>
                      </w:r>
                      <w:proofErr w:type="gramStart"/>
                      <w:r w:rsidRPr="00F23EFC">
                        <w:rPr>
                          <w:rFonts w:ascii="Consolas" w:hAnsi="Consolas" w:cs="Consolas"/>
                          <w:color w:val="000000"/>
                          <w:szCs w:val="24"/>
                          <w:highlight w:val="white"/>
                          <w:lang w:bidi="ar-SA"/>
                        </w:rPr>
                        <w:t>numberString !</w:t>
                      </w:r>
                      <w:proofErr w:type="gramEnd"/>
                      <w:r w:rsidRPr="00F23EFC">
                        <w:rPr>
                          <w:rFonts w:ascii="Consolas" w:hAnsi="Consolas" w:cs="Consolas"/>
                          <w:color w:val="000000"/>
                          <w:szCs w:val="24"/>
                          <w:highlight w:val="white"/>
                          <w:lang w:bidi="ar-SA"/>
                        </w:rPr>
                        <w:t xml:space="preserve">=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650546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true</w:t>
                      </w:r>
                      <w:r w:rsidRPr="00F23EFC">
                        <w:rPr>
                          <w:rFonts w:ascii="Consolas" w:hAnsi="Consolas" w:cs="Consolas"/>
                          <w:color w:val="000000"/>
                          <w:szCs w:val="24"/>
                          <w:highlight w:val="white"/>
                          <w:lang w:bidi="ar-SA"/>
                        </w:rPr>
                        <w:t>;</w:t>
                      </w:r>
                    </w:p>
                    <w:p w14:paraId="1666F76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72EE95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2DB97E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void</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toPositive(){</w:t>
                      </w:r>
                    </w:p>
                    <w:p w14:paraId="402F1A7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 xml:space="preserve">m_negative = </w:t>
                      </w:r>
                      <w:r w:rsidRPr="00F23EFC">
                        <w:rPr>
                          <w:rFonts w:ascii="Consolas" w:hAnsi="Consolas" w:cs="Consolas"/>
                          <w:color w:val="0000FF"/>
                          <w:szCs w:val="24"/>
                          <w:highlight w:val="white"/>
                          <w:lang w:bidi="ar-SA"/>
                        </w:rPr>
                        <w:t>false</w:t>
                      </w:r>
                      <w:r w:rsidRPr="00F23EFC">
                        <w:rPr>
                          <w:rFonts w:ascii="Consolas" w:hAnsi="Consolas" w:cs="Consolas"/>
                          <w:color w:val="000000"/>
                          <w:szCs w:val="24"/>
                          <w:highlight w:val="white"/>
                          <w:lang w:bidi="ar-SA"/>
                        </w:rPr>
                        <w:t>;</w:t>
                      </w:r>
                    </w:p>
                    <w:p w14:paraId="5E88C60C" w14:textId="6A169CBE"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0D27E612" w14:textId="77777777" w:rsidR="00F23EFC" w:rsidRDefault="00F23EFC" w:rsidP="0020276F"/>
    <w:p w14:paraId="17DE515F" w14:textId="0261112C" w:rsidR="00F23EFC" w:rsidRDefault="00F23EFC" w:rsidP="0020276F">
      <w:r>
        <w:rPr>
          <w:noProof/>
          <w:lang w:eastAsia="ja-JP"/>
        </w:rPr>
        <mc:AlternateContent>
          <mc:Choice Requires="wps">
            <w:drawing>
              <wp:inline distT="0" distB="0" distL="0" distR="0" wp14:anchorId="60DC71B7" wp14:editId="6F963471">
                <wp:extent cx="5337175" cy="1051560"/>
                <wp:effectExtent l="0" t="0" r="15875" b="23495"/>
                <wp:docPr id="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5156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8FFC0C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Half(){</w:t>
                            </w:r>
                          </w:p>
                          <w:p w14:paraId="4692CB7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Double(){</w:t>
                            </w:r>
                          </w:p>
                          <w:p w14:paraId="7C6F35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roofErr w:type="gramStart"/>
                            <w:r w:rsidRPr="00F23EFC">
                              <w:rPr>
                                <w:rFonts w:ascii="Consolas" w:hAnsi="Consolas" w:cs="Consolas"/>
                                <w:color w:val="000000"/>
                                <w:szCs w:val="24"/>
                                <w:highlight w:val="white"/>
                                <w:lang w:bidi="ar-SA"/>
                              </w:rPr>
                              <w:t>--){</w:t>
                            </w:r>
                            <w:proofErr w:type="gramEnd"/>
                          </w:p>
                          <w:p w14:paraId="3314AD5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 xml:space="preserve">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w:t>
                            </w:r>
                            <w:proofErr w:type="gramStart"/>
                            <w:r w:rsidRPr="00F23EFC">
                              <w:rPr>
                                <w:rFonts w:ascii="Consolas" w:hAnsi="Consolas" w:cs="Consolas"/>
                                <w:color w:val="000000"/>
                                <w:szCs w:val="24"/>
                                <w:highlight w:val="white"/>
                                <w:lang w:bidi="ar-SA"/>
                              </w:rPr>
                              <w:t>0){</w:t>
                            </w:r>
                            <w:proofErr w:type="gramEnd"/>
                          </w:p>
                          <w:p w14:paraId="7BC548B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 xml:space="preserve">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3B935ED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doub.normalize</w:t>
                            </w:r>
                            <w:proofErr w:type="gramEnd"/>
                            <w:r w:rsidRPr="00F23EFC">
                              <w:rPr>
                                <w:rFonts w:ascii="Consolas" w:hAnsi="Consolas" w:cs="Consolas"/>
                                <w:color w:val="000000"/>
                                <w:szCs w:val="24"/>
                                <w:highlight w:val="white"/>
                                <w:lang w:bidi="ar-SA"/>
                              </w:rPr>
                              <w:t>();</w:t>
                            </w:r>
                          </w:p>
                          <w:p w14:paraId="3B9898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0DC71B7" id="_x0000_s1037" type="#_x0000_t202" style="width:420.25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" fillcolor="white [3201]" strokecolor="#00a0b8 [3204]" strokeweight=".5pt">
                <v:textbox style="mso-fit-shape-to-text:t">
                  <w:txbxContent>
                    <w:p w14:paraId="38FFC0C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Half(){</w:t>
                      </w:r>
                    </w:p>
                    <w:p w14:paraId="4692CB7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divTwo(m_numberString.length());</w:t>
                      </w:r>
                    </w:p>
                    <w:p w14:paraId="08953B4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w:t>
                      </w:r>
                    </w:p>
                    <w:p w14:paraId="6010B7F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Double(){</w:t>
                      </w:r>
                    </w:p>
                    <w:p w14:paraId="7C6F35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 doub;</w:t>
                      </w:r>
                    </w:p>
                    <w:p w14:paraId="51658D5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doub.m_numberString.clear();</w:t>
                      </w:r>
                    </w:p>
                    <w:p w14:paraId="3FEBB12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4FF7CC4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7064B8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0;</w:t>
                      </w:r>
                    </w:p>
                    <w:p w14:paraId="6318377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roofErr w:type="gramStart"/>
                      <w:r w:rsidRPr="00F23EFC">
                        <w:rPr>
                          <w:rFonts w:ascii="Consolas" w:hAnsi="Consolas" w:cs="Consolas"/>
                          <w:color w:val="000000"/>
                          <w:szCs w:val="24"/>
                          <w:highlight w:val="white"/>
                          <w:lang w:bidi="ar-SA"/>
                        </w:rPr>
                        <w:t>--){</w:t>
                      </w:r>
                      <w:proofErr w:type="gramEnd"/>
                    </w:p>
                    <w:p w14:paraId="3314AD5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digit = m_numberString[i]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3B4BC08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digit * 2 + accumulator;</w:t>
                      </w:r>
                    </w:p>
                    <w:p w14:paraId="6425923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digit / 10;</w:t>
                      </w:r>
                    </w:p>
                    <w:p w14:paraId="106666E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digit %= 10;</w:t>
                      </w:r>
                    </w:p>
                    <w:p w14:paraId="438569A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 xml:space="preserve">_back(digit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0321F8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4DF14AC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3CCF679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&gt; </w:t>
                      </w:r>
                      <w:proofErr w:type="gramStart"/>
                      <w:r w:rsidRPr="00F23EFC">
                        <w:rPr>
                          <w:rFonts w:ascii="Consolas" w:hAnsi="Consolas" w:cs="Consolas"/>
                          <w:color w:val="000000"/>
                          <w:szCs w:val="24"/>
                          <w:highlight w:val="white"/>
                          <w:lang w:bidi="ar-SA"/>
                        </w:rPr>
                        <w:t>0){</w:t>
                      </w:r>
                      <w:proofErr w:type="gramEnd"/>
                    </w:p>
                    <w:p w14:paraId="7BC548B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 xml:space="preserve">_back(accumulator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5A839E4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65BBEC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8B24F2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3B935ED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doub.m_numberString.push_back(temp[i]);</w:t>
                      </w:r>
                    </w:p>
                    <w:p w14:paraId="1FAB1A0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2116A6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712C140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doub.m_negative = m_negative;</w:t>
                      </w:r>
                    </w:p>
                    <w:p w14:paraId="4308971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doub.normalize</w:t>
                      </w:r>
                      <w:proofErr w:type="gramEnd"/>
                      <w:r w:rsidRPr="00F23EFC">
                        <w:rPr>
                          <w:rFonts w:ascii="Consolas" w:hAnsi="Consolas" w:cs="Consolas"/>
                          <w:color w:val="000000"/>
                          <w:szCs w:val="24"/>
                          <w:highlight w:val="white"/>
                          <w:lang w:bidi="ar-SA"/>
                        </w:rPr>
                        <w:t>();</w:t>
                      </w:r>
                    </w:p>
                    <w:p w14:paraId="3B98988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820711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doub;</w:t>
                      </w:r>
                    </w:p>
                    <w:p w14:paraId="104D5921" w14:textId="3F9EAD4F"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BF68069" w14:textId="77777777" w:rsidR="00F23EFC" w:rsidRDefault="00F23EFC" w:rsidP="0020276F"/>
    <w:p w14:paraId="77E3ADD4" w14:textId="77777777" w:rsidR="00F23EFC" w:rsidRDefault="00F23EFC" w:rsidP="0020276F"/>
    <w:p w14:paraId="749098AC" w14:textId="6AF84D8F" w:rsidR="00F23EFC" w:rsidRDefault="00F23EFC" w:rsidP="0020276F">
      <w:r>
        <w:rPr>
          <w:noProof/>
          <w:lang w:eastAsia="ja-JP"/>
        </w:rPr>
        <w:lastRenderedPageBreak/>
        <mc:AlternateContent>
          <mc:Choice Requires="wps">
            <w:drawing>
              <wp:inline distT="0" distB="0" distL="0" distR="0" wp14:anchorId="52C44FA0" wp14:editId="3A0CCB78">
                <wp:extent cx="5337175" cy="1765300"/>
                <wp:effectExtent l="0" t="0" r="15875" b="21590"/>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7653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E18DFC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operator++(){</w:t>
                            </w:r>
                          </w:p>
                          <w:p w14:paraId="1B4D6FE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w:t>
                            </w:r>
                            <w:proofErr w:type="gramStart"/>
                            <w:r w:rsidRPr="00F23EFC">
                              <w:rPr>
                                <w:rFonts w:ascii="Consolas" w:hAnsi="Consolas" w:cs="Consolas"/>
                                <w:color w:val="000000"/>
                                <w:szCs w:val="24"/>
                                <w:highlight w:val="white"/>
                                <w:lang w:bidi="ar-SA"/>
                              </w:rPr>
                              <w:t>negative ?</w:t>
                            </w:r>
                            <w:proofErr w:type="gramEnd"/>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1 :</w:t>
                            </w:r>
                            <w:proofErr w:type="gramEnd"/>
                            <w:r w:rsidRPr="00F23EFC">
                              <w:rPr>
                                <w:rFonts w:ascii="Consolas" w:hAnsi="Consolas" w:cs="Consolas"/>
                                <w:color w:val="000000"/>
                                <w:szCs w:val="24"/>
                                <w:highlight w:val="white"/>
                                <w:lang w:bidi="ar-SA"/>
                              </w:rPr>
                              <w:t xml:space="preserve"> 1;</w:t>
                            </w:r>
                          </w:p>
                          <w:p w14:paraId="645AECB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roofErr w:type="gramStart"/>
                            <w:r w:rsidRPr="00F23EFC">
                              <w:rPr>
                                <w:rFonts w:ascii="Consolas" w:hAnsi="Consolas" w:cs="Consolas"/>
                                <w:color w:val="000000"/>
                                <w:szCs w:val="24"/>
                                <w:highlight w:val="white"/>
                                <w:lang w:bidi="ar-SA"/>
                              </w:rPr>
                              <w:t>--){</w:t>
                            </w:r>
                            <w:proofErr w:type="gramEnd"/>
                          </w:p>
                          <w:p w14:paraId="0F38360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317C51D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0D8D124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roofErr w:type="gramEnd"/>
                          </w:p>
                          <w:p w14:paraId="71850D7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_back(c);</w:t>
                            </w:r>
                          </w:p>
                          <w:p w14:paraId="0C7EC1D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temp.back</w:t>
                            </w:r>
                            <w:proofErr w:type="gramEnd"/>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w:t>
                            </w:r>
                          </w:p>
                          <w:p w14:paraId="7E359D0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w:t>
                            </w:r>
                            <w:proofErr w:type="gramStart"/>
                            <w:r w:rsidRPr="00F23EFC">
                              <w:rPr>
                                <w:rFonts w:ascii="Consolas" w:hAnsi="Consolas" w:cs="Consolas"/>
                                <w:color w:val="000000"/>
                                <w:szCs w:val="24"/>
                                <w:highlight w:val="white"/>
                                <w:lang w:bidi="ar-SA"/>
                              </w:rPr>
                              <w:t>1){</w:t>
                            </w:r>
                            <w:proofErr w:type="gramEnd"/>
                          </w:p>
                          <w:p w14:paraId="14A4007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67E6E2C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normalize(</w:t>
                            </w:r>
                            <w:proofErr w:type="gramEnd"/>
                            <w:r w:rsidRPr="00F23EFC">
                              <w:rPr>
                                <w:rFonts w:ascii="Consolas" w:hAnsi="Consolas" w:cs="Consolas"/>
                                <w:color w:val="000000"/>
                                <w:szCs w:val="24"/>
                                <w:highlight w:val="white"/>
                                <w:lang w:bidi="ar-SA"/>
                              </w:rPr>
                              <w:t>);</w:t>
                            </w:r>
                          </w:p>
                          <w:p w14:paraId="6542626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52C44FA0" id="_x0000_s1038" type="#_x0000_t202" style="width:420.25pt;height:1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" fillcolor="white [3201]" strokecolor="#00a0b8 [3204]" strokeweight=".5pt">
                <v:textbox style="mso-fit-shape-to-text:t">
                  <w:txbxContent>
                    <w:p w14:paraId="7E18DFC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 xml:space="preserve">&amp; </w:t>
                      </w:r>
                      <w:proofErr w:type="gramStart"/>
                      <w:r w:rsidRPr="00F23EFC">
                        <w:rPr>
                          <w:rFonts w:ascii="Consolas" w:hAnsi="Consolas" w:cs="Consolas"/>
                          <w:color w:val="2B91AF"/>
                          <w:szCs w:val="24"/>
                          <w:highlight w:val="white"/>
                          <w:lang w:bidi="ar-SA"/>
                        </w:rPr>
                        <w:t>StrInt</w:t>
                      </w:r>
                      <w:r w:rsidRPr="00F23EFC">
                        <w:rPr>
                          <w:rFonts w:ascii="Consolas" w:hAnsi="Consolas" w:cs="Consolas"/>
                          <w:color w:val="000000"/>
                          <w:szCs w:val="24"/>
                          <w:highlight w:val="white"/>
                          <w:lang w:bidi="ar-SA"/>
                        </w:rPr>
                        <w:t>::</w:t>
                      </w:r>
                      <w:proofErr w:type="gramEnd"/>
                      <w:r w:rsidRPr="00F23EFC">
                        <w:rPr>
                          <w:rFonts w:ascii="Consolas" w:hAnsi="Consolas" w:cs="Consolas"/>
                          <w:color w:val="000000"/>
                          <w:szCs w:val="24"/>
                          <w:highlight w:val="white"/>
                          <w:lang w:bidi="ar-SA"/>
                        </w:rPr>
                        <w:t>operator++(){</w:t>
                      </w:r>
                    </w:p>
                    <w:p w14:paraId="1B4D6FE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std::</w:t>
                      </w:r>
                      <w:proofErr w:type="gramEnd"/>
                      <w:r w:rsidRPr="00F23EFC">
                        <w:rPr>
                          <w:rFonts w:ascii="Consolas" w:hAnsi="Consolas" w:cs="Consolas"/>
                          <w:color w:val="2B91AF"/>
                          <w:szCs w:val="24"/>
                          <w:highlight w:val="white"/>
                          <w:lang w:bidi="ar-SA"/>
                        </w:rPr>
                        <w:t>string</w:t>
                      </w:r>
                      <w:r w:rsidRPr="00F23EFC">
                        <w:rPr>
                          <w:rFonts w:ascii="Consolas" w:hAnsi="Consolas" w:cs="Consolas"/>
                          <w:color w:val="000000"/>
                          <w:szCs w:val="24"/>
                          <w:highlight w:val="white"/>
                          <w:lang w:bidi="ar-SA"/>
                        </w:rPr>
                        <w:t xml:space="preserve"> temp;</w:t>
                      </w:r>
                    </w:p>
                    <w:p w14:paraId="04CA6A4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accumulator = m_</w:t>
                      </w:r>
                      <w:proofErr w:type="gramStart"/>
                      <w:r w:rsidRPr="00F23EFC">
                        <w:rPr>
                          <w:rFonts w:ascii="Consolas" w:hAnsi="Consolas" w:cs="Consolas"/>
                          <w:color w:val="000000"/>
                          <w:szCs w:val="24"/>
                          <w:highlight w:val="white"/>
                          <w:lang w:bidi="ar-SA"/>
                        </w:rPr>
                        <w:t>negative ?</w:t>
                      </w:r>
                      <w:proofErr w:type="gramEnd"/>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1 :</w:t>
                      </w:r>
                      <w:proofErr w:type="gramEnd"/>
                      <w:r w:rsidRPr="00F23EFC">
                        <w:rPr>
                          <w:rFonts w:ascii="Consolas" w:hAnsi="Consolas" w:cs="Consolas"/>
                          <w:color w:val="000000"/>
                          <w:szCs w:val="24"/>
                          <w:highlight w:val="white"/>
                          <w:lang w:bidi="ar-SA"/>
                        </w:rPr>
                        <w:t xml:space="preserve"> 1;</w:t>
                      </w:r>
                    </w:p>
                    <w:p w14:paraId="645AECB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m_numberString.length() - 1; i &gt;= 0; i</w:t>
                      </w:r>
                      <w:proofErr w:type="gramStart"/>
                      <w:r w:rsidRPr="00F23EFC">
                        <w:rPr>
                          <w:rFonts w:ascii="Consolas" w:hAnsi="Consolas" w:cs="Consolas"/>
                          <w:color w:val="000000"/>
                          <w:szCs w:val="24"/>
                          <w:highlight w:val="white"/>
                          <w:lang w:bidi="ar-SA"/>
                        </w:rPr>
                        <w:t>--){</w:t>
                      </w:r>
                      <w:proofErr w:type="gramEnd"/>
                    </w:p>
                    <w:p w14:paraId="0F38360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char</w:t>
                      </w:r>
                      <w:r w:rsidRPr="00F23EFC">
                        <w:rPr>
                          <w:rFonts w:ascii="Consolas" w:hAnsi="Consolas" w:cs="Consolas"/>
                          <w:color w:val="000000"/>
                          <w:szCs w:val="24"/>
                          <w:highlight w:val="white"/>
                          <w:lang w:bidi="ar-SA"/>
                        </w:rPr>
                        <w:t xml:space="preserve"> c = m_numberString[i] + accumulator;</w:t>
                      </w:r>
                    </w:p>
                    <w:p w14:paraId="7A7D3C3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&lt; </w:t>
                      </w:r>
                      <w:r w:rsidRPr="00F23EFC">
                        <w:rPr>
                          <w:rFonts w:ascii="Consolas" w:hAnsi="Consolas" w:cs="Consolas"/>
                          <w:color w:val="A31515"/>
                          <w:szCs w:val="24"/>
                          <w:highlight w:val="white"/>
                          <w:lang w:bidi="ar-SA"/>
                        </w:rPr>
                        <w:t>'0</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317C51D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'9'</w:t>
                      </w:r>
                      <w:r w:rsidRPr="00F23EFC">
                        <w:rPr>
                          <w:rFonts w:ascii="Consolas" w:hAnsi="Consolas" w:cs="Consolas"/>
                          <w:color w:val="000000"/>
                          <w:szCs w:val="24"/>
                          <w:highlight w:val="white"/>
                          <w:lang w:bidi="ar-SA"/>
                        </w:rPr>
                        <w:t>;</w:t>
                      </w:r>
                    </w:p>
                    <w:p w14:paraId="095B833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16C48E2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(c &gt; </w:t>
                      </w:r>
                      <w:r w:rsidRPr="00F23EFC">
                        <w:rPr>
                          <w:rFonts w:ascii="Consolas" w:hAnsi="Consolas" w:cs="Consolas"/>
                          <w:color w:val="A31515"/>
                          <w:szCs w:val="24"/>
                          <w:highlight w:val="white"/>
                          <w:lang w:bidi="ar-SA"/>
                        </w:rPr>
                        <w:t>'9</w:t>
                      </w:r>
                      <w:proofErr w:type="gramStart"/>
                      <w:r w:rsidRPr="00F23EFC">
                        <w:rPr>
                          <w:rFonts w:ascii="Consolas" w:hAnsi="Consolas" w:cs="Consolas"/>
                          <w:color w:val="A31515"/>
                          <w:szCs w:val="24"/>
                          <w:highlight w:val="white"/>
                          <w:lang w:bidi="ar-SA"/>
                        </w:rPr>
                        <w:t>'</w:t>
                      </w:r>
                      <w:r w:rsidRPr="00F23EFC">
                        <w:rPr>
                          <w:rFonts w:ascii="Consolas" w:hAnsi="Consolas" w:cs="Consolas"/>
                          <w:color w:val="000000"/>
                          <w:szCs w:val="24"/>
                          <w:highlight w:val="white"/>
                          <w:lang w:bidi="ar-SA"/>
                        </w:rPr>
                        <w:t>){</w:t>
                      </w:r>
                      <w:proofErr w:type="gramEnd"/>
                    </w:p>
                    <w:p w14:paraId="0D8D124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 xml:space="preserve">c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w:t>
                      </w:r>
                    </w:p>
                    <w:p w14:paraId="78021D0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04209872"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FF"/>
                          <w:szCs w:val="24"/>
                          <w:highlight w:val="white"/>
                          <w:lang w:bidi="ar-SA"/>
                        </w:rPr>
                        <w:t>else</w:t>
                      </w:r>
                      <w:r w:rsidRPr="00F23EFC">
                        <w:rPr>
                          <w:rFonts w:ascii="Consolas" w:hAnsi="Consolas" w:cs="Consolas"/>
                          <w:color w:val="000000"/>
                          <w:szCs w:val="24"/>
                          <w:highlight w:val="white"/>
                          <w:lang w:bidi="ar-SA"/>
                        </w:rPr>
                        <w:t>{</w:t>
                      </w:r>
                      <w:proofErr w:type="gramEnd"/>
                    </w:p>
                    <w:p w14:paraId="71850D7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accumulator = 0;</w:t>
                      </w:r>
                    </w:p>
                    <w:p w14:paraId="1862E6C7"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w:t>
                      </w:r>
                    </w:p>
                    <w:p w14:paraId="253C11A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temp.push</w:t>
                      </w:r>
                      <w:proofErr w:type="gramEnd"/>
                      <w:r w:rsidRPr="00F23EFC">
                        <w:rPr>
                          <w:rFonts w:ascii="Consolas" w:hAnsi="Consolas" w:cs="Consolas"/>
                          <w:color w:val="000000"/>
                          <w:szCs w:val="24"/>
                          <w:highlight w:val="white"/>
                          <w:lang w:bidi="ar-SA"/>
                        </w:rPr>
                        <w:t>_back(c);</w:t>
                      </w:r>
                    </w:p>
                    <w:p w14:paraId="0C7EC1D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75DFEE9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AD1C0C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000000"/>
                          <w:szCs w:val="24"/>
                          <w:highlight w:val="white"/>
                          <w:lang w:bidi="ar-SA"/>
                        </w:rPr>
                        <w:t>temp.back</w:t>
                      </w:r>
                      <w:proofErr w:type="gramEnd"/>
                      <w:r w:rsidRPr="00F23EFC">
                        <w:rPr>
                          <w:rFonts w:ascii="Consolas" w:hAnsi="Consolas" w:cs="Consolas"/>
                          <w:color w:val="000000"/>
                          <w:szCs w:val="24"/>
                          <w:highlight w:val="white"/>
                          <w:lang w:bidi="ar-SA"/>
                        </w:rPr>
                        <w:t xml:space="preserve">() == </w:t>
                      </w:r>
                      <w:r w:rsidRPr="00F23EFC">
                        <w:rPr>
                          <w:rFonts w:ascii="Consolas" w:hAnsi="Consolas" w:cs="Consolas"/>
                          <w:color w:val="A31515"/>
                          <w:szCs w:val="24"/>
                          <w:highlight w:val="white"/>
                          <w:lang w:bidi="ar-SA"/>
                        </w:rPr>
                        <w:t>'0'</w:t>
                      </w:r>
                      <w:r w:rsidRPr="00F23EFC">
                        <w:rPr>
                          <w:rFonts w:ascii="Consolas" w:hAnsi="Consolas" w:cs="Consolas"/>
                          <w:color w:val="000000"/>
                          <w:szCs w:val="24"/>
                          <w:highlight w:val="white"/>
                          <w:lang w:bidi="ar-SA"/>
                        </w:rPr>
                        <w:t xml:space="preserve"> &amp;&amp; accumulator == 0){</w:t>
                      </w:r>
                    </w:p>
                    <w:p w14:paraId="4BDD273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temp.pop_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000000"/>
                          <w:szCs w:val="24"/>
                          <w:highlight w:val="white"/>
                          <w:lang w:bidi="ar-SA"/>
                        </w:rPr>
                        <w:t>);</w:t>
                      </w:r>
                    </w:p>
                    <w:p w14:paraId="7E359D0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69D50228"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BC0ADC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m_numberString.clear();</w:t>
                      </w:r>
                    </w:p>
                    <w:p w14:paraId="19D828D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if</w:t>
                      </w:r>
                      <w:r w:rsidRPr="00F23EFC">
                        <w:rPr>
                          <w:rFonts w:ascii="Consolas" w:hAnsi="Consolas" w:cs="Consolas"/>
                          <w:color w:val="000000"/>
                          <w:szCs w:val="24"/>
                          <w:highlight w:val="white"/>
                          <w:lang w:bidi="ar-SA"/>
                        </w:rPr>
                        <w:t xml:space="preserve"> (accumulator == </w:t>
                      </w:r>
                      <w:proofErr w:type="gramStart"/>
                      <w:r w:rsidRPr="00F23EFC">
                        <w:rPr>
                          <w:rFonts w:ascii="Consolas" w:hAnsi="Consolas" w:cs="Consolas"/>
                          <w:color w:val="000000"/>
                          <w:szCs w:val="24"/>
                          <w:highlight w:val="white"/>
                          <w:lang w:bidi="ar-SA"/>
                        </w:rPr>
                        <w:t>1){</w:t>
                      </w:r>
                      <w:proofErr w:type="gramEnd"/>
                    </w:p>
                    <w:p w14:paraId="14A4007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w:t>
                      </w:r>
                      <w:proofErr w:type="gramStart"/>
                      <w:r w:rsidRPr="00F23EFC">
                        <w:rPr>
                          <w:rFonts w:ascii="Consolas" w:hAnsi="Consolas" w:cs="Consolas"/>
                          <w:color w:val="000000"/>
                          <w:szCs w:val="24"/>
                          <w:highlight w:val="white"/>
                          <w:lang w:bidi="ar-SA"/>
                        </w:rPr>
                        <w:t>back(</w:t>
                      </w:r>
                      <w:proofErr w:type="gramEnd"/>
                      <w:r w:rsidRPr="00F23EFC">
                        <w:rPr>
                          <w:rFonts w:ascii="Consolas" w:hAnsi="Consolas" w:cs="Consolas"/>
                          <w:color w:val="A31515"/>
                          <w:szCs w:val="24"/>
                          <w:highlight w:val="white"/>
                          <w:lang w:bidi="ar-SA"/>
                        </w:rPr>
                        <w:t>'1'</w:t>
                      </w:r>
                      <w:r w:rsidRPr="00F23EFC">
                        <w:rPr>
                          <w:rFonts w:ascii="Consolas" w:hAnsi="Consolas" w:cs="Consolas"/>
                          <w:color w:val="000000"/>
                          <w:szCs w:val="24"/>
                          <w:highlight w:val="white"/>
                          <w:lang w:bidi="ar-SA"/>
                        </w:rPr>
                        <w:t>);</w:t>
                      </w:r>
                    </w:p>
                    <w:p w14:paraId="72B1F9AA"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30C3F04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for</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int</w:t>
                      </w:r>
                      <w:r w:rsidRPr="00F23EFC">
                        <w:rPr>
                          <w:rFonts w:ascii="Consolas" w:hAnsi="Consolas" w:cs="Consolas"/>
                          <w:color w:val="000000"/>
                          <w:szCs w:val="24"/>
                          <w:highlight w:val="white"/>
                          <w:lang w:bidi="ar-SA"/>
                        </w:rPr>
                        <w:t xml:space="preserve"> i = </w:t>
                      </w:r>
                      <w:proofErr w:type="gramStart"/>
                      <w:r w:rsidRPr="00F23EFC">
                        <w:rPr>
                          <w:rFonts w:ascii="Consolas" w:hAnsi="Consolas" w:cs="Consolas"/>
                          <w:color w:val="000000"/>
                          <w:szCs w:val="24"/>
                          <w:highlight w:val="white"/>
                          <w:lang w:bidi="ar-SA"/>
                        </w:rPr>
                        <w:t>temp.length</w:t>
                      </w:r>
                      <w:proofErr w:type="gramEnd"/>
                      <w:r w:rsidRPr="00F23EFC">
                        <w:rPr>
                          <w:rFonts w:ascii="Consolas" w:hAnsi="Consolas" w:cs="Consolas"/>
                          <w:color w:val="000000"/>
                          <w:szCs w:val="24"/>
                          <w:highlight w:val="white"/>
                          <w:lang w:bidi="ar-SA"/>
                        </w:rPr>
                        <w:t>() - 1; i &gt;= 0; i--){</w:t>
                      </w:r>
                    </w:p>
                    <w:p w14:paraId="67E6E2C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00"/>
                          <w:szCs w:val="24"/>
                          <w:highlight w:val="white"/>
                          <w:lang w:bidi="ar-SA"/>
                        </w:rPr>
                        <w:tab/>
                        <w:t>m_numberString.push_back(temp[i]);</w:t>
                      </w:r>
                    </w:p>
                    <w:p w14:paraId="1F971BED"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t>}</w:t>
                      </w:r>
                    </w:p>
                    <w:p w14:paraId="031723F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29CAD46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normalize(</w:t>
                      </w:r>
                      <w:proofErr w:type="gramEnd"/>
                      <w:r w:rsidRPr="00F23EFC">
                        <w:rPr>
                          <w:rFonts w:ascii="Consolas" w:hAnsi="Consolas" w:cs="Consolas"/>
                          <w:color w:val="000000"/>
                          <w:szCs w:val="24"/>
                          <w:highlight w:val="white"/>
                          <w:lang w:bidi="ar-SA"/>
                        </w:rPr>
                        <w:t>);</w:t>
                      </w:r>
                    </w:p>
                    <w:p w14:paraId="6542626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3EC71AF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return</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this</w:t>
                      </w:r>
                      <w:r w:rsidRPr="00F23EFC">
                        <w:rPr>
                          <w:rFonts w:ascii="Consolas" w:hAnsi="Consolas" w:cs="Consolas"/>
                          <w:color w:val="000000"/>
                          <w:szCs w:val="24"/>
                          <w:highlight w:val="white"/>
                          <w:lang w:bidi="ar-SA"/>
                        </w:rPr>
                        <w:t>;</w:t>
                      </w:r>
                    </w:p>
                    <w:p w14:paraId="473F85AE" w14:textId="776212A6"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67185506" w14:textId="54978F2E" w:rsidR="00F23EFC" w:rsidRDefault="00F23EFC" w:rsidP="00F23EFC">
      <w:pPr>
        <w:pStyle w:val="mc2"/>
      </w:pPr>
      <w:bookmarkStart w:id="3" w:name="_Toc510188010"/>
      <w:r>
        <w:t>Lớp QInt</w:t>
      </w:r>
      <w:bookmarkEnd w:id="3"/>
    </w:p>
    <w:p w14:paraId="279E43A1" w14:textId="0D9A2BFD" w:rsidR="00F23EFC" w:rsidRDefault="00F23EFC" w:rsidP="00F23EFC">
      <w:r>
        <w:t>Sau đó, ta tiến hành khai báo lớp QInt với các</w:t>
      </w:r>
      <w:r w:rsidR="00742569">
        <w:t xml:space="preserve"> hằng số cần thiết</w:t>
      </w:r>
      <w:r>
        <w:t>:</w:t>
      </w:r>
    </w:p>
    <w:p w14:paraId="49D6BD45" w14:textId="449378F8" w:rsidR="00F23EFC" w:rsidRDefault="00742569" w:rsidP="00742569">
      <w:pPr>
        <w:pStyle w:val="ListParagraph"/>
        <w:numPr>
          <w:ilvl w:val="0"/>
          <w:numId w:val="14"/>
        </w:numPr>
      </w:pPr>
      <w:r w:rsidRPr="00742569">
        <w:rPr>
          <w:b/>
        </w:rPr>
        <w:t>BIN_PER_HEX</w:t>
      </w:r>
      <w:r>
        <w:t>: số bit để biểu diễn một giá trị thập lục phân từ 0 – F</w:t>
      </w:r>
    </w:p>
    <w:p w14:paraId="0A14EE6F" w14:textId="298DA1B8" w:rsidR="00742569" w:rsidRDefault="00742569" w:rsidP="00742569">
      <w:pPr>
        <w:pStyle w:val="ListParagraph"/>
        <w:numPr>
          <w:ilvl w:val="0"/>
          <w:numId w:val="14"/>
        </w:numPr>
      </w:pPr>
      <w:r w:rsidRPr="00742569">
        <w:rPr>
          <w:b/>
        </w:rPr>
        <w:t>HEX_PER_UINT</w:t>
      </w:r>
      <w:r>
        <w:t xml:space="preserve">: số chữ số thập lục phân trong 1 số nguyên </w:t>
      </w:r>
      <w:proofErr w:type="gramStart"/>
      <w:r>
        <w:t>32 bit</w:t>
      </w:r>
      <w:proofErr w:type="gramEnd"/>
      <w:r>
        <w:t xml:space="preserve"> không dấu</w:t>
      </w:r>
    </w:p>
    <w:p w14:paraId="6894A512" w14:textId="526B68D6" w:rsidR="00742569" w:rsidRDefault="00742569" w:rsidP="00742569">
      <w:pPr>
        <w:pStyle w:val="ListParagraph"/>
        <w:numPr>
          <w:ilvl w:val="0"/>
          <w:numId w:val="14"/>
        </w:numPr>
      </w:pPr>
      <w:r w:rsidRPr="00742569">
        <w:rPr>
          <w:b/>
        </w:rPr>
        <w:t>MAX_HEX</w:t>
      </w:r>
      <w:r>
        <w:t>: giá trị tối đa của 1 chữ số thập lục phân</w:t>
      </w:r>
    </w:p>
    <w:p w14:paraId="47423801" w14:textId="4017056E" w:rsidR="00742569" w:rsidRDefault="00742569" w:rsidP="00742569">
      <w:pPr>
        <w:pStyle w:val="ListParagraph"/>
        <w:numPr>
          <w:ilvl w:val="0"/>
          <w:numId w:val="14"/>
        </w:numPr>
      </w:pPr>
      <w:r w:rsidRPr="00742569">
        <w:rPr>
          <w:b/>
        </w:rPr>
        <w:t>MAX_UINT</w:t>
      </w:r>
      <w:r>
        <w:t>: giá trị tối đa của 1 số nguyên không dấu 32 bit</w:t>
      </w:r>
    </w:p>
    <w:p w14:paraId="7DA1B7D9" w14:textId="5DCF3C44" w:rsidR="00742569" w:rsidRDefault="00742569" w:rsidP="00742569">
      <w:pPr>
        <w:pStyle w:val="ListParagraph"/>
        <w:numPr>
          <w:ilvl w:val="0"/>
          <w:numId w:val="14"/>
        </w:numPr>
      </w:pPr>
      <w:r w:rsidRPr="00742569">
        <w:rPr>
          <w:b/>
        </w:rPr>
        <w:t>BINARY &amp; HEX</w:t>
      </w:r>
      <w:r>
        <w:t>: hệ cơ số nhị phân và thập lục phân</w:t>
      </w:r>
    </w:p>
    <w:p w14:paraId="5A71E0F0" w14:textId="492F41F8" w:rsidR="00742569" w:rsidRDefault="00742569" w:rsidP="00742569">
      <w:pPr>
        <w:pStyle w:val="ListParagraph"/>
        <w:numPr>
          <w:ilvl w:val="0"/>
          <w:numId w:val="14"/>
        </w:numPr>
      </w:pPr>
      <w:r w:rsidRPr="00742569">
        <w:rPr>
          <w:b/>
        </w:rPr>
        <w:t>UINT_NUM</w:t>
      </w:r>
      <w:r>
        <w:t xml:space="preserve">: số lượng số nguyên </w:t>
      </w:r>
      <w:proofErr w:type="gramStart"/>
      <w:r>
        <w:t>32 bit</w:t>
      </w:r>
      <w:proofErr w:type="gramEnd"/>
      <w:r>
        <w:t xml:space="preserve"> không dấu trong QInt</w:t>
      </w:r>
    </w:p>
    <w:p w14:paraId="7247D7D0" w14:textId="3502A73A" w:rsidR="00742569" w:rsidRDefault="00742569" w:rsidP="00742569">
      <w:pPr>
        <w:pStyle w:val="ListParagraph"/>
        <w:numPr>
          <w:ilvl w:val="0"/>
          <w:numId w:val="14"/>
        </w:numPr>
      </w:pPr>
      <w:r w:rsidRPr="00742569">
        <w:rPr>
          <w:b/>
        </w:rPr>
        <w:t>SIZE_OF_QINT</w:t>
      </w:r>
      <w:r>
        <w:t>: kích thước theo bit của QInt</w:t>
      </w:r>
    </w:p>
    <w:p w14:paraId="760F6F5B" w14:textId="1521765C" w:rsidR="00F23EFC" w:rsidRDefault="00F23EFC" w:rsidP="00F23EFC">
      <w:r>
        <w:rPr>
          <w:noProof/>
          <w:lang w:eastAsia="ja-JP"/>
        </w:rPr>
        <w:lastRenderedPageBreak/>
        <mc:AlternateContent>
          <mc:Choice Requires="wps">
            <w:drawing>
              <wp:inline distT="0" distB="0" distL="0" distR="0" wp14:anchorId="3FC654FB" wp14:editId="33074F63">
                <wp:extent cx="5337175" cy="1229995"/>
                <wp:effectExtent l="0" t="0" r="15875" b="17780"/>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2299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830B82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roofErr w:type="gramEnd"/>
                          </w:p>
                          <w:p w14:paraId="0016399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QInt(</w:t>
                            </w:r>
                            <w:proofErr w:type="gramEnd"/>
                            <w:r w:rsidRPr="00F23EFC">
                              <w:rPr>
                                <w:rFonts w:ascii="Consolas" w:hAnsi="Consolas" w:cs="Consolas"/>
                                <w:color w:val="000000"/>
                                <w:szCs w:val="24"/>
                                <w:highlight w:val="white"/>
                                <w:lang w:bidi="ar-SA"/>
                              </w:rPr>
                              <w:t>);</w:t>
                            </w:r>
                          </w:p>
                          <w:p w14:paraId="6FAB318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QInt(</w:t>
                            </w:r>
                            <w:proofErr w:type="gramEnd"/>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proofErr w:type="gramStart"/>
                            <w:r w:rsidRPr="00F23EFC">
                              <w:rPr>
                                <w:rFonts w:ascii="Consolas" w:hAnsi="Consolas" w:cs="Consolas"/>
                                <w:color w:val="000000"/>
                                <w:szCs w:val="24"/>
                                <w:highlight w:val="white"/>
                                <w:lang w:bidi="ar-SA"/>
                              </w:rPr>
                              <w:t>=(</w:t>
                            </w:r>
                            <w:proofErr w:type="gramEnd"/>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FA2EC1" w:rsidRPr="00F23EFC" w:rsidRDefault="00FA2EC1" w:rsidP="00F23EFC">
                            <w:pPr>
                              <w:rPr>
                                <w:szCs w:val="24"/>
                              </w:rPr>
                            </w:pPr>
                            <w:r w:rsidRPr="00F23EFC">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FC654FB" id="_x0000_s1039" type="#_x0000_t202" style="width:420.25pt;height:9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" fillcolor="white [3201]" strokecolor="#00a0b8 [3204]" strokeweight=".5pt">
                <v:textbox style="mso-fit-shape-to-text:t">
                  <w:txbxContent>
                    <w:p w14:paraId="7830B82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FF"/>
                          <w:szCs w:val="24"/>
                          <w:highlight w:val="white"/>
                          <w:lang w:bidi="ar-SA"/>
                        </w:rPr>
                        <w:t>struct</w:t>
                      </w:r>
                      <w:r w:rsidRPr="00F23EFC">
                        <w:rPr>
                          <w:rFonts w:ascii="Consolas" w:hAnsi="Consolas" w:cs="Consolas"/>
                          <w:color w:val="000000"/>
                          <w:szCs w:val="24"/>
                          <w:highlight w:val="white"/>
                          <w:lang w:bidi="ar-SA"/>
                        </w:rPr>
                        <w:t xml:space="preserve"> </w:t>
                      </w:r>
                      <w:proofErr w:type="gramStart"/>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w:t>
                      </w:r>
                      <w:proofErr w:type="gramEnd"/>
                    </w:p>
                    <w:p w14:paraId="0016399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QInt(</w:t>
                      </w:r>
                      <w:proofErr w:type="gramEnd"/>
                      <w:r w:rsidRPr="00F23EFC">
                        <w:rPr>
                          <w:rFonts w:ascii="Consolas" w:hAnsi="Consolas" w:cs="Consolas"/>
                          <w:color w:val="000000"/>
                          <w:szCs w:val="24"/>
                          <w:highlight w:val="white"/>
                          <w:lang w:bidi="ar-SA"/>
                        </w:rPr>
                        <w:t>);</w:t>
                      </w:r>
                    </w:p>
                    <w:p w14:paraId="6FAB318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roofErr w:type="gramStart"/>
                      <w:r w:rsidRPr="00F23EFC">
                        <w:rPr>
                          <w:rFonts w:ascii="Consolas" w:hAnsi="Consolas" w:cs="Consolas"/>
                          <w:color w:val="000000"/>
                          <w:szCs w:val="24"/>
                          <w:highlight w:val="white"/>
                          <w:lang w:bidi="ar-SA"/>
                        </w:rPr>
                        <w:t>QInt(</w:t>
                      </w:r>
                      <w:proofErr w:type="gramEnd"/>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1598480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operator</w:t>
                      </w:r>
                      <w:proofErr w:type="gramStart"/>
                      <w:r w:rsidRPr="00F23EFC">
                        <w:rPr>
                          <w:rFonts w:ascii="Consolas" w:hAnsi="Consolas" w:cs="Consolas"/>
                          <w:color w:val="000000"/>
                          <w:szCs w:val="24"/>
                          <w:highlight w:val="white"/>
                          <w:lang w:bidi="ar-SA"/>
                        </w:rPr>
                        <w:t>=(</w:t>
                      </w:r>
                      <w:proofErr w:type="gramEnd"/>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QInt</w:t>
                      </w:r>
                      <w:r w:rsidRPr="00F23EFC">
                        <w:rPr>
                          <w:rFonts w:ascii="Consolas" w:hAnsi="Consolas" w:cs="Consolas"/>
                          <w:color w:val="000000"/>
                          <w:szCs w:val="24"/>
                          <w:highlight w:val="white"/>
                          <w:lang w:bidi="ar-SA"/>
                        </w:rPr>
                        <w:t>&amp; q);</w:t>
                      </w:r>
                    </w:p>
                    <w:p w14:paraId="0E0F6A4B"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06D7280"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BIN_PER_HEX = 4;</w:t>
                      </w:r>
                    </w:p>
                    <w:p w14:paraId="01CE554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HEX_PER_UINT = 8;</w:t>
                      </w:r>
                    </w:p>
                    <w:p w14:paraId="63A9F77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0A871C1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MAX_HEX = 15;</w:t>
                      </w:r>
                    </w:p>
                    <w:p w14:paraId="7C4E05C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MAX_UINT = 0xffffffff;</w:t>
                      </w:r>
                    </w:p>
                    <w:p w14:paraId="5841B369"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6B8C9B7C"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BINARY = 2;</w:t>
                      </w:r>
                    </w:p>
                    <w:p w14:paraId="0C35C3CF"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HEX = 16;</w:t>
                      </w:r>
                    </w:p>
                    <w:p w14:paraId="05A59513"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C54A835"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UINT_NUM = 4;</w:t>
                      </w:r>
                    </w:p>
                    <w:p w14:paraId="16C5DCD6"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p>
                    <w:p w14:paraId="3FB5C094"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0000FF"/>
                          <w:szCs w:val="24"/>
                          <w:highlight w:val="white"/>
                          <w:lang w:bidi="ar-SA"/>
                        </w:rPr>
                        <w:t>static</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const</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unsigned</w:t>
                      </w:r>
                      <w:r w:rsidRPr="00F23EFC">
                        <w:rPr>
                          <w:rFonts w:ascii="Consolas" w:hAnsi="Consolas" w:cs="Consolas"/>
                          <w:color w:val="000000"/>
                          <w:szCs w:val="24"/>
                          <w:highlight w:val="white"/>
                          <w:lang w:bidi="ar-SA"/>
                        </w:rPr>
                        <w:t xml:space="preserve"> </w:t>
                      </w:r>
                      <w:r w:rsidRPr="00F23EFC">
                        <w:rPr>
                          <w:rFonts w:ascii="Consolas" w:hAnsi="Consolas" w:cs="Consolas"/>
                          <w:color w:val="0000FF"/>
                          <w:szCs w:val="24"/>
                          <w:highlight w:val="white"/>
                          <w:lang w:bidi="ar-SA"/>
                        </w:rPr>
                        <w:t>short</w:t>
                      </w:r>
                      <w:r w:rsidRPr="00F23EFC">
                        <w:rPr>
                          <w:rFonts w:ascii="Consolas" w:hAnsi="Consolas" w:cs="Consolas"/>
                          <w:color w:val="000000"/>
                          <w:szCs w:val="24"/>
                          <w:highlight w:val="white"/>
                          <w:lang w:bidi="ar-SA"/>
                        </w:rPr>
                        <w:t xml:space="preserve"> SIZE_OF_QINT = 128;</w:t>
                      </w:r>
                    </w:p>
                    <w:p w14:paraId="3AA9C881"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p>
                    <w:p w14:paraId="1E7DD56E" w14:textId="77777777" w:rsidR="00FA2EC1" w:rsidRPr="00F23EFC" w:rsidRDefault="00FA2EC1" w:rsidP="00F23EFC">
                      <w:pPr>
                        <w:autoSpaceDE w:val="0"/>
                        <w:autoSpaceDN w:val="0"/>
                        <w:adjustRightInd w:val="0"/>
                        <w:spacing w:before="0" w:after="0" w:line="240" w:lineRule="auto"/>
                        <w:rPr>
                          <w:rFonts w:ascii="Consolas" w:hAnsi="Consolas" w:cs="Consolas"/>
                          <w:color w:val="000000"/>
                          <w:szCs w:val="24"/>
                          <w:highlight w:val="white"/>
                          <w:lang w:bidi="ar-SA"/>
                        </w:rPr>
                      </w:pPr>
                      <w:r w:rsidRPr="00F23EFC">
                        <w:rPr>
                          <w:rFonts w:ascii="Consolas" w:hAnsi="Consolas" w:cs="Consolas"/>
                          <w:color w:val="000000"/>
                          <w:szCs w:val="24"/>
                          <w:highlight w:val="white"/>
                          <w:lang w:bidi="ar-SA"/>
                        </w:rPr>
                        <w:tab/>
                      </w:r>
                      <w:r w:rsidRPr="00F23EFC">
                        <w:rPr>
                          <w:rFonts w:ascii="Consolas" w:hAnsi="Consolas" w:cs="Consolas"/>
                          <w:color w:val="2B91AF"/>
                          <w:szCs w:val="24"/>
                          <w:highlight w:val="white"/>
                          <w:lang w:bidi="ar-SA"/>
                        </w:rPr>
                        <w:t>uint32_t</w:t>
                      </w:r>
                      <w:r w:rsidRPr="00F23EFC">
                        <w:rPr>
                          <w:rFonts w:ascii="Consolas" w:hAnsi="Consolas" w:cs="Consolas"/>
                          <w:color w:val="000000"/>
                          <w:szCs w:val="24"/>
                          <w:highlight w:val="white"/>
                          <w:lang w:bidi="ar-SA"/>
                        </w:rPr>
                        <w:t xml:space="preserve"> m_binary[UINT_NUM];</w:t>
                      </w:r>
                    </w:p>
                    <w:p w14:paraId="1BC5FA56" w14:textId="5C71AB42" w:rsidR="00FA2EC1" w:rsidRPr="00F23EFC" w:rsidRDefault="00FA2EC1" w:rsidP="00F23EFC">
                      <w:pPr>
                        <w:rPr>
                          <w:szCs w:val="24"/>
                        </w:rPr>
                      </w:pPr>
                      <w:r w:rsidRPr="00F23EFC">
                        <w:rPr>
                          <w:rFonts w:ascii="Consolas" w:hAnsi="Consolas" w:cs="Consolas"/>
                          <w:color w:val="000000"/>
                          <w:szCs w:val="24"/>
                          <w:highlight w:val="white"/>
                          <w:lang w:bidi="ar-SA"/>
                        </w:rPr>
                        <w:t>};</w:t>
                      </w:r>
                    </w:p>
                  </w:txbxContent>
                </v:textbox>
                <w10:anchorlock/>
              </v:shape>
            </w:pict>
          </mc:Fallback>
        </mc:AlternateContent>
      </w:r>
    </w:p>
    <w:p w14:paraId="41D637A2" w14:textId="5AFC694D" w:rsidR="00742569" w:rsidRDefault="00742569" w:rsidP="00F23EFC">
      <w:r>
        <w:t>Và các hàm cơ bản cho nhập xuất và tính toán trên QInt:</w:t>
      </w:r>
    </w:p>
    <w:p w14:paraId="52211A57" w14:textId="03BCF77D" w:rsidR="00742569" w:rsidRDefault="00742569" w:rsidP="00F23EFC">
      <w:r>
        <w:rPr>
          <w:noProof/>
          <w:lang w:eastAsia="ja-JP"/>
        </w:rPr>
        <mc:AlternateContent>
          <mc:Choice Requires="wps">
            <w:drawing>
              <wp:inline distT="0" distB="0" distL="0" distR="0" wp14:anchorId="036F2E03" wp14:editId="0DB83A28">
                <wp:extent cx="5337175" cy="3906520"/>
                <wp:effectExtent l="0" t="0" r="15875" b="20320"/>
                <wp:docPr id="1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7FA9386"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SetBit(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ScanQInt(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PrintQInt(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BinToDec(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&amp;(</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w:t>
                            </w:r>
                            <w:proofErr w:type="gramStart"/>
                            <w:r>
                              <w:rPr>
                                <w:rFonts w:ascii="Consolas" w:hAnsi="Consolas" w:cs="Consolas"/>
                                <w:color w:val="000000"/>
                                <w:sz w:val="19"/>
                                <w:szCs w:val="19"/>
                                <w:highlight w:val="white"/>
                                <w:lang w:bidi="ar-SA"/>
                              </w:rPr>
                              <w:t>&lt;(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FA2EC1" w:rsidRPr="00F23EFC" w:rsidRDefault="00FA2EC1"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w:t>
                            </w:r>
                            <w:proofErr w:type="gramStart"/>
                            <w:r>
                              <w:rPr>
                                <w:rFonts w:ascii="Consolas" w:hAnsi="Consolas" w:cs="Consolas"/>
                                <w:color w:val="000000"/>
                                <w:sz w:val="19"/>
                                <w:szCs w:val="19"/>
                                <w:highlight w:val="white"/>
                                <w:lang w:bidi="ar-SA"/>
                              </w:rPr>
                              <w:t>&gt;(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wps:txbx>
                      <wps:bodyPr rot="0" vert="horz" wrap="square" lIns="91440" tIns="45720" rIns="91440" bIns="45720" anchor="t" anchorCtr="0">
                        <a:spAutoFit/>
                      </wps:bodyPr>
                    </wps:wsp>
                  </a:graphicData>
                </a:graphic>
              </wp:inline>
            </w:drawing>
          </mc:Choice>
          <mc:Fallback>
            <w:pict>
              <v:shape w14:anchorId="036F2E03" id="_x0000_s1040"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" fillcolor="white [3201]" strokecolor="#00a0b8 [3204]" strokeweight=".5pt">
                <v:textbox style="mso-fit-shape-to-text:t">
                  <w:txbxContent>
                    <w:p w14:paraId="77FA9386"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w:t>
                      </w:r>
                    </w:p>
                    <w:p w14:paraId="62FA768F"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SetBit(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q,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position, </w:t>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on);</w:t>
                      </w:r>
                    </w:p>
                    <w:p w14:paraId="3DA347F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C0C4D1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ScanQInt(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&amp; q);</w:t>
                      </w:r>
                    </w:p>
                    <w:p w14:paraId="3EF5F89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PrintQInt(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D4FA501"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737A0EDF"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C99766D"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BinToDec(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1660FF5A"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2230EBAD"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bits);</w:t>
                      </w:r>
                    </w:p>
                    <w:p w14:paraId="49CE065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7FD718AA"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&amp; hexs);</w:t>
                      </w:r>
                    </w:p>
                    <w:p w14:paraId="79DA2DC3"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421A835B"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E2E1B18"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19D223D0"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DB4AFF7"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07CF6290"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3A04DAE5"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&amp;(</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674E5FF3"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44C3E889"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m);</w:t>
                      </w:r>
                    </w:p>
                    <w:p w14:paraId="2ABCA1E4"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w:t>
                      </w:r>
                    </w:p>
                    <w:p w14:paraId="219B84AB"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p>
                    <w:p w14:paraId="663D499E" w14:textId="77777777" w:rsidR="00FA2EC1" w:rsidRDefault="00FA2EC1" w:rsidP="0074256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w:t>
                      </w:r>
                      <w:proofErr w:type="gramStart"/>
                      <w:r>
                        <w:rPr>
                          <w:rFonts w:ascii="Consolas" w:hAnsi="Consolas" w:cs="Consolas"/>
                          <w:color w:val="000000"/>
                          <w:sz w:val="19"/>
                          <w:szCs w:val="19"/>
                          <w:highlight w:val="white"/>
                          <w:lang w:bidi="ar-SA"/>
                        </w:rPr>
                        <w:t>&lt;(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p w14:paraId="4E072901" w14:textId="583E26C3" w:rsidR="00FA2EC1" w:rsidRPr="00F23EFC" w:rsidRDefault="00FA2EC1" w:rsidP="00742569">
                      <w:pPr>
                        <w:rPr>
                          <w:szCs w:val="24"/>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w:t>
                      </w:r>
                      <w:proofErr w:type="gramStart"/>
                      <w:r>
                        <w:rPr>
                          <w:rFonts w:ascii="Consolas" w:hAnsi="Consolas" w:cs="Consolas"/>
                          <w:color w:val="000000"/>
                          <w:sz w:val="19"/>
                          <w:szCs w:val="19"/>
                          <w:highlight w:val="white"/>
                          <w:lang w:bidi="ar-SA"/>
                        </w:rPr>
                        <w:t>&gt;(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q,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n);</w:t>
                      </w:r>
                    </w:p>
                  </w:txbxContent>
                </v:textbox>
                <w10:anchorlock/>
              </v:shape>
            </w:pict>
          </mc:Fallback>
        </mc:AlternateContent>
      </w:r>
    </w:p>
    <w:p w14:paraId="6361E40C" w14:textId="77777777" w:rsidR="00742569" w:rsidRDefault="00742569" w:rsidP="00F23EFC"/>
    <w:p w14:paraId="5E3680E1" w14:textId="0DF3A6D6" w:rsidR="00742569" w:rsidRDefault="00742569" w:rsidP="00F23EFC">
      <w:r>
        <w:lastRenderedPageBreak/>
        <w:t>Trong đó bao gồm các hàm lấy bit, nhập xuất, chuyển đổi qua lại giữa các hệ cơ số, các phép toán cộng trừ nhân chia,</w:t>
      </w:r>
      <w:r w:rsidR="00DE20AF">
        <w:t xml:space="preserve"> and or xor not, các phép dịch số học trái phải.</w:t>
      </w:r>
    </w:p>
    <w:p w14:paraId="55D95736" w14:textId="5FF52F1A" w:rsidR="00DE20AF" w:rsidRDefault="00DE20AF" w:rsidP="00F23EFC">
      <w:r>
        <w:t>Các hàm trên được cài đặt cụ thể như sau:</w:t>
      </w:r>
    </w:p>
    <w:p w14:paraId="2B07A943" w14:textId="545092EF" w:rsidR="00DE20AF" w:rsidRDefault="00DE20AF" w:rsidP="00DE20AF">
      <w:pPr>
        <w:pStyle w:val="mc3"/>
      </w:pPr>
      <w:bookmarkStart w:id="4" w:name="_Toc510188011"/>
      <w:r>
        <w:t>Nhóm hàm khởi tạo</w:t>
      </w:r>
      <w:bookmarkEnd w:id="4"/>
    </w:p>
    <w:p w14:paraId="56554EF0" w14:textId="7E3755C5" w:rsidR="00DE20AF" w:rsidRDefault="00DE20AF" w:rsidP="00DE20AF">
      <w:r>
        <w:rPr>
          <w:noProof/>
          <w:lang w:eastAsia="ja-JP"/>
        </w:rPr>
        <mc:AlternateContent>
          <mc:Choice Requires="wps">
            <w:drawing>
              <wp:inline distT="0" distB="0" distL="0" distR="0" wp14:anchorId="2BE27502" wp14:editId="4224063C">
                <wp:extent cx="5337175" cy="3865880"/>
                <wp:effectExtent l="0" t="0" r="15875" b="12065"/>
                <wp:docPr id="1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865880"/>
                        </a:xfrm>
                        <a:prstGeom prst="rect">
                          <a:avLst/>
                        </a:prstGeom>
                        <a:ln w="6350">
                          <a:solidFill>
                            <a:schemeClr val="accent1"/>
                          </a:solidFill>
                          <a:headEnd/>
                          <a:tailEnd/>
                        </a:ln>
                      </wps:spPr>
                      <wps:style>
                        <a:lnRef idx="2">
                          <a:schemeClr val="accent1"/>
                        </a:lnRef>
                        <a:fillRef idx="1">
                          <a:schemeClr val="lt1"/>
                        </a:fillRef>
                        <a:effectRef idx="0">
                          <a:schemeClr val="accent1"/>
                        </a:effectRef>
                        <a:fontRef idx="minor">
                          <a:schemeClr val="dk1"/>
                        </a:fontRef>
                      </wps:style>
                      <wps:txbx>
                        <w:txbxContent>
                          <w:p w14:paraId="606073D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QInt(){</w:t>
                            </w:r>
                          </w:p>
                          <w:p w14:paraId="6F4970B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6F77479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FA2EC1" w:rsidRPr="00F23EFC" w:rsidRDefault="00FA2EC1"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E27502" id="_x0000_s1041" type="#_x0000_t202" style="width:420.25pt;height:30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" fillcolor="white [3201]" strokecolor="#00a0b8 [3204]" strokeweight=".5pt">
                <v:textbox style="mso-fit-shape-to-text:t">
                  <w:txbxContent>
                    <w:p w14:paraId="606073D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QInt(){</w:t>
                      </w:r>
                    </w:p>
                    <w:p w14:paraId="6F4970B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6F77479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m_binary[i] = 0;</w:t>
                      </w:r>
                    </w:p>
                    <w:p w14:paraId="4E01935D"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D7F433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06421BB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QInt(</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312E6F6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5D73E10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418C04D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33A249E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operator=(</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w:t>
                      </w:r>
                    </w:p>
                    <w:p w14:paraId="73FAEE2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i = 0; i &lt; 4; i++)</w:t>
                      </w:r>
                    </w:p>
                    <w:p w14:paraId="7C900F7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m_binary[i] = </w:t>
                      </w:r>
                      <w:r>
                        <w:rPr>
                          <w:rFonts w:ascii="Consolas" w:hAnsi="Consolas" w:cs="Consolas"/>
                          <w:color w:val="808080"/>
                          <w:sz w:val="19"/>
                          <w:szCs w:val="19"/>
                          <w:highlight w:val="white"/>
                          <w:lang w:bidi="ar-SA"/>
                        </w:rPr>
                        <w:t>x</w:t>
                      </w:r>
                      <w:r>
                        <w:rPr>
                          <w:rFonts w:ascii="Consolas" w:hAnsi="Consolas" w:cs="Consolas"/>
                          <w:color w:val="000000"/>
                          <w:sz w:val="19"/>
                          <w:szCs w:val="19"/>
                          <w:highlight w:val="white"/>
                          <w:lang w:bidi="ar-SA"/>
                        </w:rPr>
                        <w:t>.m_binary[i];</w:t>
                      </w:r>
                    </w:p>
                    <w:p w14:paraId="3DADF6E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this</w:t>
                      </w:r>
                      <w:r>
                        <w:rPr>
                          <w:rFonts w:ascii="Consolas" w:hAnsi="Consolas" w:cs="Consolas"/>
                          <w:color w:val="000000"/>
                          <w:sz w:val="19"/>
                          <w:szCs w:val="19"/>
                          <w:highlight w:val="white"/>
                          <w:lang w:bidi="ar-SA"/>
                        </w:rPr>
                        <w:t>;</w:t>
                      </w:r>
                    </w:p>
                    <w:p w14:paraId="10B155DA" w14:textId="55E628C7" w:rsidR="00FA2EC1" w:rsidRPr="00F23EFC" w:rsidRDefault="00FA2EC1"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8CEB6D5" w14:textId="1C64D0FE" w:rsidR="00DE20AF" w:rsidRDefault="00DE20AF" w:rsidP="00DE20AF">
      <w:pPr>
        <w:pStyle w:val="mc3"/>
      </w:pPr>
      <w:bookmarkStart w:id="5" w:name="_Toc510188012"/>
      <w:r>
        <w:t>Operator-</w:t>
      </w:r>
      <w:bookmarkEnd w:id="5"/>
    </w:p>
    <w:p w14:paraId="7E4E880C" w14:textId="78828525" w:rsidR="00DE20AF" w:rsidRPr="00DE20AF" w:rsidRDefault="00DE20AF" w:rsidP="00DE20AF">
      <w:r>
        <w:t xml:space="preserve">Đổi dấu QInt. Thực hiện not các phần tử </w:t>
      </w:r>
      <w:r w:rsidRPr="00DE20AF">
        <w:rPr>
          <w:b/>
        </w:rPr>
        <w:t>uint32_t</w:t>
      </w:r>
      <w:r>
        <w:t>, sau đó cộng 1 vào và kiểm tra tràn số ở mỗi phần tử.</w:t>
      </w:r>
    </w:p>
    <w:p w14:paraId="301798EC" w14:textId="31AC3CF4" w:rsidR="00DE20AF" w:rsidRDefault="00DE20AF" w:rsidP="00DE20AF">
      <w:r>
        <w:rPr>
          <w:noProof/>
          <w:lang w:eastAsia="ja-JP"/>
        </w:rPr>
        <mc:AlternateContent>
          <mc:Choice Requires="wps">
            <w:drawing>
              <wp:inline distT="0" distB="0" distL="0" distR="0" wp14:anchorId="37AB18BC" wp14:editId="7C523634">
                <wp:extent cx="5337175" cy="2312035"/>
                <wp:effectExtent l="0" t="0" r="15875" b="21590"/>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31203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57CE7053"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proofErr w:type="gramStart"/>
                            <w:r w:rsidRPr="00DE20AF">
                              <w:rPr>
                                <w:rFonts w:ascii="Consolas" w:hAnsi="Consolas" w:cs="Consolas"/>
                                <w:color w:val="000000"/>
                                <w:szCs w:val="24"/>
                                <w:highlight w:val="white"/>
                                <w:lang w:bidi="ar-SA"/>
                              </w:rPr>
                              <w: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roofErr w:type="gramStart"/>
                            <w:r w:rsidRPr="00DE20AF">
                              <w:rPr>
                                <w:rFonts w:ascii="Consolas" w:hAnsi="Consolas" w:cs="Consolas"/>
                                <w:color w:val="000000"/>
                                <w:szCs w:val="24"/>
                                <w:highlight w:val="white"/>
                                <w:lang w:bidi="ar-SA"/>
                              </w:rPr>
                              <w:t>+){</w:t>
                            </w:r>
                            <w:proofErr w:type="gramEnd"/>
                          </w:p>
                          <w:p w14:paraId="35748E7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roofErr w:type="gramStart"/>
                            <w:r w:rsidRPr="00DE20AF">
                              <w:rPr>
                                <w:rFonts w:ascii="Consolas" w:hAnsi="Consolas" w:cs="Consolas"/>
                                <w:color w:val="000000"/>
                                <w:szCs w:val="24"/>
                                <w:highlight w:val="white"/>
                                <w:lang w:bidi="ar-SA"/>
                              </w:rPr>
                              <w:t>+){</w:t>
                            </w:r>
                            <w:proofErr w:type="gramEnd"/>
                          </w:p>
                          <w:p w14:paraId="4BDEC9DC"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FA2EC1" w:rsidRPr="00DE20AF" w:rsidRDefault="00FA2EC1" w:rsidP="00DE20AF">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37AB18BC" id="_x0000_s1042" type="#_x0000_t202" style="width:420.25pt;height:18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" fillcolor="white [3201]" strokecolor="#00a0b8 [3204]" strokeweight=".5pt">
                <v:textbox style="mso-fit-shape-to-text:t">
                  <w:txbxContent>
                    <w:p w14:paraId="57CE7053"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operator</w:t>
                      </w:r>
                      <w:proofErr w:type="gramStart"/>
                      <w:r w:rsidRPr="00DE20AF">
                        <w:rPr>
                          <w:rFonts w:ascii="Consolas" w:hAnsi="Consolas" w:cs="Consolas"/>
                          <w:color w:val="000000"/>
                          <w:szCs w:val="24"/>
                          <w:highlight w:val="white"/>
                          <w:lang w:bidi="ar-SA"/>
                        </w:rPr>
                        <w: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w:t>
                      </w:r>
                    </w:p>
                    <w:p w14:paraId="25B7FD4A"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result;</w:t>
                      </w:r>
                    </w:p>
                    <w:p w14:paraId="1E7CD142"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i+</w:t>
                      </w:r>
                      <w:proofErr w:type="gramStart"/>
                      <w:r w:rsidRPr="00DE20AF">
                        <w:rPr>
                          <w:rFonts w:ascii="Consolas" w:hAnsi="Consolas" w:cs="Consolas"/>
                          <w:color w:val="000000"/>
                          <w:szCs w:val="24"/>
                          <w:highlight w:val="white"/>
                          <w:lang w:bidi="ar-SA"/>
                        </w:rPr>
                        <w:t>+){</w:t>
                      </w:r>
                      <w:proofErr w:type="gramEnd"/>
                    </w:p>
                    <w:p w14:paraId="35748E7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 =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.m_binary[i];</w:t>
                      </w:r>
                    </w:p>
                    <w:p w14:paraId="538B567B"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23819D4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p>
                    <w:p w14:paraId="3E7C6D09"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overflow = </w:t>
                      </w:r>
                      <w:r w:rsidRPr="00DE20AF">
                        <w:rPr>
                          <w:rFonts w:ascii="Consolas" w:hAnsi="Consolas" w:cs="Consolas"/>
                          <w:color w:val="0000FF"/>
                          <w:szCs w:val="24"/>
                          <w:highlight w:val="white"/>
                          <w:lang w:bidi="ar-SA"/>
                        </w:rPr>
                        <w:t>true</w:t>
                      </w:r>
                      <w:r w:rsidRPr="00DE20AF">
                        <w:rPr>
                          <w:rFonts w:ascii="Consolas" w:hAnsi="Consolas" w:cs="Consolas"/>
                          <w:color w:val="000000"/>
                          <w:szCs w:val="24"/>
                          <w:highlight w:val="white"/>
                          <w:lang w:bidi="ar-SA"/>
                        </w:rPr>
                        <w:t>;</w:t>
                      </w:r>
                    </w:p>
                    <w:p w14:paraId="466FD8D9"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for</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int</w:t>
                      </w:r>
                      <w:r w:rsidRPr="00DE20AF">
                        <w:rPr>
                          <w:rFonts w:ascii="Consolas" w:hAnsi="Consolas" w:cs="Consolas"/>
                          <w:color w:val="000000"/>
                          <w:szCs w:val="24"/>
                          <w:highlight w:val="white"/>
                          <w:lang w:bidi="ar-SA"/>
                        </w:rPr>
                        <w:t xml:space="preserve"> i = 0; i &lt; 4 &amp;&amp; overflow; i+</w:t>
                      </w:r>
                      <w:proofErr w:type="gramStart"/>
                      <w:r w:rsidRPr="00DE20AF">
                        <w:rPr>
                          <w:rFonts w:ascii="Consolas" w:hAnsi="Consolas" w:cs="Consolas"/>
                          <w:color w:val="000000"/>
                          <w:szCs w:val="24"/>
                          <w:highlight w:val="white"/>
                          <w:lang w:bidi="ar-SA"/>
                        </w:rPr>
                        <w:t>+){</w:t>
                      </w:r>
                      <w:proofErr w:type="gramEnd"/>
                    </w:p>
                    <w:p w14:paraId="4BDEC9DC"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overflow = result.m_binary[i] == 0xffffffff;</w:t>
                      </w:r>
                    </w:p>
                    <w:p w14:paraId="3CF2CC45"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t>result.m_binary[i]++;</w:t>
                      </w:r>
                    </w:p>
                    <w:p w14:paraId="49935A9E"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35083A4A"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p>
                    <w:p w14:paraId="17B0E906" w14:textId="77777777" w:rsidR="00FA2EC1" w:rsidRPr="00DE20AF" w:rsidRDefault="00FA2EC1" w:rsidP="00DE20AF">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result;</w:t>
                      </w:r>
                    </w:p>
                    <w:p w14:paraId="3367D6E7" w14:textId="78E8513C" w:rsidR="00FA2EC1" w:rsidRPr="00DE20AF" w:rsidRDefault="00FA2EC1" w:rsidP="00DE20AF">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1FB7C5C5" w14:textId="77777777" w:rsidR="00DE20AF" w:rsidRDefault="00DE20AF" w:rsidP="00DE20AF"/>
    <w:p w14:paraId="60CE53C3" w14:textId="77777777" w:rsidR="00DE20AF" w:rsidRDefault="00DE20AF" w:rsidP="00DE20AF"/>
    <w:p w14:paraId="66704631" w14:textId="77777777" w:rsidR="00DE20AF" w:rsidRDefault="00DE20AF" w:rsidP="00DE20AF"/>
    <w:p w14:paraId="7D48603A" w14:textId="77777777" w:rsidR="00DE20AF" w:rsidRDefault="00DE20AF" w:rsidP="00DE20AF"/>
    <w:p w14:paraId="3D997938" w14:textId="77777777" w:rsidR="00C979F4" w:rsidRDefault="00DE20AF" w:rsidP="00DE20AF">
      <w:pPr>
        <w:pStyle w:val="mc3"/>
      </w:pPr>
      <w:bookmarkStart w:id="6" w:name="_Toc510188013"/>
      <w:r>
        <w:lastRenderedPageBreak/>
        <w:t>Lấy và bật/tắt bit</w:t>
      </w:r>
      <w:bookmarkEnd w:id="6"/>
    </w:p>
    <w:p w14:paraId="0B89A71D" w14:textId="071CDDDD" w:rsidR="00C979F4" w:rsidRPr="00C979F4" w:rsidRDefault="00C979F4" w:rsidP="00C979F4">
      <w:r>
        <w:rPr>
          <w:noProof/>
          <w:lang w:eastAsia="ja-JP"/>
        </w:rPr>
        <mc:AlternateContent>
          <mc:Choice Requires="wps">
            <w:drawing>
              <wp:inline distT="0" distB="0" distL="0" distR="0" wp14:anchorId="7978107E" wp14:editId="4A16F9FD">
                <wp:extent cx="5337175" cy="3906520"/>
                <wp:effectExtent l="0" t="0" r="15875" b="17780"/>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90652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ADCAE9F"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proofErr w:type="gramStart"/>
                            <w:r w:rsidRPr="00DE20AF">
                              <w:rPr>
                                <w:rFonts w:ascii="Consolas" w:hAnsi="Consolas" w:cs="Consolas"/>
                                <w:color w:val="000000"/>
                                <w:szCs w:val="24"/>
                                <w:highlight w:val="white"/>
                                <w:lang w:bidi="ar-SA"/>
                              </w:rPr>
                              <w:t>GetBit(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roofErr w:type="gramStart"/>
                            <w:r w:rsidRPr="00DE20AF">
                              <w:rPr>
                                <w:rFonts w:ascii="Consolas" w:hAnsi="Consolas" w:cs="Consolas"/>
                                <w:color w:val="000000"/>
                                <w:szCs w:val="24"/>
                                <w:highlight w:val="white"/>
                                <w:lang w:bidi="ar-SA"/>
                              </w:rPr>
                              <w:t>) !</w:t>
                            </w:r>
                            <w:proofErr w:type="gramEnd"/>
                            <w:r w:rsidRPr="00DE20AF">
                              <w:rPr>
                                <w:rFonts w:ascii="Consolas" w:hAnsi="Consolas" w:cs="Consolas"/>
                                <w:color w:val="000000"/>
                                <w:szCs w:val="24"/>
                                <w:highlight w:val="white"/>
                                <w:lang w:bidi="ar-SA"/>
                              </w:rPr>
                              <w:t>= 0;</w:t>
                            </w:r>
                          </w:p>
                          <w:p w14:paraId="6C64515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w:t>
                            </w:r>
                            <w:proofErr w:type="gramStart"/>
                            <w:r w:rsidRPr="00DE20AF">
                              <w:rPr>
                                <w:rFonts w:ascii="Consolas" w:hAnsi="Consolas" w:cs="Consolas"/>
                                <w:color w:val="000000"/>
                                <w:szCs w:val="24"/>
                                <w:highlight w:val="white"/>
                                <w:lang w:bidi="ar-SA"/>
                              </w:rPr>
                              <w:t>SetBit(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proofErr w:type="gramStart"/>
                            <w:r w:rsidRPr="00DE20AF">
                              <w:rPr>
                                <w:rFonts w:ascii="Consolas" w:hAnsi="Consolas" w:cs="Consolas"/>
                                <w:color w:val="000000"/>
                                <w:szCs w:val="24"/>
                                <w:highlight w:val="white"/>
                                <w:lang w:bidi="ar-SA"/>
                              </w:rPr>
                              <w:t>){</w:t>
                            </w:r>
                            <w:proofErr w:type="gramEnd"/>
                          </w:p>
                          <w:p w14:paraId="71032B24"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proofErr w:type="gramStart"/>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roofErr w:type="gramEnd"/>
                          </w:p>
                          <w:p w14:paraId="295203F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w:t>
                            </w:r>
                            <w:proofErr w:type="gramStart"/>
                            <w:r w:rsidRPr="00DE20AF">
                              <w:rPr>
                                <w:rFonts w:ascii="Consolas" w:hAnsi="Consolas" w:cs="Consolas"/>
                                <w:color w:val="000000"/>
                                <w:szCs w:val="24"/>
                                <w:highlight w:val="white"/>
                                <w:lang w:bidi="ar-SA"/>
                              </w:rPr>
                              <w:t>~(</w:t>
                            </w:r>
                            <w:proofErr w:type="gramEnd"/>
                            <w:r w:rsidRPr="00DE20AF">
                              <w:rPr>
                                <w:rFonts w:ascii="Consolas" w:hAnsi="Consolas" w:cs="Consolas"/>
                                <w:color w:val="000000"/>
                                <w:szCs w:val="24"/>
                                <w:highlight w:val="white"/>
                                <w:lang w:bidi="ar-SA"/>
                              </w:rPr>
                              <w:t>1 &lt;&lt; i));</w:t>
                            </w:r>
                          </w:p>
                          <w:p w14:paraId="4A6E896C"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FA2EC1" w:rsidRPr="00DE20AF" w:rsidRDefault="00FA2EC1" w:rsidP="00C979F4">
                            <w:pPr>
                              <w:rPr>
                                <w:szCs w:val="24"/>
                              </w:rPr>
                            </w:pPr>
                            <w:r w:rsidRPr="00DE20AF">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978107E" id="_x0000_s1043" type="#_x0000_t202" style="width:420.25pt;height:30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" fillcolor="white [3201]" strokecolor="#00a0b8 [3204]" strokeweight=".5pt">
                <v:textbox style="mso-fit-shape-to-text:t">
                  <w:txbxContent>
                    <w:p w14:paraId="3ADCAE9F"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Lấy bit ở vị trí position</w:t>
                      </w:r>
                    </w:p>
                    <w:p w14:paraId="3F23CE3F"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proofErr w:type="gramStart"/>
                      <w:r w:rsidRPr="00DE20AF">
                        <w:rPr>
                          <w:rFonts w:ascii="Consolas" w:hAnsi="Consolas" w:cs="Consolas"/>
                          <w:color w:val="000000"/>
                          <w:szCs w:val="24"/>
                          <w:highlight w:val="white"/>
                          <w:lang w:bidi="ar-SA"/>
                        </w:rPr>
                        <w:t>GetBit(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w:t>
                      </w:r>
                    </w:p>
                    <w:p w14:paraId="5BAC2179"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Block data cần chọn</w:t>
                      </w:r>
                    </w:p>
                    <w:p w14:paraId="758D0FF2"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 </w:t>
                      </w:r>
                      <w:r w:rsidRPr="00DE20AF">
                        <w:rPr>
                          <w:rFonts w:ascii="Consolas" w:hAnsi="Consolas" w:cs="Consolas"/>
                          <w:color w:val="008000"/>
                          <w:szCs w:val="24"/>
                          <w:highlight w:val="white"/>
                          <w:lang w:bidi="ar-SA"/>
                        </w:rPr>
                        <w:t>// Vị trí cần lấy trong block data</w:t>
                      </w:r>
                    </w:p>
                    <w:p w14:paraId="3FA9B3D2"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return</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(1 &lt;&lt; i)</w:t>
                      </w:r>
                      <w:proofErr w:type="gramStart"/>
                      <w:r w:rsidRPr="00DE20AF">
                        <w:rPr>
                          <w:rFonts w:ascii="Consolas" w:hAnsi="Consolas" w:cs="Consolas"/>
                          <w:color w:val="000000"/>
                          <w:szCs w:val="24"/>
                          <w:highlight w:val="white"/>
                          <w:lang w:bidi="ar-SA"/>
                        </w:rPr>
                        <w:t>) !</w:t>
                      </w:r>
                      <w:proofErr w:type="gramEnd"/>
                      <w:r w:rsidRPr="00DE20AF">
                        <w:rPr>
                          <w:rFonts w:ascii="Consolas" w:hAnsi="Consolas" w:cs="Consolas"/>
                          <w:color w:val="000000"/>
                          <w:szCs w:val="24"/>
                          <w:highlight w:val="white"/>
                          <w:lang w:bidi="ar-SA"/>
                        </w:rPr>
                        <w:t>= 0;</w:t>
                      </w:r>
                    </w:p>
                    <w:p w14:paraId="6C64515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w:t>
                      </w:r>
                    </w:p>
                    <w:p w14:paraId="5F91261C"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8000"/>
                          <w:szCs w:val="24"/>
                          <w:highlight w:val="white"/>
                          <w:lang w:bidi="ar-SA"/>
                        </w:rPr>
                        <w:t>// Đặt bit ở vị trí position, đặt = 1 nếu on = true, nếu không đặt = 0</w:t>
                      </w:r>
                    </w:p>
                    <w:p w14:paraId="5E6FE04E"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FF"/>
                          <w:szCs w:val="24"/>
                          <w:highlight w:val="white"/>
                          <w:lang w:bidi="ar-SA"/>
                        </w:rPr>
                        <w:t>void</w:t>
                      </w:r>
                      <w:r w:rsidRPr="00DE20AF">
                        <w:rPr>
                          <w:rFonts w:ascii="Consolas" w:hAnsi="Consolas" w:cs="Consolas"/>
                          <w:color w:val="000000"/>
                          <w:szCs w:val="24"/>
                          <w:highlight w:val="white"/>
                          <w:lang w:bidi="ar-SA"/>
                        </w:rPr>
                        <w:t xml:space="preserve"> </w:t>
                      </w:r>
                      <w:proofErr w:type="gramStart"/>
                      <w:r w:rsidRPr="00DE20AF">
                        <w:rPr>
                          <w:rFonts w:ascii="Consolas" w:hAnsi="Consolas" w:cs="Consolas"/>
                          <w:color w:val="000000"/>
                          <w:szCs w:val="24"/>
                          <w:highlight w:val="white"/>
                          <w:lang w:bidi="ar-SA"/>
                        </w:rPr>
                        <w:t>SetBit(</w:t>
                      </w:r>
                      <w:proofErr w:type="gramEnd"/>
                      <w:r w:rsidRPr="00DE20AF">
                        <w:rPr>
                          <w:rFonts w:ascii="Consolas" w:hAnsi="Consolas" w:cs="Consolas"/>
                          <w:color w:val="2B91AF"/>
                          <w:szCs w:val="24"/>
                          <w:highlight w:val="white"/>
                          <w:lang w:bidi="ar-SA"/>
                        </w:rPr>
                        <w:t>QInt</w:t>
                      </w:r>
                      <w:r w:rsidRPr="00DE20AF">
                        <w:rPr>
                          <w:rFonts w:ascii="Consolas" w:hAnsi="Consolas" w:cs="Consolas"/>
                          <w:color w:val="000000"/>
                          <w:szCs w:val="24"/>
                          <w:highlight w:val="white"/>
                          <w:lang w:bidi="ar-SA"/>
                        </w:rPr>
                        <w:t xml:space="preserve">&amp; </w:t>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bool</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r w:rsidRPr="00DE20AF">
                        <w:rPr>
                          <w:rFonts w:ascii="Consolas" w:hAnsi="Consolas" w:cs="Consolas"/>
                          <w:color w:val="000000"/>
                          <w:szCs w:val="24"/>
                          <w:highlight w:val="white"/>
                          <w:lang w:bidi="ar-SA"/>
                        </w:rPr>
                        <w:t>){</w:t>
                      </w:r>
                    </w:p>
                    <w:p w14:paraId="04FCEBE7"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block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5F2AF0B"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unsigned</w:t>
                      </w:r>
                      <w:r w:rsidRPr="00DE20AF">
                        <w:rPr>
                          <w:rFonts w:ascii="Consolas" w:hAnsi="Consolas" w:cs="Consolas"/>
                          <w:color w:val="000000"/>
                          <w:szCs w:val="24"/>
                          <w:highlight w:val="white"/>
                          <w:lang w:bidi="ar-SA"/>
                        </w:rPr>
                        <w:t xml:space="preserve"> </w:t>
                      </w:r>
                      <w:r w:rsidRPr="00DE20AF">
                        <w:rPr>
                          <w:rFonts w:ascii="Consolas" w:hAnsi="Consolas" w:cs="Consolas"/>
                          <w:color w:val="0000FF"/>
                          <w:szCs w:val="24"/>
                          <w:highlight w:val="white"/>
                          <w:lang w:bidi="ar-SA"/>
                        </w:rPr>
                        <w:t>short</w:t>
                      </w:r>
                      <w:r w:rsidRPr="00DE20AF">
                        <w:rPr>
                          <w:rFonts w:ascii="Consolas" w:hAnsi="Consolas" w:cs="Consolas"/>
                          <w:color w:val="000000"/>
                          <w:szCs w:val="24"/>
                          <w:highlight w:val="white"/>
                          <w:lang w:bidi="ar-SA"/>
                        </w:rPr>
                        <w:t xml:space="preserve"> i = </w:t>
                      </w:r>
                      <w:r w:rsidRPr="00DE20AF">
                        <w:rPr>
                          <w:rFonts w:ascii="Consolas" w:hAnsi="Consolas" w:cs="Consolas"/>
                          <w:color w:val="808080"/>
                          <w:szCs w:val="24"/>
                          <w:highlight w:val="white"/>
                          <w:lang w:bidi="ar-SA"/>
                        </w:rPr>
                        <w:t>position</w:t>
                      </w:r>
                      <w:r w:rsidRPr="00DE20AF">
                        <w:rPr>
                          <w:rFonts w:ascii="Consolas" w:hAnsi="Consolas" w:cs="Consolas"/>
                          <w:color w:val="000000"/>
                          <w:szCs w:val="24"/>
                          <w:highlight w:val="white"/>
                          <w:lang w:bidi="ar-SA"/>
                        </w:rPr>
                        <w:t xml:space="preserve"> % 32;</w:t>
                      </w:r>
                    </w:p>
                    <w:p w14:paraId="7A3226B0"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FF"/>
                          <w:szCs w:val="24"/>
                          <w:highlight w:val="white"/>
                          <w:lang w:bidi="ar-SA"/>
                        </w:rPr>
                        <w:t>if</w:t>
                      </w:r>
                      <w:r w:rsidRPr="00DE20AF">
                        <w:rPr>
                          <w:rFonts w:ascii="Consolas" w:hAnsi="Consolas" w:cs="Consolas"/>
                          <w:color w:val="000000"/>
                          <w:szCs w:val="24"/>
                          <w:highlight w:val="white"/>
                          <w:lang w:bidi="ar-SA"/>
                        </w:rPr>
                        <w:t xml:space="preserve"> (</w:t>
                      </w:r>
                      <w:r w:rsidRPr="00DE20AF">
                        <w:rPr>
                          <w:rFonts w:ascii="Consolas" w:hAnsi="Consolas" w:cs="Consolas"/>
                          <w:color w:val="808080"/>
                          <w:szCs w:val="24"/>
                          <w:highlight w:val="white"/>
                          <w:lang w:bidi="ar-SA"/>
                        </w:rPr>
                        <w:t>on</w:t>
                      </w:r>
                      <w:proofErr w:type="gramStart"/>
                      <w:r w:rsidRPr="00DE20AF">
                        <w:rPr>
                          <w:rFonts w:ascii="Consolas" w:hAnsi="Consolas" w:cs="Consolas"/>
                          <w:color w:val="000000"/>
                          <w:szCs w:val="24"/>
                          <w:highlight w:val="white"/>
                          <w:lang w:bidi="ar-SA"/>
                        </w:rPr>
                        <w:t>){</w:t>
                      </w:r>
                      <w:proofErr w:type="gramEnd"/>
                    </w:p>
                    <w:p w14:paraId="71032B24"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 (1 &lt;&lt; i);</w:t>
                      </w:r>
                    </w:p>
                    <w:p w14:paraId="219AF200"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5042AF7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proofErr w:type="gramStart"/>
                      <w:r w:rsidRPr="00DE20AF">
                        <w:rPr>
                          <w:rFonts w:ascii="Consolas" w:hAnsi="Consolas" w:cs="Consolas"/>
                          <w:color w:val="0000FF"/>
                          <w:szCs w:val="24"/>
                          <w:highlight w:val="white"/>
                          <w:lang w:bidi="ar-SA"/>
                        </w:rPr>
                        <w:t>else</w:t>
                      </w:r>
                      <w:r w:rsidRPr="00DE20AF">
                        <w:rPr>
                          <w:rFonts w:ascii="Consolas" w:hAnsi="Consolas" w:cs="Consolas"/>
                          <w:color w:val="000000"/>
                          <w:szCs w:val="24"/>
                          <w:highlight w:val="white"/>
                          <w:lang w:bidi="ar-SA"/>
                        </w:rPr>
                        <w:t>{</w:t>
                      </w:r>
                      <w:proofErr w:type="gramEnd"/>
                    </w:p>
                    <w:p w14:paraId="295203F5"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r>
                      <w:r w:rsidRPr="00DE20AF">
                        <w:rPr>
                          <w:rFonts w:ascii="Consolas" w:hAnsi="Consolas" w:cs="Consolas"/>
                          <w:color w:val="000000"/>
                          <w:szCs w:val="24"/>
                          <w:highlight w:val="white"/>
                          <w:lang w:bidi="ar-SA"/>
                        </w:rPr>
                        <w:tab/>
                      </w:r>
                      <w:r w:rsidRPr="00DE20AF">
                        <w:rPr>
                          <w:rFonts w:ascii="Consolas" w:hAnsi="Consolas" w:cs="Consolas"/>
                          <w:color w:val="808080"/>
                          <w:szCs w:val="24"/>
                          <w:highlight w:val="white"/>
                          <w:lang w:bidi="ar-SA"/>
                        </w:rPr>
                        <w:t>q</w:t>
                      </w:r>
                      <w:r w:rsidRPr="00DE20AF">
                        <w:rPr>
                          <w:rFonts w:ascii="Consolas" w:hAnsi="Consolas" w:cs="Consolas"/>
                          <w:color w:val="000000"/>
                          <w:szCs w:val="24"/>
                          <w:highlight w:val="white"/>
                          <w:lang w:bidi="ar-SA"/>
                        </w:rPr>
                        <w:t>.m_binary[block] &amp;= (</w:t>
                      </w:r>
                      <w:proofErr w:type="gramStart"/>
                      <w:r w:rsidRPr="00DE20AF">
                        <w:rPr>
                          <w:rFonts w:ascii="Consolas" w:hAnsi="Consolas" w:cs="Consolas"/>
                          <w:color w:val="000000"/>
                          <w:szCs w:val="24"/>
                          <w:highlight w:val="white"/>
                          <w:lang w:bidi="ar-SA"/>
                        </w:rPr>
                        <w:t>~(</w:t>
                      </w:r>
                      <w:proofErr w:type="gramEnd"/>
                      <w:r w:rsidRPr="00DE20AF">
                        <w:rPr>
                          <w:rFonts w:ascii="Consolas" w:hAnsi="Consolas" w:cs="Consolas"/>
                          <w:color w:val="000000"/>
                          <w:szCs w:val="24"/>
                          <w:highlight w:val="white"/>
                          <w:lang w:bidi="ar-SA"/>
                        </w:rPr>
                        <w:t>1 &lt;&lt; i));</w:t>
                      </w:r>
                    </w:p>
                    <w:p w14:paraId="4A6E896C" w14:textId="77777777" w:rsidR="00FA2EC1" w:rsidRPr="00DE20AF" w:rsidRDefault="00FA2EC1" w:rsidP="00C979F4">
                      <w:pPr>
                        <w:autoSpaceDE w:val="0"/>
                        <w:autoSpaceDN w:val="0"/>
                        <w:adjustRightInd w:val="0"/>
                        <w:spacing w:before="0" w:after="0" w:line="240" w:lineRule="auto"/>
                        <w:rPr>
                          <w:rFonts w:ascii="Consolas" w:hAnsi="Consolas" w:cs="Consolas"/>
                          <w:color w:val="000000"/>
                          <w:szCs w:val="24"/>
                          <w:highlight w:val="white"/>
                          <w:lang w:bidi="ar-SA"/>
                        </w:rPr>
                      </w:pPr>
                      <w:r w:rsidRPr="00DE20AF">
                        <w:rPr>
                          <w:rFonts w:ascii="Consolas" w:hAnsi="Consolas" w:cs="Consolas"/>
                          <w:color w:val="000000"/>
                          <w:szCs w:val="24"/>
                          <w:highlight w:val="white"/>
                          <w:lang w:bidi="ar-SA"/>
                        </w:rPr>
                        <w:tab/>
                        <w:t>}</w:t>
                      </w:r>
                    </w:p>
                    <w:p w14:paraId="0D9ACFA6" w14:textId="77777777" w:rsidR="00FA2EC1" w:rsidRPr="00DE20AF" w:rsidRDefault="00FA2EC1" w:rsidP="00C979F4">
                      <w:pPr>
                        <w:rPr>
                          <w:szCs w:val="24"/>
                        </w:rPr>
                      </w:pPr>
                      <w:r w:rsidRPr="00DE20AF">
                        <w:rPr>
                          <w:rFonts w:ascii="Consolas" w:hAnsi="Consolas" w:cs="Consolas"/>
                          <w:color w:val="000000"/>
                          <w:szCs w:val="24"/>
                          <w:highlight w:val="white"/>
                          <w:lang w:bidi="ar-SA"/>
                        </w:rPr>
                        <w:t>}</w:t>
                      </w:r>
                    </w:p>
                  </w:txbxContent>
                </v:textbox>
                <w10:anchorlock/>
              </v:shape>
            </w:pict>
          </mc:Fallback>
        </mc:AlternateContent>
      </w:r>
    </w:p>
    <w:p w14:paraId="46B5250E" w14:textId="43CC313C" w:rsidR="00DE20AF" w:rsidRDefault="00DE20AF" w:rsidP="00DE20AF">
      <w:pPr>
        <w:pStyle w:val="mc3"/>
      </w:pPr>
      <w:bookmarkStart w:id="7" w:name="_Toc510188014"/>
      <w:r>
        <w:t>Nhập xuất</w:t>
      </w:r>
      <w:bookmarkEnd w:id="7"/>
    </w:p>
    <w:p w14:paraId="7A624171" w14:textId="26759552" w:rsidR="00DE20AF" w:rsidRDefault="00DE20AF" w:rsidP="00DE20AF">
      <w:pPr>
        <w:rPr>
          <w:b/>
        </w:rPr>
      </w:pPr>
      <w:r>
        <w:t xml:space="preserve">Nhập xuất thông qua lớp phụ trợ </w:t>
      </w:r>
      <w:r w:rsidRPr="00DE20AF">
        <w:rPr>
          <w:b/>
        </w:rPr>
        <w:t>StrInt</w:t>
      </w:r>
    </w:p>
    <w:p w14:paraId="07EE3BA4" w14:textId="14A6C55F" w:rsidR="00DE20AF" w:rsidRPr="00DE20AF" w:rsidRDefault="00DE20AF" w:rsidP="00DE20AF">
      <w:pPr>
        <w:pStyle w:val="ListParagraph"/>
        <w:numPr>
          <w:ilvl w:val="0"/>
          <w:numId w:val="14"/>
        </w:numPr>
        <w:rPr>
          <w:b/>
        </w:rPr>
      </w:pPr>
      <w:r w:rsidRPr="00DE20AF">
        <w:rPr>
          <w:b/>
        </w:rPr>
        <w:t>Nhập:</w:t>
      </w:r>
      <w:r>
        <w:rPr>
          <w:b/>
        </w:rPr>
        <w:t xml:space="preserve"> </w:t>
      </w:r>
      <w:r>
        <w:t xml:space="preserve">Nhập vào </w:t>
      </w:r>
      <w:r w:rsidRPr="00DE20AF">
        <w:rPr>
          <w:b/>
        </w:rPr>
        <w:t>StrInt</w:t>
      </w:r>
      <w:r>
        <w:t xml:space="preserve">, thực hiện chia 2 liên tục cho đến khi bằng 0, nếu chẵn thì thêm 0 vào cuối </w:t>
      </w:r>
      <w:r w:rsidRPr="00DE20AF">
        <w:rPr>
          <w:b/>
        </w:rPr>
        <w:t>QInt</w:t>
      </w:r>
      <w:r>
        <w:t>, ngược lại thêm 1</w:t>
      </w:r>
      <w:r w:rsidR="00D92C11">
        <w:t>.</w:t>
      </w:r>
    </w:p>
    <w:p w14:paraId="21EB86BC" w14:textId="46A606C3" w:rsidR="00DE20AF" w:rsidRPr="00DE20AF" w:rsidRDefault="00DE20AF" w:rsidP="00DE20AF">
      <w:pPr>
        <w:pStyle w:val="ListParagraph"/>
        <w:numPr>
          <w:ilvl w:val="0"/>
          <w:numId w:val="14"/>
        </w:numPr>
        <w:rPr>
          <w:b/>
        </w:rPr>
      </w:pPr>
      <w:r>
        <w:rPr>
          <w:b/>
        </w:rPr>
        <w:t xml:space="preserve">Xuất: </w:t>
      </w:r>
      <w:r w:rsidR="00D92C11">
        <w:t xml:space="preserve">Bắt đầu từ </w:t>
      </w:r>
      <w:r w:rsidR="00D92C11" w:rsidRPr="00D92C11">
        <w:rPr>
          <w:b/>
        </w:rPr>
        <w:t>StrInt</w:t>
      </w:r>
      <w:r w:rsidR="00D92C11">
        <w:t xml:space="preserve"> bằng 0, đi từ trái sang phải các bit trong </w:t>
      </w:r>
      <w:r w:rsidR="00D92C11" w:rsidRPr="00D92C11">
        <w:rPr>
          <w:b/>
        </w:rPr>
        <w:t>QInt</w:t>
      </w:r>
      <w:r w:rsidR="00D92C11">
        <w:t xml:space="preserve">, nếu bit 1 thì cộng 1 vào </w:t>
      </w:r>
      <w:r w:rsidR="00D92C11" w:rsidRPr="00D92C11">
        <w:rPr>
          <w:b/>
        </w:rPr>
        <w:t>StrInt</w:t>
      </w:r>
      <w:r w:rsidR="00D92C11">
        <w:t xml:space="preserve">, sau đó nhân 2 </w:t>
      </w:r>
      <w:r w:rsidR="00D92C11" w:rsidRPr="00D92C11">
        <w:rPr>
          <w:b/>
        </w:rPr>
        <w:t>StrInt</w:t>
      </w:r>
      <w:r w:rsidR="00D92C11">
        <w:t xml:space="preserve">. Cuối cùng xuất ra </w:t>
      </w:r>
      <w:r w:rsidR="00D92C11" w:rsidRPr="00D92C11">
        <w:rPr>
          <w:b/>
        </w:rPr>
        <w:t>StrInt</w:t>
      </w:r>
      <w:r w:rsidR="00D92C11">
        <w:t>.</w:t>
      </w:r>
    </w:p>
    <w:p w14:paraId="1C1D9A06" w14:textId="79FAC80E" w:rsidR="00DE20AF" w:rsidRDefault="00DE20AF" w:rsidP="00DE20AF">
      <w:r>
        <w:rPr>
          <w:noProof/>
          <w:lang w:eastAsia="ja-JP"/>
        </w:rPr>
        <w:lastRenderedPageBreak/>
        <mc:AlternateContent>
          <mc:Choice Requires="wps">
            <w:drawing>
              <wp:inline distT="0" distB="0" distL="0" distR="0" wp14:anchorId="24D9AB1D" wp14:editId="10ED8A7C">
                <wp:extent cx="5337175" cy="2735580"/>
                <wp:effectExtent l="0" t="0" r="15875" b="14605"/>
                <wp:docPr id="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73558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E86D1D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ScanQInt(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cin &gt;&gt; temp;</w:t>
                            </w:r>
                          </w:p>
                          <w:p w14:paraId="2CA0CFF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proofErr w:type="gramStart"/>
                            <w:r>
                              <w:rPr>
                                <w:rFonts w:ascii="Consolas" w:hAnsi="Consolas" w:cs="Consolas"/>
                                <w:color w:val="000000"/>
                                <w:sz w:val="19"/>
                                <w:szCs w:val="19"/>
                                <w:highlight w:val="white"/>
                                <w:lang w:bidi="ar-SA"/>
                              </w:rPr>
                              <w:t>temp.isNegative</w:t>
                            </w:r>
                            <w:proofErr w:type="gramEnd"/>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Kiểm tra âm</w:t>
                            </w:r>
                          </w:p>
                          <w:p w14:paraId="1B6211D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(!temp</w:t>
                            </w:r>
                            <w:proofErr w:type="gramEnd"/>
                            <w:r>
                              <w:rPr>
                                <w:rFonts w:ascii="Consolas" w:hAnsi="Consolas" w:cs="Consolas"/>
                                <w:color w:val="000000"/>
                                <w:sz w:val="19"/>
                                <w:szCs w:val="19"/>
                                <w:highlight w:val="white"/>
                                <w:lang w:bidi="ar-SA"/>
                              </w:rPr>
                              <w:t>.isZero()){</w:t>
                            </w:r>
                          </w:p>
                          <w:p w14:paraId="73D1955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w:t>
                            </w:r>
                          </w:p>
                          <w:p w14:paraId="524800E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 xml:space="preserve">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(!temp</w:t>
                            </w:r>
                            <w:proofErr w:type="gramEnd"/>
                            <w:r>
                              <w:rPr>
                                <w:rFonts w:ascii="Consolas" w:hAnsi="Consolas" w:cs="Consolas"/>
                                <w:color w:val="000000"/>
                                <w:sz w:val="19"/>
                                <w:szCs w:val="19"/>
                                <w:highlight w:val="white"/>
                                <w:lang w:bidi="ar-SA"/>
                              </w:rPr>
                              <w:t>.isEven()){</w:t>
                            </w:r>
                          </w:p>
                          <w:p w14:paraId="60AAA03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temp = </w:t>
                            </w:r>
                            <w:proofErr w:type="gramStart"/>
                            <w:r>
                              <w:rPr>
                                <w:rFonts w:ascii="Consolas" w:hAnsi="Consolas" w:cs="Consolas"/>
                                <w:color w:val="000000"/>
                                <w:sz w:val="19"/>
                                <w:szCs w:val="19"/>
                                <w:highlight w:val="white"/>
                                <w:lang w:bidi="ar-SA"/>
                              </w:rPr>
                              <w:t>temp.Half</w:t>
                            </w:r>
                            <w:proofErr w:type="gramEnd"/>
                            <w:r>
                              <w:rPr>
                                <w:rFonts w:ascii="Consolas" w:hAnsi="Consolas" w:cs="Consolas"/>
                                <w:color w:val="000000"/>
                                <w:sz w:val="19"/>
                                <w:szCs w:val="19"/>
                                <w:highlight w:val="white"/>
                                <w:lang w:bidi="ar-SA"/>
                              </w:rPr>
                              <w:t>();</w:t>
                            </w:r>
                          </w:p>
                          <w:p w14:paraId="3F6911E2" w14:textId="0744956B"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0227D0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PrintQInt(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w:t>
                            </w:r>
                            <w:proofErr w:type="gramStart"/>
                            <w:r>
                              <w:rPr>
                                <w:rFonts w:ascii="Consolas" w:hAnsi="Consolas" w:cs="Consolas"/>
                                <w:color w:val="000000"/>
                                <w:sz w:val="19"/>
                                <w:szCs w:val="19"/>
                                <w:highlight w:val="white"/>
                                <w:lang w:bidi="ar-SA"/>
                              </w:rPr>
                              <w:t>binary[</w:t>
                            </w:r>
                            <w:proofErr w:type="gramEnd"/>
                            <w:r>
                              <w:rPr>
                                <w:rFonts w:ascii="Consolas" w:hAnsi="Consolas" w:cs="Consolas"/>
                                <w:color w:val="000000"/>
                                <w:sz w:val="19"/>
                                <w:szCs w:val="19"/>
                                <w:highlight w:val="white"/>
                                <w:lang w:bidi="ar-SA"/>
                              </w:rPr>
                              <w:t>3] &amp; 1 &lt;&lt; 31) != 0;</w:t>
                            </w:r>
                          </w:p>
                          <w:p w14:paraId="657CB11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3A03F3B7"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roofErr w:type="gramStart"/>
                            <w:r>
                              <w:rPr>
                                <w:rFonts w:ascii="Consolas" w:hAnsi="Consolas" w:cs="Consolas"/>
                                <w:color w:val="000000"/>
                                <w:sz w:val="19"/>
                                <w:szCs w:val="19"/>
                                <w:highlight w:val="white"/>
                                <w:lang w:bidi="ar-SA"/>
                              </w:rPr>
                              <w:t>--){</w:t>
                            </w:r>
                            <w:proofErr w:type="gramEnd"/>
                          </w:p>
                          <w:p w14:paraId="0ECD8C1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 = </w:t>
                            </w:r>
                            <w:proofErr w:type="gramStart"/>
                            <w:r>
                              <w:rPr>
                                <w:rFonts w:ascii="Consolas" w:hAnsi="Consolas" w:cs="Consolas"/>
                                <w:color w:val="000000"/>
                                <w:sz w:val="19"/>
                                <w:szCs w:val="19"/>
                                <w:highlight w:val="white"/>
                                <w:lang w:bidi="ar-SA"/>
                              </w:rPr>
                              <w:t>result.Double</w:t>
                            </w:r>
                            <w:proofErr w:type="gramEnd"/>
                            <w:r>
                              <w:rPr>
                                <w:rFonts w:ascii="Consolas" w:hAnsi="Consolas" w:cs="Consolas"/>
                                <w:color w:val="000000"/>
                                <w:sz w:val="19"/>
                                <w:szCs w:val="19"/>
                                <w:highlight w:val="white"/>
                                <w:lang w:bidi="ar-SA"/>
                              </w:rPr>
                              <w:t>();</w:t>
                            </w:r>
                          </w:p>
                          <w:p w14:paraId="27B56C40"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isOn !</w:t>
                            </w:r>
                            <w:proofErr w:type="gramEnd"/>
                            <w:r>
                              <w:rPr>
                                <w:rFonts w:ascii="Consolas" w:hAnsi="Consolas" w:cs="Consolas"/>
                                <w:color w:val="000000"/>
                                <w:sz w:val="19"/>
                                <w:szCs w:val="19"/>
                                <w:highlight w:val="white"/>
                                <w:lang w:bidi="ar-SA"/>
                              </w:rPr>
                              <w:t>= 0)</w:t>
                            </w:r>
                          </w:p>
                          <w:p w14:paraId="77AFAE1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79EA8A1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result.toNegative</w:t>
                            </w:r>
                            <w:proofErr w:type="gramEnd"/>
                            <w:r>
                              <w:rPr>
                                <w:rFonts w:ascii="Consolas" w:hAnsi="Consolas" w:cs="Consolas"/>
                                <w:color w:val="000000"/>
                                <w:sz w:val="19"/>
                                <w:szCs w:val="19"/>
                                <w:highlight w:val="white"/>
                                <w:lang w:bidi="ar-SA"/>
                              </w:rPr>
                              <w:t>();</w:t>
                            </w:r>
                          </w:p>
                          <w:p w14:paraId="35C18C7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cout &lt;&lt; result &lt;&lt; std::endl;</w:t>
                            </w:r>
                          </w:p>
                          <w:p w14:paraId="74C66417" w14:textId="1E458959" w:rsidR="00FA2EC1" w:rsidRPr="00F23EFC" w:rsidRDefault="00FA2EC1" w:rsidP="00DE20AF">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4D9AB1D" id="_x0000_s1044" type="#_x0000_t202" style="width:420.25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" fillcolor="white [3201]" strokecolor="#00a0b8 [3204]" strokeweight=".5pt">
                <v:textbox style="mso-fit-shape-to-text:t">
                  <w:txbxContent>
                    <w:p w14:paraId="6E86D1D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Đọc vào QInt dưới dạng số thập phân từ stdin</w:t>
                      </w:r>
                    </w:p>
                    <w:p w14:paraId="452D4CD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ScanQInt(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75EAD52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Đọc vào StrInt</w:t>
                      </w:r>
                    </w:p>
                    <w:p w14:paraId="4D00710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temp;</w:t>
                      </w:r>
                    </w:p>
                    <w:p w14:paraId="24FD833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cin &gt;&gt; temp;</w:t>
                      </w:r>
                    </w:p>
                    <w:p w14:paraId="2CA0CFF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0572CE5"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proofErr w:type="gramStart"/>
                      <w:r>
                        <w:rPr>
                          <w:rFonts w:ascii="Consolas" w:hAnsi="Consolas" w:cs="Consolas"/>
                          <w:color w:val="000000"/>
                          <w:sz w:val="19"/>
                          <w:szCs w:val="19"/>
                          <w:highlight w:val="white"/>
                          <w:lang w:bidi="ar-SA"/>
                        </w:rPr>
                        <w:t>temp.isNegative</w:t>
                      </w:r>
                      <w:proofErr w:type="gramEnd"/>
                      <w:r>
                        <w:rPr>
                          <w:rFonts w:ascii="Consolas" w:hAnsi="Consolas" w:cs="Consolas"/>
                          <w:color w:val="000000"/>
                          <w:sz w:val="19"/>
                          <w:szCs w:val="19"/>
                          <w:highlight w:val="white"/>
                          <w:lang w:bidi="ar-SA"/>
                        </w:rPr>
                        <w:t xml:space="preserve">(); </w:t>
                      </w:r>
                      <w:r>
                        <w:rPr>
                          <w:rFonts w:ascii="Consolas" w:hAnsi="Consolas" w:cs="Consolas"/>
                          <w:color w:val="008000"/>
                          <w:sz w:val="19"/>
                          <w:szCs w:val="19"/>
                          <w:highlight w:val="white"/>
                          <w:lang w:bidi="ar-SA"/>
                        </w:rPr>
                        <w:t>// Kiểm tra âm</w:t>
                      </w:r>
                    </w:p>
                    <w:p w14:paraId="1B6211D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shift = 0;</w:t>
                      </w:r>
                    </w:p>
                    <w:p w14:paraId="1C52B42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Chia 2 cho đến khi = 0</w:t>
                      </w:r>
                    </w:p>
                    <w:p w14:paraId="2BD70B1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(!temp</w:t>
                      </w:r>
                      <w:proofErr w:type="gramEnd"/>
                      <w:r>
                        <w:rPr>
                          <w:rFonts w:ascii="Consolas" w:hAnsi="Consolas" w:cs="Consolas"/>
                          <w:color w:val="000000"/>
                          <w:sz w:val="19"/>
                          <w:szCs w:val="19"/>
                          <w:highlight w:val="white"/>
                          <w:lang w:bidi="ar-SA"/>
                        </w:rPr>
                        <w:t>.isZero()){</w:t>
                      </w:r>
                    </w:p>
                    <w:p w14:paraId="73D1955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vượt quá số bit có, thông báo số lớn</w:t>
                      </w:r>
                    </w:p>
                    <w:p w14:paraId="4A5C4EC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(shift &gt;=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w:t>
                      </w:r>
                    </w:p>
                    <w:p w14:paraId="524800E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 xml:space="preserve">cout &lt;&lt; </w:t>
                      </w:r>
                      <w:r>
                        <w:rPr>
                          <w:rFonts w:ascii="Consolas" w:hAnsi="Consolas" w:cs="Consolas"/>
                          <w:color w:val="A31515"/>
                          <w:sz w:val="19"/>
                          <w:szCs w:val="19"/>
                          <w:highlight w:val="white"/>
                          <w:lang w:bidi="ar-SA"/>
                        </w:rPr>
                        <w:t>"Too big"</w:t>
                      </w:r>
                      <w:r>
                        <w:rPr>
                          <w:rFonts w:ascii="Consolas" w:hAnsi="Consolas" w:cs="Consolas"/>
                          <w:color w:val="000000"/>
                          <w:sz w:val="19"/>
                          <w:szCs w:val="19"/>
                          <w:highlight w:val="white"/>
                          <w:lang w:bidi="ar-SA"/>
                        </w:rPr>
                        <w:t xml:space="preserve"> &lt;&lt; std::endl;</w:t>
                      </w:r>
                    </w:p>
                    <w:p w14:paraId="2F56EC5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w:t>
                      </w:r>
                    </w:p>
                    <w:p w14:paraId="12CA07AC" w14:textId="633CD698"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B9519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số chẵn, set bit = 0, nếu lẻ set bit = 1</w:t>
                      </w:r>
                    </w:p>
                    <w:p w14:paraId="51EE806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shift / 32;</w:t>
                      </w:r>
                    </w:p>
                    <w:p w14:paraId="45BFEAD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shift % 32;</w:t>
                      </w:r>
                    </w:p>
                    <w:p w14:paraId="6EA23A7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(!temp</w:t>
                      </w:r>
                      <w:proofErr w:type="gramEnd"/>
                      <w:r>
                        <w:rPr>
                          <w:rFonts w:ascii="Consolas" w:hAnsi="Consolas" w:cs="Consolas"/>
                          <w:color w:val="000000"/>
                          <w:sz w:val="19"/>
                          <w:szCs w:val="19"/>
                          <w:highlight w:val="white"/>
                          <w:lang w:bidi="ar-SA"/>
                        </w:rPr>
                        <w:t>.isEven()){</w:t>
                      </w:r>
                    </w:p>
                    <w:p w14:paraId="60AAA03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 1 &lt;&lt; pos;</w:t>
                      </w:r>
                    </w:p>
                    <w:p w14:paraId="0CD0E02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4341C4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1E2D76A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shift++;</w:t>
                      </w:r>
                    </w:p>
                    <w:p w14:paraId="512ED577"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temp = </w:t>
                      </w:r>
                      <w:proofErr w:type="gramStart"/>
                      <w:r>
                        <w:rPr>
                          <w:rFonts w:ascii="Consolas" w:hAnsi="Consolas" w:cs="Consolas"/>
                          <w:color w:val="000000"/>
                          <w:sz w:val="19"/>
                          <w:szCs w:val="19"/>
                          <w:highlight w:val="white"/>
                          <w:lang w:bidi="ar-SA"/>
                        </w:rPr>
                        <w:t>temp.Half</w:t>
                      </w:r>
                      <w:proofErr w:type="gramEnd"/>
                      <w:r>
                        <w:rPr>
                          <w:rFonts w:ascii="Consolas" w:hAnsi="Consolas" w:cs="Consolas"/>
                          <w:color w:val="000000"/>
                          <w:sz w:val="19"/>
                          <w:szCs w:val="19"/>
                          <w:highlight w:val="white"/>
                          <w:lang w:bidi="ar-SA"/>
                        </w:rPr>
                        <w:t>();</w:t>
                      </w:r>
                    </w:p>
                    <w:p w14:paraId="3F6911E2" w14:textId="0744956B"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CDFE7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dấu</w:t>
                      </w:r>
                    </w:p>
                    <w:p w14:paraId="74AF3F99"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0227D00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C64C20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759CA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4B07B664"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01ED009C"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In QInt ra stdout dưới dạng thập phân</w:t>
                      </w:r>
                    </w:p>
                    <w:p w14:paraId="7C3D11D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FF"/>
                          <w:sz w:val="19"/>
                          <w:szCs w:val="19"/>
                          <w:highlight w:val="white"/>
                          <w:lang w:bidi="ar-SA"/>
                        </w:rPr>
                        <w:t>void</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PrintQInt(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DE1AB7D"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w:t>
                      </w:r>
                      <w:proofErr w:type="gramStart"/>
                      <w:r>
                        <w:rPr>
                          <w:rFonts w:ascii="Consolas" w:hAnsi="Consolas" w:cs="Consolas"/>
                          <w:color w:val="000000"/>
                          <w:sz w:val="19"/>
                          <w:szCs w:val="19"/>
                          <w:highlight w:val="white"/>
                          <w:lang w:bidi="ar-SA"/>
                        </w:rPr>
                        <w:t>binary[</w:t>
                      </w:r>
                      <w:proofErr w:type="gramEnd"/>
                      <w:r>
                        <w:rPr>
                          <w:rFonts w:ascii="Consolas" w:hAnsi="Consolas" w:cs="Consolas"/>
                          <w:color w:val="000000"/>
                          <w:sz w:val="19"/>
                          <w:szCs w:val="19"/>
                          <w:highlight w:val="white"/>
                          <w:lang w:bidi="ar-SA"/>
                        </w:rPr>
                        <w:t>3] &amp; 1 &lt;&lt; 31) != 0;</w:t>
                      </w:r>
                    </w:p>
                    <w:p w14:paraId="657CB11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thành dương</w:t>
                      </w:r>
                    </w:p>
                    <w:p w14:paraId="7BA3125A"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3A03F3B7"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948C152" w14:textId="27BF52CE"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372D44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Tạo biến StrInt chứa giá trị thập phân</w:t>
                      </w:r>
                    </w:p>
                    <w:p w14:paraId="5E996C3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StrInt</w:t>
                      </w:r>
                      <w:r>
                        <w:rPr>
                          <w:rFonts w:ascii="Consolas" w:hAnsi="Consolas" w:cs="Consolas"/>
                          <w:color w:val="000000"/>
                          <w:sz w:val="19"/>
                          <w:szCs w:val="19"/>
                          <w:highlight w:val="white"/>
                          <w:lang w:bidi="ar-SA"/>
                        </w:rPr>
                        <w:t xml:space="preserve"> result;</w:t>
                      </w:r>
                    </w:p>
                    <w:p w14:paraId="3ED92F41"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Đi từ trái qua, nhân 2 tuần tự, gặp bit 1 thì cộng thêm 1</w:t>
                      </w:r>
                    </w:p>
                    <w:p w14:paraId="2CF6B0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127; i &gt;= 0; i</w:t>
                      </w:r>
                      <w:proofErr w:type="gramStart"/>
                      <w:r>
                        <w:rPr>
                          <w:rFonts w:ascii="Consolas" w:hAnsi="Consolas" w:cs="Consolas"/>
                          <w:color w:val="000000"/>
                          <w:sz w:val="19"/>
                          <w:szCs w:val="19"/>
                          <w:highlight w:val="white"/>
                          <w:lang w:bidi="ar-SA"/>
                        </w:rPr>
                        <w:t>--){</w:t>
                      </w:r>
                      <w:proofErr w:type="gramEnd"/>
                    </w:p>
                    <w:p w14:paraId="0ECD8C1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i / 32;</w:t>
                      </w:r>
                    </w:p>
                    <w:p w14:paraId="7E850BC0"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i % 32;</w:t>
                      </w:r>
                    </w:p>
                    <w:p w14:paraId="5120AF13"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6DE93C26"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 = </w:t>
                      </w:r>
                      <w:proofErr w:type="gramStart"/>
                      <w:r>
                        <w:rPr>
                          <w:rFonts w:ascii="Consolas" w:hAnsi="Consolas" w:cs="Consolas"/>
                          <w:color w:val="000000"/>
                          <w:sz w:val="19"/>
                          <w:szCs w:val="19"/>
                          <w:highlight w:val="white"/>
                          <w:lang w:bidi="ar-SA"/>
                        </w:rPr>
                        <w:t>result.Double</w:t>
                      </w:r>
                      <w:proofErr w:type="gramEnd"/>
                      <w:r>
                        <w:rPr>
                          <w:rFonts w:ascii="Consolas" w:hAnsi="Consolas" w:cs="Consolas"/>
                          <w:color w:val="000000"/>
                          <w:sz w:val="19"/>
                          <w:szCs w:val="19"/>
                          <w:highlight w:val="white"/>
                          <w:lang w:bidi="ar-SA"/>
                        </w:rPr>
                        <w:t>();</w:t>
                      </w:r>
                    </w:p>
                    <w:p w14:paraId="27B56C40"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isOn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.m_binary[block] &amp; (1 &lt;&lt; pos);</w:t>
                      </w:r>
                    </w:p>
                    <w:p w14:paraId="7606A33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isOn !</w:t>
                      </w:r>
                      <w:proofErr w:type="gramEnd"/>
                      <w:r>
                        <w:rPr>
                          <w:rFonts w:ascii="Consolas" w:hAnsi="Consolas" w:cs="Consolas"/>
                          <w:color w:val="000000"/>
                          <w:sz w:val="19"/>
                          <w:szCs w:val="19"/>
                          <w:highlight w:val="white"/>
                          <w:lang w:bidi="ar-SA"/>
                        </w:rPr>
                        <w:t>= 0)</w:t>
                      </w:r>
                    </w:p>
                    <w:p w14:paraId="77AFAE18"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w:t>
                      </w:r>
                    </w:p>
                    <w:p w14:paraId="6629FA19" w14:textId="18B5888F"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736C866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âm, đổi StrInt thành âm</w:t>
                      </w:r>
                    </w:p>
                    <w:p w14:paraId="256DA1F2"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79EA8A1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result.toNegative</w:t>
                      </w:r>
                      <w:proofErr w:type="gramEnd"/>
                      <w:r>
                        <w:rPr>
                          <w:rFonts w:ascii="Consolas" w:hAnsi="Consolas" w:cs="Consolas"/>
                          <w:color w:val="000000"/>
                          <w:sz w:val="19"/>
                          <w:szCs w:val="19"/>
                          <w:highlight w:val="white"/>
                          <w:lang w:bidi="ar-SA"/>
                        </w:rPr>
                        <w:t>();</w:t>
                      </w:r>
                    </w:p>
                    <w:p w14:paraId="35C18C7F"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D37B7AE"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p>
                    <w:p w14:paraId="3D8E7C5B" w14:textId="77777777" w:rsidR="00FA2EC1" w:rsidRDefault="00FA2EC1" w:rsidP="00DE20AF">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000000"/>
                          <w:sz w:val="19"/>
                          <w:szCs w:val="19"/>
                          <w:highlight w:val="white"/>
                          <w:lang w:bidi="ar-SA"/>
                        </w:rPr>
                        <w:t>cout &lt;&lt; result &lt;&lt; std::endl;</w:t>
                      </w:r>
                    </w:p>
                    <w:p w14:paraId="74C66417" w14:textId="1E458959" w:rsidR="00FA2EC1" w:rsidRPr="00F23EFC" w:rsidRDefault="00FA2EC1" w:rsidP="00DE20AF">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7638DAA7" w14:textId="7E293F29" w:rsidR="00D92C11" w:rsidRDefault="00D92C11" w:rsidP="00D92C11">
      <w:pPr>
        <w:pStyle w:val="mc3"/>
      </w:pPr>
      <w:bookmarkStart w:id="8" w:name="_Toc510188015"/>
      <w:r>
        <w:lastRenderedPageBreak/>
        <w:t>Chuyển đổi cơ số</w:t>
      </w:r>
      <w:bookmarkEnd w:id="8"/>
    </w:p>
    <w:p w14:paraId="5E2E32C5" w14:textId="3BA3DB76" w:rsidR="00D92C11" w:rsidRDefault="00D92C11" w:rsidP="00D92C11">
      <w:pPr>
        <w:pStyle w:val="ListParagraph"/>
        <w:numPr>
          <w:ilvl w:val="0"/>
          <w:numId w:val="14"/>
        </w:numPr>
      </w:pPr>
      <w:r>
        <w:t xml:space="preserve">Thập phân sang nhị phân: bỏ qua các bit liên tục trùng nhau ở đầu thành </w:t>
      </w:r>
      <w:proofErr w:type="gramStart"/>
      <w:r>
        <w:t>1 bit</w:t>
      </w:r>
      <w:proofErr w:type="gramEnd"/>
      <w:r>
        <w:t xml:space="preserve"> duy nhất, từ đó thêm các bit còn lại</w:t>
      </w:r>
      <w:r w:rsidR="000F0B65">
        <w:t>.</w:t>
      </w:r>
    </w:p>
    <w:p w14:paraId="72BDA90A" w14:textId="454F1807" w:rsidR="00D92C11" w:rsidRDefault="00D92C11" w:rsidP="00D92C11">
      <w:r>
        <w:rPr>
          <w:noProof/>
          <w:lang w:eastAsia="ja-JP"/>
        </w:rPr>
        <mc:AlternateContent>
          <mc:Choice Requires="wps">
            <w:drawing>
              <wp:inline distT="0" distB="0" distL="0" distR="0" wp14:anchorId="0659A5BB" wp14:editId="74158067">
                <wp:extent cx="5337175" cy="8386445"/>
                <wp:effectExtent l="0" t="0" r="15875" b="13970"/>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838644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63072F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w:t>
                            </w:r>
                            <w:proofErr w:type="gramStart"/>
                            <w:r>
                              <w:rPr>
                                <w:rFonts w:ascii="Consolas" w:hAnsi="Consolas" w:cs="Consolas"/>
                                <w:color w:val="000000"/>
                                <w:sz w:val="19"/>
                                <w:szCs w:val="19"/>
                                <w:highlight w:val="white"/>
                                <w:lang w:bidi="ar-SA"/>
                              </w:rPr>
                              <w:t>0){</w:t>
                            </w:r>
                            <w:proofErr w:type="gramEnd"/>
                          </w:p>
                          <w:p w14:paraId="4DDF419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curBit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w:t>
                            </w:r>
                            <w:proofErr w:type="gramStart"/>
                            <w:r>
                              <w:rPr>
                                <w:rFonts w:ascii="Consolas" w:hAnsi="Consolas" w:cs="Consolas"/>
                                <w:color w:val="000000"/>
                                <w:sz w:val="19"/>
                                <w:szCs w:val="19"/>
                                <w:highlight w:val="white"/>
                                <w:lang w:bidi="ar-SA"/>
                              </w:rPr>
                              <w:t>0){</w:t>
                            </w:r>
                            <w:proofErr w:type="gramEnd"/>
                          </w:p>
                          <w:p w14:paraId="6A906A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result.push</w:t>
                            </w:r>
                            <w:proofErr w:type="gramEnd"/>
                            <w:r>
                              <w:rPr>
                                <w:rFonts w:ascii="Consolas" w:hAnsi="Consolas" w:cs="Consolas"/>
                                <w:color w:val="000000"/>
                                <w:sz w:val="19"/>
                                <w:szCs w:val="19"/>
                                <w:highlight w:val="white"/>
                                <w:lang w:bidi="ar-SA"/>
                              </w:rPr>
                              <w:t>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FA2EC1" w:rsidRPr="00F23EFC" w:rsidRDefault="00FA2EC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59A5BB" id="_x0000_s1045" type="#_x0000_t202" style="width:420.25pt;height:6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" fillcolor="white [3201]" strokecolor="#00a0b8 [3204]" strokeweight=".5pt">
                <v:textbox style="mso-fit-shape-to-text:t">
                  <w:txbxContent>
                    <w:p w14:paraId="163072F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nhị phân</w:t>
                      </w:r>
                    </w:p>
                    <w:p w14:paraId="5BB7B75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DecToBin(</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2023CC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1AE1AD6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5EC51FF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Lấy liên tục các bit từ trái qua thêm vào chuỗi</w:t>
                      </w:r>
                    </w:p>
                    <w:p w14:paraId="4B68AD6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prevBit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w:t>
                      </w:r>
                    </w:p>
                    <w:p w14:paraId="09D25F9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curBit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126);</w:t>
                      </w:r>
                    </w:p>
                    <w:p w14:paraId="66A98BF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126;</w:t>
                      </w:r>
                    </w:p>
                    <w:p w14:paraId="116AEBA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(curBit == prevBit &amp;&amp; pos &gt;= </w:t>
                      </w:r>
                      <w:proofErr w:type="gramStart"/>
                      <w:r>
                        <w:rPr>
                          <w:rFonts w:ascii="Consolas" w:hAnsi="Consolas" w:cs="Consolas"/>
                          <w:color w:val="000000"/>
                          <w:sz w:val="19"/>
                          <w:szCs w:val="19"/>
                          <w:highlight w:val="white"/>
                          <w:lang w:bidi="ar-SA"/>
                        </w:rPr>
                        <w:t>0){</w:t>
                      </w:r>
                      <w:proofErr w:type="gramEnd"/>
                    </w:p>
                    <w:p w14:paraId="4DDF419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prevBit = curBit;</w:t>
                      </w:r>
                    </w:p>
                    <w:p w14:paraId="08E4AC4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7B1F8E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curBit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pos);</w:t>
                      </w:r>
                    </w:p>
                    <w:p w14:paraId="11A5CED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0FC042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pos++;</w:t>
                      </w:r>
                    </w:p>
                    <w:p w14:paraId="7F3889B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3708E04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&gt;= </w:t>
                      </w:r>
                      <w:proofErr w:type="gramStart"/>
                      <w:r>
                        <w:rPr>
                          <w:rFonts w:ascii="Consolas" w:hAnsi="Consolas" w:cs="Consolas"/>
                          <w:color w:val="000000"/>
                          <w:sz w:val="19"/>
                          <w:szCs w:val="19"/>
                          <w:highlight w:val="white"/>
                          <w:lang w:bidi="ar-SA"/>
                        </w:rPr>
                        <w:t>0){</w:t>
                      </w:r>
                      <w:proofErr w:type="gramEnd"/>
                    </w:p>
                    <w:p w14:paraId="6A906A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result.push</w:t>
                      </w:r>
                      <w:proofErr w:type="gramEnd"/>
                      <w:r>
                        <w:rPr>
                          <w:rFonts w:ascii="Consolas" w:hAnsi="Consolas" w:cs="Consolas"/>
                          <w:color w:val="000000"/>
                          <w:sz w:val="19"/>
                          <w:szCs w:val="19"/>
                          <w:highlight w:val="white"/>
                          <w:lang w:bidi="ar-SA"/>
                        </w:rPr>
                        <w:t>_back(GetBit(</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w:t>
                      </w:r>
                    </w:p>
                    <w:p w14:paraId="4165676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6A3C4E5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696C98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482EC52D" w14:textId="01BE4365" w:rsidR="00FA2EC1" w:rsidRPr="00F23EFC" w:rsidRDefault="00FA2EC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5F51D4CE" w14:textId="4BA2B26D" w:rsidR="00D92C11" w:rsidRDefault="00D92C11" w:rsidP="00D92C11">
      <w:pPr>
        <w:pStyle w:val="ListParagraph"/>
        <w:numPr>
          <w:ilvl w:val="0"/>
          <w:numId w:val="14"/>
        </w:numPr>
      </w:pPr>
      <w:r>
        <w:t>Nhị phân sang thập phân: thêm bit từ cuối chuỗi, các bit còn lại được thêm dựa vào bit đầu của chuỗi (Cách này sẽ chuyển thành các số bù 2)</w:t>
      </w:r>
      <w:r w:rsidR="000F0B65">
        <w:t>.</w:t>
      </w:r>
    </w:p>
    <w:p w14:paraId="3F902F29" w14:textId="5CE97DEE" w:rsidR="00D92C11" w:rsidRDefault="00D92C11" w:rsidP="00D92C11">
      <w:r>
        <w:rPr>
          <w:noProof/>
          <w:lang w:eastAsia="ja-JP"/>
        </w:rPr>
        <mc:AlternateContent>
          <mc:Choice Requires="wps">
            <w:drawing>
              <wp:inline distT="0" distB="0" distL="0" distR="0" wp14:anchorId="0490FE50" wp14:editId="38BB7D5B">
                <wp:extent cx="5337175" cy="3300730"/>
                <wp:effectExtent l="0" t="0" r="15875" b="23495"/>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0073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7FEFDE6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BinToDec(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w:t>
                            </w:r>
                          </w:p>
                          <w:p w14:paraId="1DFF0B4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roofErr w:type="gramStart"/>
                            <w:r>
                              <w:rPr>
                                <w:rFonts w:ascii="Consolas" w:hAnsi="Consolas" w:cs="Consolas"/>
                                <w:color w:val="000000"/>
                                <w:sz w:val="19"/>
                                <w:szCs w:val="19"/>
                                <w:highlight w:val="white"/>
                                <w:lang w:bidi="ar-SA"/>
                              </w:rPr>
                              <w:t>+){</w:t>
                            </w:r>
                            <w:proofErr w:type="gramEnd"/>
                          </w:p>
                          <w:p w14:paraId="0BA8D71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000000"/>
                                <w:sz w:val="19"/>
                                <w:szCs w:val="19"/>
                                <w:highlight w:val="white"/>
                                <w:lang w:bidi="ar-SA"/>
                              </w:rPr>
                              <w:t xml:space="preserve">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 i++){</w:t>
                            </w:r>
                          </w:p>
                          <w:p w14:paraId="55FEC88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000000"/>
                                <w:sz w:val="19"/>
                                <w:szCs w:val="19"/>
                                <w:highlight w:val="white"/>
                                <w:lang w:bidi="ar-SA"/>
                              </w:rPr>
                              <w:t xml:space="preserve">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FA2EC1" w:rsidRPr="00F23EFC" w:rsidRDefault="00FA2EC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490FE50" id="_x0000_s1046" type="#_x0000_t202" style="width:420.25pt;height:25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" fillcolor="white [3201]" strokecolor="#00a0b8 [3204]" strokeweight=".5pt">
                <v:textbox style="mso-fit-shape-to-text:t">
                  <w:txbxContent>
                    <w:p w14:paraId="7FEFDE6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phân</w:t>
                      </w:r>
                    </w:p>
                    <w:p w14:paraId="303329B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BinToDec(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35D55DA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5575A9C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length =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w:t>
                      </w:r>
                    </w:p>
                    <w:p w14:paraId="1DFF0B4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bit theo chuỗi nhị phân</w:t>
                      </w:r>
                    </w:p>
                    <w:p w14:paraId="5C60E11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length; i+</w:t>
                      </w:r>
                      <w:proofErr w:type="gramStart"/>
                      <w:r>
                        <w:rPr>
                          <w:rFonts w:ascii="Consolas" w:hAnsi="Consolas" w:cs="Consolas"/>
                          <w:color w:val="000000"/>
                          <w:sz w:val="19"/>
                          <w:szCs w:val="19"/>
                          <w:highlight w:val="white"/>
                          <w:lang w:bidi="ar-SA"/>
                        </w:rPr>
                        <w:t>+){</w:t>
                      </w:r>
                      <w:proofErr w:type="gramEnd"/>
                    </w:p>
                    <w:p w14:paraId="0BA8D71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000000"/>
                          <w:sz w:val="19"/>
                          <w:szCs w:val="19"/>
                          <w:highlight w:val="white"/>
                          <w:lang w:bidi="ar-SA"/>
                        </w:rPr>
                        <w:t xml:space="preserve">result, length - 1 -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[i]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6750B17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1DB45AA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Set các bit đầu dựa trên bit đầu của chuỗi nhị phân</w:t>
                      </w:r>
                    </w:p>
                    <w:p w14:paraId="2B0766C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length; i &lt;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 i++){</w:t>
                      </w:r>
                    </w:p>
                    <w:p w14:paraId="55FEC88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000000"/>
                          <w:sz w:val="19"/>
                          <w:szCs w:val="19"/>
                          <w:highlight w:val="white"/>
                          <w:lang w:bidi="ar-SA"/>
                        </w:rPr>
                        <w:t xml:space="preserve">result, i,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w:t>
                      </w:r>
                    </w:p>
                    <w:p w14:paraId="2A5F633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86D3694"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00D3953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6141EAC" w14:textId="500F794D" w:rsidR="00FA2EC1" w:rsidRPr="00F23EFC" w:rsidRDefault="00FA2EC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104FA90D" w14:textId="77777777" w:rsidR="00D92C11" w:rsidRDefault="00D92C11" w:rsidP="00D92C11"/>
    <w:p w14:paraId="05FBA695" w14:textId="77777777" w:rsidR="00D92C11" w:rsidRDefault="00D92C11" w:rsidP="00D92C11"/>
    <w:p w14:paraId="22325ED3" w14:textId="77777777" w:rsidR="00D92C11" w:rsidRDefault="00D92C11" w:rsidP="00D92C11"/>
    <w:p w14:paraId="016C7D14" w14:textId="77777777" w:rsidR="00D92C11" w:rsidRDefault="00D92C11" w:rsidP="00D92C11"/>
    <w:p w14:paraId="3C758892" w14:textId="077FC484" w:rsidR="00D92C11" w:rsidRPr="00D92C11" w:rsidRDefault="00D92C11" w:rsidP="00D92C11">
      <w:pPr>
        <w:pStyle w:val="ListParagraph"/>
        <w:numPr>
          <w:ilvl w:val="0"/>
          <w:numId w:val="14"/>
        </w:numPr>
      </w:pPr>
      <w:r>
        <w:lastRenderedPageBreak/>
        <w:t xml:space="preserve">Nhị phân sang thập lục phân: Đi từ cuối dãy bit lên, gom nhóm </w:t>
      </w:r>
      <w:proofErr w:type="gramStart"/>
      <w:r>
        <w:t>4 bit</w:t>
      </w:r>
      <w:proofErr w:type="gramEnd"/>
      <w:r>
        <w:t xml:space="preserve"> thành 1 chữ số thập lục phân, nếu chưa đủ 4 bit thêm</w:t>
      </w:r>
      <w:r w:rsidR="000F0B65">
        <w:t xml:space="preserve"> dựa theo bit đầu.</w:t>
      </w:r>
    </w:p>
    <w:p w14:paraId="3A071320" w14:textId="034A20FF" w:rsidR="00D92C11" w:rsidRDefault="00D92C11" w:rsidP="00D92C11">
      <w:r>
        <w:rPr>
          <w:noProof/>
          <w:lang w:eastAsia="ja-JP"/>
        </w:rPr>
        <mc:AlternateContent>
          <mc:Choice Requires="wps">
            <w:drawing>
              <wp:inline distT="0" distB="0" distL="0" distR="0" wp14:anchorId="4DE0908E" wp14:editId="6E2F660E">
                <wp:extent cx="5337175" cy="2453005"/>
                <wp:effectExtent l="0" t="0" r="15875" b="25400"/>
                <wp:docPr id="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45300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09B1CEB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w:t>
                            </w:r>
                            <w:proofErr w:type="gramEnd"/>
                            <w:r>
                              <w:rPr>
                                <w:rFonts w:ascii="Consolas" w:hAnsi="Consolas" w:cs="Consolas"/>
                                <w:color w:val="000000"/>
                                <w:sz w:val="19"/>
                                <w:szCs w:val="19"/>
                                <w:highlight w:val="white"/>
                                <w:lang w:bidi="ar-SA"/>
                              </w:rPr>
                              <w:t xml:space="preserve">]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w:t>
                            </w:r>
                          </w:p>
                          <w:p w14:paraId="6F57F7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 xml:space="preserve">()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BINARY;</w:t>
                            </w:r>
                          </w:p>
                          <w:p w14:paraId="410FAB9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7D664D4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temp.push</w:t>
                            </w:r>
                            <w:proofErr w:type="gramEnd"/>
                            <w:r>
                              <w:rPr>
                                <w:rFonts w:ascii="Consolas" w:hAnsi="Consolas" w:cs="Consolas"/>
                                <w:color w:val="000000"/>
                                <w:sz w:val="19"/>
                                <w:szCs w:val="19"/>
                                <w:highlight w:val="white"/>
                                <w:lang w:bidi="ar-SA"/>
                              </w:rPr>
                              <w:t>_back(hex[total]);</w:t>
                            </w:r>
                          </w:p>
                          <w:p w14:paraId="58AFC0A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348506E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797B5D6E"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temp.push</w:t>
                            </w:r>
                            <w:proofErr w:type="gramEnd"/>
                            <w:r>
                              <w:rPr>
                                <w:rFonts w:ascii="Consolas" w:hAnsi="Consolas" w:cs="Consolas"/>
                                <w:color w:val="000000"/>
                                <w:sz w:val="19"/>
                                <w:szCs w:val="19"/>
                                <w:highlight w:val="white"/>
                                <w:lang w:bidi="ar-SA"/>
                              </w:rPr>
                              <w:t>_back(hex[total]);</w:t>
                            </w:r>
                          </w:p>
                          <w:p w14:paraId="0CBC510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w:t>
                            </w:r>
                            <w:proofErr w:type="gramStart"/>
                            <w:r>
                              <w:rPr>
                                <w:rFonts w:ascii="Consolas" w:hAnsi="Consolas" w:cs="Consolas"/>
                                <w:color w:val="000000"/>
                                <w:sz w:val="19"/>
                                <w:szCs w:val="19"/>
                                <w:highlight w:val="white"/>
                                <w:lang w:bidi="ar-SA"/>
                              </w:rPr>
                              <w:t>temp.length</w:t>
                            </w:r>
                            <w:proofErr w:type="gramEnd"/>
                            <w:r>
                              <w:rPr>
                                <w:rFonts w:ascii="Consolas" w:hAnsi="Consolas" w:cs="Consolas"/>
                                <w:color w:val="000000"/>
                                <w:sz w:val="19"/>
                                <w:szCs w:val="19"/>
                                <w:highlight w:val="white"/>
                                <w:lang w:bidi="ar-SA"/>
                              </w:rPr>
                              <w:t>() - 1; i &gt;= 0; i--){</w:t>
                            </w:r>
                          </w:p>
                          <w:p w14:paraId="0AADE87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result.push</w:t>
                            </w:r>
                            <w:proofErr w:type="gramEnd"/>
                            <w:r>
                              <w:rPr>
                                <w:rFonts w:ascii="Consolas" w:hAnsi="Consolas" w:cs="Consolas"/>
                                <w:color w:val="000000"/>
                                <w:sz w:val="19"/>
                                <w:szCs w:val="19"/>
                                <w:highlight w:val="white"/>
                                <w:lang w:bidi="ar-SA"/>
                              </w:rPr>
                              <w:t>_back(temp[i]);</w:t>
                            </w:r>
                          </w:p>
                          <w:p w14:paraId="4CBCF77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FA2EC1" w:rsidRPr="00F23EFC" w:rsidRDefault="00FA2EC1" w:rsidP="00D92C11">
                            <w:pPr>
                              <w:rPr>
                                <w:szCs w:val="24"/>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4DE0908E" id="_x0000_s1047" type="#_x0000_t202" style="width:420.25pt;height:19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" fillcolor="white [3201]" strokecolor="#00a0b8 [3204]" strokeweight=".5pt">
                <v:textbox style="mso-fit-shape-to-text:t">
                  <w:txbxContent>
                    <w:p w14:paraId="09B1CEB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từ nhị phân sang thập lục phân</w:t>
                      </w:r>
                    </w:p>
                    <w:p w14:paraId="0554D36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BinToHex(</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
                    <w:p w14:paraId="223DAB8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Mảng thập lục phân cơ bản</w:t>
                      </w:r>
                    </w:p>
                    <w:p w14:paraId="32E9D626"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w:t>
                      </w:r>
                      <w:proofErr w:type="gramEnd"/>
                      <w:r>
                        <w:rPr>
                          <w:rFonts w:ascii="Consolas" w:hAnsi="Consolas" w:cs="Consolas"/>
                          <w:color w:val="000000"/>
                          <w:sz w:val="19"/>
                          <w:szCs w:val="19"/>
                          <w:highlight w:val="white"/>
                          <w:lang w:bidi="ar-SA"/>
                        </w:rPr>
                        <w:t xml:space="preserve">] =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'1'</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'2'</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'3'</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'4'</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'5'</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'6'</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'7'</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'8'</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'9'</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'B'</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'C'</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'D'</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'E'</w:t>
                      </w:r>
                      <w:r>
                        <w:rPr>
                          <w:rFonts w:ascii="Consolas" w:hAnsi="Consolas" w:cs="Consolas"/>
                          <w:color w:val="000000"/>
                          <w:sz w:val="19"/>
                          <w:szCs w:val="19"/>
                          <w:highlight w:val="white"/>
                          <w:lang w:bidi="ar-SA"/>
                        </w:rPr>
                        <w:t xml:space="preserve">, </w:t>
                      </w:r>
                      <w:r>
                        <w:rPr>
                          <w:rFonts w:ascii="Consolas" w:hAnsi="Consolas" w:cs="Consolas"/>
                          <w:color w:val="A31515"/>
                          <w:sz w:val="19"/>
                          <w:szCs w:val="19"/>
                          <w:highlight w:val="white"/>
                          <w:lang w:bidi="ar-SA"/>
                        </w:rPr>
                        <w:t>'F'</w:t>
                      </w:r>
                      <w:r>
                        <w:rPr>
                          <w:rFonts w:ascii="Consolas" w:hAnsi="Consolas" w:cs="Consolas"/>
                          <w:color w:val="000000"/>
                          <w:sz w:val="19"/>
                          <w:szCs w:val="19"/>
                          <w:highlight w:val="white"/>
                          <w:lang w:bidi="ar-SA"/>
                        </w:rPr>
                        <w:t xml:space="preserve"> };</w:t>
                      </w:r>
                    </w:p>
                    <w:p w14:paraId="4FC9388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result;</w:t>
                      </w:r>
                    </w:p>
                    <w:p w14:paraId="758BAE1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temp;</w:t>
                      </w:r>
                    </w:p>
                    <w:p w14:paraId="0AA2E15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25AC25A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w:t>
                      </w:r>
                    </w:p>
                    <w:p w14:paraId="582DE125"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total = 0;</w:t>
                      </w:r>
                    </w:p>
                    <w:p w14:paraId="732321F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w:t>
                      </w:r>
                    </w:p>
                    <w:p w14:paraId="25DB765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&lt;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w:t>
                      </w:r>
                    </w:p>
                    <w:p w14:paraId="6F57F7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CD1A5F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trái qua phải, gặp bit 1 thì cộng thêm 2^multiplier vào total</w:t>
                      </w:r>
                    </w:p>
                    <w:p w14:paraId="31D7B9E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multiplier * 2 mỗi lần chạy</w:t>
                      </w:r>
                    </w:p>
                    <w:p w14:paraId="3C04E62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 xml:space="preserve">() - 1 - pos]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22FF632E"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3A8CA7D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BINARY;</w:t>
                      </w:r>
                    </w:p>
                    <w:p w14:paraId="410FAB9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11357F9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đã đủ số 8 bit -&gt; chuyển total thành thập lục phân = mảng đã tạo</w:t>
                      </w:r>
                    </w:p>
                    <w:p w14:paraId="4C6C9A3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7D664D48"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temp.push</w:t>
                      </w:r>
                      <w:proofErr w:type="gramEnd"/>
                      <w:r>
                        <w:rPr>
                          <w:rFonts w:ascii="Consolas" w:hAnsi="Consolas" w:cs="Consolas"/>
                          <w:color w:val="000000"/>
                          <w:sz w:val="19"/>
                          <w:szCs w:val="19"/>
                          <w:highlight w:val="white"/>
                          <w:lang w:bidi="ar-SA"/>
                        </w:rPr>
                        <w:t>_back(hex[total]);</w:t>
                      </w:r>
                    </w:p>
                    <w:p w14:paraId="58AFC0A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0;</w:t>
                      </w:r>
                    </w:p>
                    <w:p w14:paraId="697EF6D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1;</w:t>
                      </w:r>
                    </w:p>
                    <w:p w14:paraId="46CFD7E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E9B0EFD"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9AD7B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
                    <w:p w14:paraId="0852CFEB"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chưa đủ bit cho 1 thập lục phân, add thêm các bit = bit đầu</w:t>
                      </w:r>
                    </w:p>
                    <w:p w14:paraId="6BFF199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348506E0"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total = total + (</w:t>
                      </w:r>
                      <w:proofErr w:type="gramStart"/>
                      <w:r>
                        <w:rPr>
                          <w:rFonts w:ascii="Consolas" w:hAnsi="Consolas" w:cs="Consolas"/>
                          <w:color w:val="808080"/>
                          <w:sz w:val="19"/>
                          <w:szCs w:val="19"/>
                          <w:highlight w:val="white"/>
                          <w:lang w:bidi="ar-SA"/>
                        </w:rPr>
                        <w:t>bits</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 xml:space="preserve">0] - </w:t>
                      </w:r>
                      <w:r>
                        <w:rPr>
                          <w:rFonts w:ascii="Consolas" w:hAnsi="Consolas" w:cs="Consolas"/>
                          <w:color w:val="A31515"/>
                          <w:sz w:val="19"/>
                          <w:szCs w:val="19"/>
                          <w:highlight w:val="white"/>
                          <w:lang w:bidi="ar-SA"/>
                        </w:rPr>
                        <w:t>'0'</w:t>
                      </w:r>
                      <w:r>
                        <w:rPr>
                          <w:rFonts w:ascii="Consolas" w:hAnsi="Consolas" w:cs="Consolas"/>
                          <w:color w:val="000000"/>
                          <w:sz w:val="19"/>
                          <w:szCs w:val="19"/>
                          <w:highlight w:val="white"/>
                          <w:lang w:bidi="ar-SA"/>
                        </w:rPr>
                        <w:t>) * multiplier;</w:t>
                      </w:r>
                    </w:p>
                    <w:p w14:paraId="6E659D8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pos++;</w:t>
                      </w:r>
                    </w:p>
                    <w:p w14:paraId="4B5A5D2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multiplier *= 2;</w:t>
                      </w:r>
                    </w:p>
                    <w:p w14:paraId="64B471B7"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BIN_PER_HEX == 0){</w:t>
                      </w:r>
                    </w:p>
                    <w:p w14:paraId="797B5D6E"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temp.push</w:t>
                      </w:r>
                      <w:proofErr w:type="gramEnd"/>
                      <w:r>
                        <w:rPr>
                          <w:rFonts w:ascii="Consolas" w:hAnsi="Consolas" w:cs="Consolas"/>
                          <w:color w:val="000000"/>
                          <w:sz w:val="19"/>
                          <w:szCs w:val="19"/>
                          <w:highlight w:val="white"/>
                          <w:lang w:bidi="ar-SA"/>
                        </w:rPr>
                        <w:t>_back(hex[total]);</w:t>
                      </w:r>
                    </w:p>
                    <w:p w14:paraId="0CBC5101"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2F7C5993"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0851772"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E14F5A"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w:t>
                      </w:r>
                      <w:proofErr w:type="gramStart"/>
                      <w:r>
                        <w:rPr>
                          <w:rFonts w:ascii="Consolas" w:hAnsi="Consolas" w:cs="Consolas"/>
                          <w:color w:val="000000"/>
                          <w:sz w:val="19"/>
                          <w:szCs w:val="19"/>
                          <w:highlight w:val="white"/>
                          <w:lang w:bidi="ar-SA"/>
                        </w:rPr>
                        <w:t>temp.length</w:t>
                      </w:r>
                      <w:proofErr w:type="gramEnd"/>
                      <w:r>
                        <w:rPr>
                          <w:rFonts w:ascii="Consolas" w:hAnsi="Consolas" w:cs="Consolas"/>
                          <w:color w:val="000000"/>
                          <w:sz w:val="19"/>
                          <w:szCs w:val="19"/>
                          <w:highlight w:val="white"/>
                          <w:lang w:bidi="ar-SA"/>
                        </w:rPr>
                        <w:t>() - 1; i &gt;= 0; i--){</w:t>
                      </w:r>
                    </w:p>
                    <w:p w14:paraId="0AADE87F"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result.push</w:t>
                      </w:r>
                      <w:proofErr w:type="gramEnd"/>
                      <w:r>
                        <w:rPr>
                          <w:rFonts w:ascii="Consolas" w:hAnsi="Consolas" w:cs="Consolas"/>
                          <w:color w:val="000000"/>
                          <w:sz w:val="19"/>
                          <w:szCs w:val="19"/>
                          <w:highlight w:val="white"/>
                          <w:lang w:bidi="ar-SA"/>
                        </w:rPr>
                        <w:t>_back(temp[i]);</w:t>
                      </w:r>
                    </w:p>
                    <w:p w14:paraId="4CBCF77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86EC4A9"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p>
                    <w:p w14:paraId="1C7B49DC" w14:textId="77777777" w:rsidR="00FA2EC1" w:rsidRDefault="00FA2EC1" w:rsidP="00D92C11">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204B495C" w14:textId="40CD34D2" w:rsidR="00FA2EC1" w:rsidRPr="00F23EFC" w:rsidRDefault="00FA2EC1" w:rsidP="00D92C11">
                      <w:pPr>
                        <w:rPr>
                          <w:szCs w:val="24"/>
                        </w:rPr>
                      </w:pPr>
                      <w:r>
                        <w:rPr>
                          <w:rFonts w:ascii="Consolas" w:hAnsi="Consolas" w:cs="Consolas"/>
                          <w:color w:val="000000"/>
                          <w:sz w:val="19"/>
                          <w:szCs w:val="19"/>
                          <w:highlight w:val="white"/>
                          <w:lang w:bidi="ar-SA"/>
                        </w:rPr>
                        <w:t>}</w:t>
                      </w:r>
                    </w:p>
                  </w:txbxContent>
                </v:textbox>
                <w10:anchorlock/>
              </v:shape>
            </w:pict>
          </mc:Fallback>
        </mc:AlternateContent>
      </w:r>
    </w:p>
    <w:p w14:paraId="0F43FB95" w14:textId="7B264DB3" w:rsidR="000F0B65" w:rsidRDefault="000F0B65" w:rsidP="000F0B65">
      <w:pPr>
        <w:pStyle w:val="ListParagraph"/>
        <w:numPr>
          <w:ilvl w:val="0"/>
          <w:numId w:val="14"/>
        </w:numPr>
      </w:pPr>
      <w:r>
        <w:t>Thập phân sang thập lục phân: Thực hiện qua trung gian chuỗi nhị phân.</w:t>
      </w:r>
    </w:p>
    <w:p w14:paraId="523C4482" w14:textId="6011241A" w:rsidR="000F0B65" w:rsidRDefault="000F0B65" w:rsidP="000F0B65">
      <w:r>
        <w:rPr>
          <w:noProof/>
          <w:lang w:eastAsia="ja-JP"/>
        </w:rPr>
        <w:lastRenderedPageBreak/>
        <mc:AlternateContent>
          <mc:Choice Requires="wps">
            <w:drawing>
              <wp:inline distT="0" distB="0" distL="0" distR="0" wp14:anchorId="0CA2E951" wp14:editId="393254ED">
                <wp:extent cx="5337175" cy="6832600"/>
                <wp:effectExtent l="0" t="0" r="15875" b="27305"/>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326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78D7AA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FA2EC1" w:rsidRPr="00F23EFC" w:rsidRDefault="00FA2EC1" w:rsidP="000F0B65">
                            <w:pPr>
                              <w:rPr>
                                <w:szCs w:val="24"/>
                              </w:rPr>
                            </w:pPr>
                          </w:p>
                        </w:txbxContent>
                      </wps:txbx>
                      <wps:bodyPr rot="0" vert="horz" wrap="square" lIns="91440" tIns="45720" rIns="91440" bIns="45720" anchor="t" anchorCtr="0">
                        <a:spAutoFit/>
                      </wps:bodyPr>
                    </wps:wsp>
                  </a:graphicData>
                </a:graphic>
              </wp:inline>
            </w:drawing>
          </mc:Choice>
          <mc:Fallback>
            <w:pict>
              <v:shape w14:anchorId="0CA2E951" id="_x0000_s1048" type="#_x0000_t202" style="width:420.25pt;height:5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" fillcolor="white [3201]" strokecolor="#00a0b8 [3204]" strokeweight=".5pt">
                <v:textbox style="mso-fit-shape-to-text:t">
                  <w:txbxContent>
                    <w:p w14:paraId="478D7AA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phân sang thập lục phân</w:t>
                      </w:r>
                    </w:p>
                    <w:p w14:paraId="19A76F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roofErr w:type="gramStart"/>
                      <w:r>
                        <w:rPr>
                          <w:rFonts w:ascii="Consolas" w:hAnsi="Consolas" w:cs="Consolas"/>
                          <w:color w:val="000000"/>
                          <w:sz w:val="19"/>
                          <w:szCs w:val="19"/>
                          <w:highlight w:val="white"/>
                          <w:lang w:bidi="ar-SA"/>
                        </w:rPr>
                        <w:t>std::</w:t>
                      </w:r>
                      <w:proofErr w:type="gramEnd"/>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 DecToHex(</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47678DE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BinToHex(DecToBin(</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6ABB0E2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1A203154" w14:textId="7E26A7C8" w:rsidR="00FA2EC1" w:rsidRPr="00F23EFC" w:rsidRDefault="00FA2EC1" w:rsidP="000F0B65">
                      <w:pPr>
                        <w:rPr>
                          <w:szCs w:val="24"/>
                        </w:rPr>
                      </w:pPr>
                    </w:p>
                  </w:txbxContent>
                </v:textbox>
                <w10:anchorlock/>
              </v:shape>
            </w:pict>
          </mc:Fallback>
        </mc:AlternateContent>
      </w:r>
    </w:p>
    <w:p w14:paraId="722E3D5D" w14:textId="409A511B" w:rsidR="000F0B65" w:rsidRDefault="000F0B65" w:rsidP="000F0B65">
      <w:pPr>
        <w:pStyle w:val="ListParagraph"/>
        <w:numPr>
          <w:ilvl w:val="0"/>
          <w:numId w:val="14"/>
        </w:numPr>
      </w:pPr>
      <w:r>
        <w:t>Thập lục phân sang thập phân: Gom nhóm 8 chữ số thập lục phân thành 1 số nguyên không dấu 32 bit. Nếu thiếu, không thêm dựa trên bit đầu mà chỉ để 0 nên chỉ chuyển thành số dương.</w:t>
      </w:r>
    </w:p>
    <w:p w14:paraId="4F5DDD2F" w14:textId="0A3D117E" w:rsidR="000F0B65" w:rsidRDefault="000F0B65" w:rsidP="000F0B65">
      <w:r>
        <w:rPr>
          <w:noProof/>
          <w:lang w:eastAsia="ja-JP"/>
        </w:rPr>
        <mc:AlternateContent>
          <mc:Choice Requires="wps">
            <w:drawing>
              <wp:inline distT="0" distB="0" distL="0" distR="0" wp14:anchorId="63D4BEF3" wp14:editId="3AE14FFC">
                <wp:extent cx="5337175" cy="1077595"/>
                <wp:effectExtent l="0" t="0" r="15875" b="26670"/>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107759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640D6E8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proofErr w:type="gramEnd"/>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roofErr w:type="gramStart"/>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 - 1 - pos];</w:t>
                            </w:r>
                          </w:p>
                          <w:p w14:paraId="38268A2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proofErr w:type="gramStart"/>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 xml:space="preserve"> ?</w:t>
                            </w:r>
                            <w:proofErr w:type="gramEnd"/>
                            <w:r>
                              <w:rPr>
                                <w:rFonts w:ascii="Consolas" w:hAnsi="Consolas" w:cs="Consolas"/>
                                <w:color w:val="000000"/>
                                <w:sz w:val="19"/>
                                <w:szCs w:val="19"/>
                                <w:highlight w:val="white"/>
                                <w:lang w:bidi="ar-SA"/>
                              </w:rPr>
                              <w:t xml:space="preserve"> (c - </w:t>
                            </w:r>
                            <w:r>
                              <w:rPr>
                                <w:rFonts w:ascii="Consolas" w:hAnsi="Consolas" w:cs="Consolas"/>
                                <w:color w:val="A31515"/>
                                <w:sz w:val="19"/>
                                <w:szCs w:val="19"/>
                                <w:highlight w:val="white"/>
                                <w:lang w:bidi="ar-SA"/>
                              </w:rPr>
                              <w:t>'0'</w:t>
                            </w:r>
                            <w:proofErr w:type="gramStart"/>
                            <w:r>
                              <w:rPr>
                                <w:rFonts w:ascii="Consolas" w:hAnsi="Consolas" w:cs="Consolas"/>
                                <w:color w:val="000000"/>
                                <w:sz w:val="19"/>
                                <w:szCs w:val="19"/>
                                <w:highlight w:val="white"/>
                                <w:lang w:bidi="ar-SA"/>
                              </w:rPr>
                              <w:t>) :</w:t>
                            </w:r>
                            <w:proofErr w:type="gramEnd"/>
                            <w:r>
                              <w:rPr>
                                <w:rFonts w:ascii="Consolas" w:hAnsi="Consolas" w:cs="Consolas"/>
                                <w:color w:val="000000"/>
                                <w:sz w:val="19"/>
                                <w:szCs w:val="19"/>
                                <w:highlight w:val="white"/>
                                <w:lang w:bidi="ar-SA"/>
                              </w:rPr>
                              <w:t xml:space="preserve">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HEX_PER_UINT;</w:t>
                            </w:r>
                          </w:p>
                          <w:p w14:paraId="48488005"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HEX;</w:t>
                            </w:r>
                          </w:p>
                          <w:p w14:paraId="3E49D06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3D4BEF3" id="_x0000_s1049" type="#_x0000_t202" style="width:420.25pt;height:8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" fillcolor="white [3201]" strokecolor="#00a0b8 [3204]" strokeweight=".5pt">
                <v:textbox style="mso-fit-shape-to-text:t">
                  <w:txbxContent>
                    <w:p w14:paraId="640D6E8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Chuyển thập lục phân sang thập phân</w:t>
                      </w:r>
                    </w:p>
                    <w:p w14:paraId="7256CA5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HexToDec(</w:t>
                      </w:r>
                      <w:proofErr w:type="gramEnd"/>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std::</w:t>
                      </w:r>
                      <w:r>
                        <w:rPr>
                          <w:rFonts w:ascii="Consolas" w:hAnsi="Consolas" w:cs="Consolas"/>
                          <w:color w:val="2B91AF"/>
                          <w:sz w:val="19"/>
                          <w:szCs w:val="19"/>
                          <w:highlight w:val="white"/>
                          <w:lang w:bidi="ar-SA"/>
                        </w:rPr>
                        <w:t>string</w:t>
                      </w:r>
                      <w:r>
                        <w:rPr>
                          <w:rFonts w:ascii="Consolas" w:hAnsi="Consolas" w:cs="Consolas"/>
                          <w:color w:val="000000"/>
                          <w:sz w:val="19"/>
                          <w:szCs w:val="19"/>
                          <w:highlight w:val="white"/>
                          <w:lang w:bidi="ar-SA"/>
                        </w:rPr>
                        <w:t xml:space="preserve">&amp;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
                    <w:p w14:paraId="069CA7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42CCC90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454957F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multiplier = 1; </w:t>
                      </w:r>
                      <w:r>
                        <w:rPr>
                          <w:rFonts w:ascii="Consolas" w:hAnsi="Consolas" w:cs="Consolas"/>
                          <w:color w:val="008000"/>
                          <w:sz w:val="19"/>
                          <w:szCs w:val="19"/>
                          <w:highlight w:val="white"/>
                          <w:lang w:bidi="ar-SA"/>
                        </w:rPr>
                        <w:t>// biến nhân 16^x</w:t>
                      </w:r>
                    </w:p>
                    <w:p w14:paraId="29C004E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w:t>
                      </w:r>
                      <w:proofErr w:type="gramEnd"/>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pos = 0; pos &lt;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 pos++){</w:t>
                      </w:r>
                    </w:p>
                    <w:p w14:paraId="4688126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chạy từ phải qua, tính đủ số thập lục phân cho 1 block data</w:t>
                      </w:r>
                    </w:p>
                    <w:p w14:paraId="6D365A5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rồi reset lại</w:t>
                      </w:r>
                    </w:p>
                    <w:p w14:paraId="5933ED6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char</w:t>
                      </w:r>
                      <w:r>
                        <w:rPr>
                          <w:rFonts w:ascii="Consolas" w:hAnsi="Consolas" w:cs="Consolas"/>
                          <w:color w:val="000000"/>
                          <w:sz w:val="19"/>
                          <w:szCs w:val="19"/>
                          <w:highlight w:val="white"/>
                          <w:lang w:bidi="ar-SA"/>
                        </w:rPr>
                        <w:t xml:space="preserve"> c = </w:t>
                      </w:r>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w:t>
                      </w:r>
                      <w:proofErr w:type="gramStart"/>
                      <w:r>
                        <w:rPr>
                          <w:rFonts w:ascii="Consolas" w:hAnsi="Consolas" w:cs="Consolas"/>
                          <w:color w:val="808080"/>
                          <w:sz w:val="19"/>
                          <w:szCs w:val="19"/>
                          <w:highlight w:val="white"/>
                          <w:lang w:bidi="ar-SA"/>
                        </w:rPr>
                        <w:t>hexs</w:t>
                      </w:r>
                      <w:r>
                        <w:rPr>
                          <w:rFonts w:ascii="Consolas" w:hAnsi="Consolas" w:cs="Consolas"/>
                          <w:color w:val="000000"/>
                          <w:sz w:val="19"/>
                          <w:szCs w:val="19"/>
                          <w:highlight w:val="white"/>
                          <w:lang w:bidi="ar-SA"/>
                        </w:rPr>
                        <w:t>.length</w:t>
                      </w:r>
                      <w:proofErr w:type="gramEnd"/>
                      <w:r>
                        <w:rPr>
                          <w:rFonts w:ascii="Consolas" w:hAnsi="Consolas" w:cs="Consolas"/>
                          <w:color w:val="000000"/>
                          <w:sz w:val="19"/>
                          <w:szCs w:val="19"/>
                          <w:highlight w:val="white"/>
                          <w:lang w:bidi="ar-SA"/>
                        </w:rPr>
                        <w:t>() - 1 - pos];</w:t>
                      </w:r>
                    </w:p>
                    <w:p w14:paraId="38268A2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val = c &lt; </w:t>
                      </w:r>
                      <w:r>
                        <w:rPr>
                          <w:rFonts w:ascii="Consolas" w:hAnsi="Consolas" w:cs="Consolas"/>
                          <w:color w:val="A31515"/>
                          <w:sz w:val="19"/>
                          <w:szCs w:val="19"/>
                          <w:highlight w:val="white"/>
                          <w:lang w:bidi="ar-SA"/>
                        </w:rPr>
                        <w:t>'A</w:t>
                      </w:r>
                      <w:proofErr w:type="gramStart"/>
                      <w:r>
                        <w:rPr>
                          <w:rFonts w:ascii="Consolas" w:hAnsi="Consolas" w:cs="Consolas"/>
                          <w:color w:val="A31515"/>
                          <w:sz w:val="19"/>
                          <w:szCs w:val="19"/>
                          <w:highlight w:val="white"/>
                          <w:lang w:bidi="ar-SA"/>
                        </w:rPr>
                        <w:t>'</w:t>
                      </w:r>
                      <w:r>
                        <w:rPr>
                          <w:rFonts w:ascii="Consolas" w:hAnsi="Consolas" w:cs="Consolas"/>
                          <w:color w:val="000000"/>
                          <w:sz w:val="19"/>
                          <w:szCs w:val="19"/>
                          <w:highlight w:val="white"/>
                          <w:lang w:bidi="ar-SA"/>
                        </w:rPr>
                        <w:t xml:space="preserve"> ?</w:t>
                      </w:r>
                      <w:proofErr w:type="gramEnd"/>
                      <w:r>
                        <w:rPr>
                          <w:rFonts w:ascii="Consolas" w:hAnsi="Consolas" w:cs="Consolas"/>
                          <w:color w:val="000000"/>
                          <w:sz w:val="19"/>
                          <w:szCs w:val="19"/>
                          <w:highlight w:val="white"/>
                          <w:lang w:bidi="ar-SA"/>
                        </w:rPr>
                        <w:t xml:space="preserve"> (c - </w:t>
                      </w:r>
                      <w:r>
                        <w:rPr>
                          <w:rFonts w:ascii="Consolas" w:hAnsi="Consolas" w:cs="Consolas"/>
                          <w:color w:val="A31515"/>
                          <w:sz w:val="19"/>
                          <w:szCs w:val="19"/>
                          <w:highlight w:val="white"/>
                          <w:lang w:bidi="ar-SA"/>
                        </w:rPr>
                        <w:t>'0'</w:t>
                      </w:r>
                      <w:proofErr w:type="gramStart"/>
                      <w:r>
                        <w:rPr>
                          <w:rFonts w:ascii="Consolas" w:hAnsi="Consolas" w:cs="Consolas"/>
                          <w:color w:val="000000"/>
                          <w:sz w:val="19"/>
                          <w:szCs w:val="19"/>
                          <w:highlight w:val="white"/>
                          <w:lang w:bidi="ar-SA"/>
                        </w:rPr>
                        <w:t>) :</w:t>
                      </w:r>
                      <w:proofErr w:type="gramEnd"/>
                      <w:r>
                        <w:rPr>
                          <w:rFonts w:ascii="Consolas" w:hAnsi="Consolas" w:cs="Consolas"/>
                          <w:color w:val="000000"/>
                          <w:sz w:val="19"/>
                          <w:szCs w:val="19"/>
                          <w:highlight w:val="white"/>
                          <w:lang w:bidi="ar-SA"/>
                        </w:rPr>
                        <w:t xml:space="preserve"> (10 + c - </w:t>
                      </w:r>
                      <w:r>
                        <w:rPr>
                          <w:rFonts w:ascii="Consolas" w:hAnsi="Consolas" w:cs="Consolas"/>
                          <w:color w:val="A31515"/>
                          <w:sz w:val="19"/>
                          <w:szCs w:val="19"/>
                          <w:highlight w:val="white"/>
                          <w:lang w:bidi="ar-SA"/>
                        </w:rPr>
                        <w:t>'A'</w:t>
                      </w:r>
                      <w:r>
                        <w:rPr>
                          <w:rFonts w:ascii="Consolas" w:hAnsi="Consolas" w:cs="Consolas"/>
                          <w:color w:val="000000"/>
                          <w:sz w:val="19"/>
                          <w:szCs w:val="19"/>
                          <w:highlight w:val="white"/>
                          <w:lang w:bidi="ar-SA"/>
                        </w:rPr>
                        <w:t>);</w:t>
                      </w:r>
                    </w:p>
                    <w:p w14:paraId="398F44A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block = pos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HEX_PER_UINT;</w:t>
                      </w:r>
                    </w:p>
                    <w:p w14:paraId="48488005"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result.m_binary[block] = result.m_binary[block] + (val * multiplier);</w:t>
                      </w:r>
                    </w:p>
                    <w:p w14:paraId="20642E1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multiplier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HEX;</w:t>
                      </w:r>
                    </w:p>
                    <w:p w14:paraId="3E49D06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295783C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p>
                    <w:p w14:paraId="1D678FC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6B67DAAD" w14:textId="0DFA51FF"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1DE885A" w14:textId="3A389133" w:rsidR="000F0B65" w:rsidRDefault="000F0B65" w:rsidP="000F0B65">
      <w:pPr>
        <w:pStyle w:val="mc3"/>
      </w:pPr>
      <w:bookmarkStart w:id="9" w:name="_Toc510188016"/>
      <w:r>
        <w:t>Cộng trừ nhân chia</w:t>
      </w:r>
      <w:bookmarkEnd w:id="9"/>
    </w:p>
    <w:p w14:paraId="1F8F18B2" w14:textId="235DF4A5" w:rsidR="000F0B65" w:rsidRDefault="000F0B65" w:rsidP="000F0B65">
      <w:pPr>
        <w:pStyle w:val="ListParagraph"/>
        <w:numPr>
          <w:ilvl w:val="0"/>
          <w:numId w:val="14"/>
        </w:numPr>
      </w:pPr>
      <w:r>
        <w:t>Cộng: Cộng từng phần tử với nhau, nếu có tràn số thì lần cộng kế cộng thêm 1.</w:t>
      </w:r>
    </w:p>
    <w:p w14:paraId="5D88D8AE" w14:textId="2D9FD2BC" w:rsidR="000F0B65" w:rsidRDefault="000F0B65" w:rsidP="000F0B65">
      <w:r>
        <w:rPr>
          <w:noProof/>
          <w:lang w:eastAsia="ja-JP"/>
        </w:rPr>
        <mc:AlternateContent>
          <mc:Choice Requires="wps">
            <w:drawing>
              <wp:inline distT="0" distB="0" distL="0" distR="0" wp14:anchorId="67644DD0" wp14:editId="44D05B19">
                <wp:extent cx="5337175" cy="2659380"/>
                <wp:effectExtent l="0" t="0" r="15875" b="19685"/>
                <wp:docPr id="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65938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9F1426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5A971DF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w:t>
                            </w:r>
                            <w:proofErr w:type="gramStart"/>
                            <w:r>
                              <w:rPr>
                                <w:rFonts w:ascii="Consolas" w:hAnsi="Consolas" w:cs="Consolas"/>
                                <w:color w:val="000000"/>
                                <w:sz w:val="19"/>
                                <w:szCs w:val="19"/>
                                <w:highlight w:val="white"/>
                                <w:lang w:bidi="ar-SA"/>
                              </w:rPr>
                              <w:t>overflow ?</w:t>
                            </w:r>
                            <w:proofErr w:type="gramEnd"/>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1 :</w:t>
                            </w:r>
                            <w:proofErr w:type="gramEnd"/>
                            <w:r>
                              <w:rPr>
                                <w:rFonts w:ascii="Consolas" w:hAnsi="Consolas" w:cs="Consolas"/>
                                <w:color w:val="000000"/>
                                <w:sz w:val="19"/>
                                <w:szCs w:val="19"/>
                                <w:highlight w:val="white"/>
                                <w:lang w:bidi="ar-SA"/>
                              </w:rPr>
                              <w:t xml:space="preserve"> 0);</w:t>
                            </w:r>
                          </w:p>
                          <w:p w14:paraId="1E07D0A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7644DD0" id="_x0000_s1050" type="#_x0000_t202" style="width:420.25pt;height:2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" fillcolor="white [3201]" strokecolor="#00a0b8 [3204]" strokeweight=".5pt">
                <v:textbox style="mso-fit-shape-to-text:t">
                  <w:txbxContent>
                    <w:p w14:paraId="49F1426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cộng</w:t>
                      </w:r>
                    </w:p>
                    <w:p w14:paraId="478DCC0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25D800A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result;</w:t>
                      </w:r>
                    </w:p>
                    <w:p w14:paraId="6A9CF827"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overflow = </w:t>
                      </w:r>
                      <w:r>
                        <w:rPr>
                          <w:rFonts w:ascii="Consolas" w:hAnsi="Consolas" w:cs="Consolas"/>
                          <w:color w:val="0000FF"/>
                          <w:sz w:val="19"/>
                          <w:szCs w:val="19"/>
                          <w:highlight w:val="white"/>
                          <w:lang w:bidi="ar-SA"/>
                        </w:rPr>
                        <w:t>false</w:t>
                      </w:r>
                      <w:r>
                        <w:rPr>
                          <w:rFonts w:ascii="Consolas" w:hAnsi="Consolas" w:cs="Consolas"/>
                          <w:color w:val="000000"/>
                          <w:sz w:val="19"/>
                          <w:szCs w:val="19"/>
                          <w:highlight w:val="white"/>
                          <w:lang w:bidi="ar-SA"/>
                        </w:rPr>
                        <w:t>;</w:t>
                      </w:r>
                    </w:p>
                    <w:p w14:paraId="22E8DDF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5A971DF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Cộng bình thường các block data</w:t>
                      </w:r>
                    </w:p>
                    <w:p w14:paraId="7266A95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8000"/>
                          <w:sz w:val="19"/>
                          <w:szCs w:val="19"/>
                          <w:highlight w:val="white"/>
                          <w:lang w:bidi="ar-SA"/>
                        </w:rPr>
                        <w:t>// Nếu có overflow từ trước, cộng thêm 1</w:t>
                      </w:r>
                    </w:p>
                    <w:p w14:paraId="677C139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result.m_binary[i]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 (</w:t>
                      </w:r>
                      <w:proofErr w:type="gramStart"/>
                      <w:r>
                        <w:rPr>
                          <w:rFonts w:ascii="Consolas" w:hAnsi="Consolas" w:cs="Consolas"/>
                          <w:color w:val="000000"/>
                          <w:sz w:val="19"/>
                          <w:szCs w:val="19"/>
                          <w:highlight w:val="white"/>
                          <w:lang w:bidi="ar-SA"/>
                        </w:rPr>
                        <w:t>overflow ?</w:t>
                      </w:r>
                      <w:proofErr w:type="gramEnd"/>
                      <w:r>
                        <w:rPr>
                          <w:rFonts w:ascii="Consolas" w:hAnsi="Consolas" w:cs="Consolas"/>
                          <w:color w:val="000000"/>
                          <w:sz w:val="19"/>
                          <w:szCs w:val="19"/>
                          <w:highlight w:val="white"/>
                          <w:lang w:bidi="ar-SA"/>
                        </w:rPr>
                        <w:t xml:space="preserve"> </w:t>
                      </w:r>
                      <w:proofErr w:type="gramStart"/>
                      <w:r>
                        <w:rPr>
                          <w:rFonts w:ascii="Consolas" w:hAnsi="Consolas" w:cs="Consolas"/>
                          <w:color w:val="000000"/>
                          <w:sz w:val="19"/>
                          <w:szCs w:val="19"/>
                          <w:highlight w:val="white"/>
                          <w:lang w:bidi="ar-SA"/>
                        </w:rPr>
                        <w:t>1 :</w:t>
                      </w:r>
                      <w:proofErr w:type="gramEnd"/>
                      <w:r>
                        <w:rPr>
                          <w:rFonts w:ascii="Consolas" w:hAnsi="Consolas" w:cs="Consolas"/>
                          <w:color w:val="000000"/>
                          <w:sz w:val="19"/>
                          <w:szCs w:val="19"/>
                          <w:highlight w:val="white"/>
                          <w:lang w:bidi="ar-SA"/>
                        </w:rPr>
                        <w:t xml:space="preserve"> 0);</w:t>
                      </w:r>
                    </w:p>
                    <w:p w14:paraId="1E07D0A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overflow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&lt;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.m_binary[i]) || (0xffffffff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.m_binary[i]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.m_binary[i] &amp;&amp; overflow);</w:t>
                      </w:r>
                    </w:p>
                    <w:p w14:paraId="2CDBB5B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3D6DF5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result;</w:t>
                      </w:r>
                    </w:p>
                    <w:p w14:paraId="5E924CF9" w14:textId="6541AB85"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67F23EC" w14:textId="12CAD6AA" w:rsidR="000F0B65" w:rsidRDefault="000F0B65" w:rsidP="000F0B65">
      <w:pPr>
        <w:pStyle w:val="ListParagraph"/>
        <w:numPr>
          <w:ilvl w:val="0"/>
          <w:numId w:val="14"/>
        </w:numPr>
      </w:pPr>
      <w:r>
        <w:t>Trừ: Cộng số đầu với số thứ 2 đổi dấu</w:t>
      </w:r>
    </w:p>
    <w:p w14:paraId="430786CA" w14:textId="35B1EF71" w:rsidR="000F0B65" w:rsidRDefault="000F0B65" w:rsidP="000F0B65">
      <w:r>
        <w:rPr>
          <w:noProof/>
          <w:lang w:eastAsia="ja-JP"/>
        </w:rPr>
        <w:lastRenderedPageBreak/>
        <mc:AlternateContent>
          <mc:Choice Requires="wps">
            <w:drawing>
              <wp:inline distT="0" distB="0" distL="0" distR="0" wp14:anchorId="063B9034" wp14:editId="2539654E">
                <wp:extent cx="5337175" cy="2094865"/>
                <wp:effectExtent l="0" t="0" r="15875" b="22860"/>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209486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D85496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063B9034" id="_x0000_s1051" type="#_x0000_t202" style="width:420.25pt;height:16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" fillcolor="white [3201]" strokecolor="#00a0b8 [3204]" strokeweight=".5pt">
                <v:textbox style="mso-fit-shape-to-text:t">
                  <w:txbxContent>
                    <w:p w14:paraId="3D85496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trừ</w:t>
                      </w:r>
                    </w:p>
                    <w:p w14:paraId="3D5D1BA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proofErr w:type="gramStart"/>
                      <w:r>
                        <w:rPr>
                          <w:rFonts w:ascii="Consolas" w:hAnsi="Consolas" w:cs="Consolas"/>
                          <w:color w:val="000000"/>
                          <w:sz w:val="19"/>
                          <w:szCs w:val="19"/>
                          <w:highlight w:val="white"/>
                          <w:lang w:bidi="ar-SA"/>
                        </w:rPr>
                        <w: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37F9BFF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94A6281" w14:textId="03461D5B"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6732F646" w14:textId="0722FE88" w:rsidR="000F0B65" w:rsidRDefault="000F0B65" w:rsidP="000F0B65">
      <w:pPr>
        <w:pStyle w:val="ListParagraph"/>
        <w:numPr>
          <w:ilvl w:val="0"/>
          <w:numId w:val="14"/>
        </w:numPr>
      </w:pPr>
      <w:r>
        <w:t>Nhân: Nhân bằng thuật toán Booth</w:t>
      </w:r>
    </w:p>
    <w:p w14:paraId="7B33A3E2" w14:textId="08EF9106" w:rsidR="000F0B65" w:rsidRDefault="000F0B65" w:rsidP="000F0B65">
      <w:r>
        <w:rPr>
          <w:noProof/>
          <w:lang w:eastAsia="ja-JP"/>
        </w:rPr>
        <mc:AlternateContent>
          <mc:Choice Requires="wps">
            <w:drawing>
              <wp:inline distT="0" distB="0" distL="0" distR="0" wp14:anchorId="699B4AD9" wp14:editId="25011358">
                <wp:extent cx="5337175" cy="681990"/>
                <wp:effectExtent l="0" t="0" r="15875" b="24765"/>
                <wp:docPr id="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8199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FE264F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roofErr w:type="gramEnd"/>
                          </w:p>
                          <w:p w14:paraId="3797868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w:t>
                            </w:r>
                          </w:p>
                          <w:p w14:paraId="243F3D2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w:t>
                            </w:r>
                            <w:proofErr w:type="gramStart"/>
                            <w:r>
                              <w:rPr>
                                <w:rFonts w:ascii="Consolas" w:hAnsi="Consolas" w:cs="Consolas"/>
                                <w:color w:val="000000"/>
                                <w:sz w:val="19"/>
                                <w:szCs w:val="19"/>
                                <w:highlight w:val="white"/>
                                <w:lang w:bidi="ar-SA"/>
                              </w:rPr>
                              <w:t>0){</w:t>
                            </w:r>
                            <w:proofErr w:type="gramEnd"/>
                          </w:p>
                          <w:p w14:paraId="2918DD6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w:t>
                            </w:r>
                            <w:proofErr w:type="gramStart"/>
                            <w:r>
                              <w:rPr>
                                <w:rFonts w:ascii="Consolas" w:hAnsi="Consolas" w:cs="Consolas"/>
                                <w:color w:val="000000"/>
                                <w:sz w:val="19"/>
                                <w:szCs w:val="19"/>
                                <w:highlight w:val="white"/>
                                <w:lang w:bidi="ar-SA"/>
                              </w:rPr>
                              <w:t>0){</w:t>
                            </w:r>
                            <w:proofErr w:type="gramEnd"/>
                          </w:p>
                          <w:p w14:paraId="0141D38E"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w:t>
                            </w:r>
                            <w:proofErr w:type="gramStart"/>
                            <w:r>
                              <w:rPr>
                                <w:rFonts w:ascii="Consolas" w:hAnsi="Consolas" w:cs="Consolas"/>
                                <w:color w:val="000000"/>
                                <w:sz w:val="19"/>
                                <w:szCs w:val="19"/>
                                <w:highlight w:val="white"/>
                                <w:lang w:bidi="ar-SA"/>
                              </w:rPr>
                              <w:t>1){</w:t>
                            </w:r>
                            <w:proofErr w:type="gramEnd"/>
                          </w:p>
                          <w:p w14:paraId="74528B0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000000"/>
                                <w:sz w:val="19"/>
                                <w:szCs w:val="19"/>
                                <w:highlight w:val="white"/>
                                <w:lang w:bidi="ar-SA"/>
                              </w:rPr>
                              <w:t>a, 0);</w:t>
                            </w:r>
                          </w:p>
                          <w:p w14:paraId="459C736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699B4AD9" id="_x0000_s1052" type="#_x0000_t202" style="width:420.25pt;height:5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" fillcolor="white [3201]" strokecolor="#00a0b8 [3204]" strokeweight=".5pt">
                <v:textbox style="mso-fit-shape-to-text:t">
                  <w:txbxContent>
                    <w:p w14:paraId="3FE264F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Phép nhân thuật toán booth</w:t>
                      </w:r>
                    </w:p>
                    <w:p w14:paraId="6B47ABD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proofErr w:type="gramStart"/>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roofErr w:type="gramEnd"/>
                    </w:p>
                    <w:p w14:paraId="3797868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a;</w:t>
                      </w:r>
                    </w:p>
                    <w:p w14:paraId="4B11EBBF"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temp = 0;</w:t>
                      </w:r>
                    </w:p>
                    <w:p w14:paraId="098DE96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n = </w:t>
                      </w:r>
                      <w:proofErr w:type="gramStart"/>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w:t>
                      </w:r>
                      <w:proofErr w:type="gramEnd"/>
                      <w:r>
                        <w:rPr>
                          <w:rFonts w:ascii="Consolas" w:hAnsi="Consolas" w:cs="Consolas"/>
                          <w:color w:val="000000"/>
                          <w:sz w:val="19"/>
                          <w:szCs w:val="19"/>
                          <w:highlight w:val="white"/>
                          <w:lang w:bidi="ar-SA"/>
                        </w:rPr>
                        <w:t>SIZE_OF_QINT;</w:t>
                      </w:r>
                    </w:p>
                    <w:p w14:paraId="243F3D21"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(n &gt; </w:t>
                      </w:r>
                      <w:proofErr w:type="gramStart"/>
                      <w:r>
                        <w:rPr>
                          <w:rFonts w:ascii="Consolas" w:hAnsi="Consolas" w:cs="Consolas"/>
                          <w:color w:val="000000"/>
                          <w:sz w:val="19"/>
                          <w:szCs w:val="19"/>
                          <w:highlight w:val="white"/>
                          <w:lang w:bidi="ar-SA"/>
                        </w:rPr>
                        <w:t>0){</w:t>
                      </w:r>
                      <w:proofErr w:type="gramEnd"/>
                    </w:p>
                    <w:p w14:paraId="2918DD60"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lastQ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0);</w:t>
                      </w:r>
                    </w:p>
                    <w:p w14:paraId="39F1832B"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1 &amp;&amp; temp == </w:t>
                      </w:r>
                      <w:proofErr w:type="gramStart"/>
                      <w:r>
                        <w:rPr>
                          <w:rFonts w:ascii="Consolas" w:hAnsi="Consolas" w:cs="Consolas"/>
                          <w:color w:val="000000"/>
                          <w:sz w:val="19"/>
                          <w:szCs w:val="19"/>
                          <w:highlight w:val="white"/>
                          <w:lang w:bidi="ar-SA"/>
                        </w:rPr>
                        <w:t>0){</w:t>
                      </w:r>
                      <w:proofErr w:type="gramEnd"/>
                    </w:p>
                    <w:p w14:paraId="0141D38E"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555D9446"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020E2949"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(lastQ == 0 &amp;&amp; temp == </w:t>
                      </w:r>
                      <w:proofErr w:type="gramStart"/>
                      <w:r>
                        <w:rPr>
                          <w:rFonts w:ascii="Consolas" w:hAnsi="Consolas" w:cs="Consolas"/>
                          <w:color w:val="000000"/>
                          <w:sz w:val="19"/>
                          <w:szCs w:val="19"/>
                          <w:highlight w:val="white"/>
                          <w:lang w:bidi="ar-SA"/>
                        </w:rPr>
                        <w:t>1){</w:t>
                      </w:r>
                      <w:proofErr w:type="gramEnd"/>
                    </w:p>
                    <w:p w14:paraId="74528B04"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a = a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DAC0CD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6C74A223"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
                    <w:p w14:paraId="517D0E5A"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lastA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000000"/>
                          <w:sz w:val="19"/>
                          <w:szCs w:val="19"/>
                          <w:highlight w:val="white"/>
                          <w:lang w:bidi="ar-SA"/>
                        </w:rPr>
                        <w:t>a, 0);</w:t>
                      </w:r>
                    </w:p>
                    <w:p w14:paraId="459C736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a = a &gt;&gt; 1;</w:t>
                      </w:r>
                    </w:p>
                    <w:p w14:paraId="1E05098C"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xml:space="preserve"> &gt;&gt; 1;</w:t>
                      </w:r>
                    </w:p>
                    <w:p w14:paraId="424BF762"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00"/>
                          <w:sz w:val="19"/>
                          <w:szCs w:val="19"/>
                          <w:highlight w:val="white"/>
                          <w:lang w:bidi="ar-SA"/>
                        </w:rPr>
                        <w:t>SetBit(</w:t>
                      </w:r>
                      <w:proofErr w:type="gramEnd"/>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 127, lastA == 1);</w:t>
                      </w:r>
                    </w:p>
                    <w:p w14:paraId="775E34E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temp = lastQ;</w:t>
                      </w:r>
                    </w:p>
                    <w:p w14:paraId="74216F7D"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w:t>
                      </w:r>
                    </w:p>
                    <w:p w14:paraId="41BF174E"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AEDDFC7" w14:textId="77777777" w:rsidR="00FA2EC1"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m</w:t>
                      </w:r>
                      <w:r>
                        <w:rPr>
                          <w:rFonts w:ascii="Consolas" w:hAnsi="Consolas" w:cs="Consolas"/>
                          <w:color w:val="000000"/>
                          <w:sz w:val="19"/>
                          <w:szCs w:val="19"/>
                          <w:highlight w:val="white"/>
                          <w:lang w:bidi="ar-SA"/>
                        </w:rPr>
                        <w:t>;</w:t>
                      </w:r>
                    </w:p>
                    <w:p w14:paraId="75924F0D" w14:textId="72AECA54" w:rsidR="00FA2EC1" w:rsidRPr="000F0B65" w:rsidRDefault="00FA2EC1" w:rsidP="000F0B65">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txbxContent>
                </v:textbox>
                <w10:anchorlock/>
              </v:shape>
            </w:pict>
          </mc:Fallback>
        </mc:AlternateContent>
      </w:r>
    </w:p>
    <w:p w14:paraId="58600569" w14:textId="11AD191A" w:rsidR="000F0B65" w:rsidRDefault="000F0B65" w:rsidP="000F0B65">
      <w:pPr>
        <w:pStyle w:val="ListParagraph"/>
        <w:numPr>
          <w:ilvl w:val="0"/>
          <w:numId w:val="14"/>
        </w:numPr>
      </w:pPr>
      <w:r>
        <w:t>Chia: Chia theo thuật toán số không dấu, nếu trái dấu thì đổi dấu thương</w:t>
      </w:r>
    </w:p>
    <w:p w14:paraId="398A8214" w14:textId="307E4B41" w:rsidR="000F0B65" w:rsidRDefault="000F0B65" w:rsidP="000F0B65">
      <w:r>
        <w:rPr>
          <w:noProof/>
          <w:lang w:eastAsia="ja-JP"/>
        </w:rPr>
        <w:lastRenderedPageBreak/>
        <mc:AlternateContent>
          <mc:Choice Requires="wps">
            <w:drawing>
              <wp:inline distT="0" distB="0" distL="0" distR="0" wp14:anchorId="7819DC4B" wp14:editId="49A492E2">
                <wp:extent cx="5337175" cy="3366135"/>
                <wp:effectExtent l="0" t="0" r="15875" b="19050"/>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3366135"/>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4055F6A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proofErr w:type="gramStart"/>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w:t>
                            </w:r>
                            <w:proofErr w:type="gramEnd"/>
                            <w:r w:rsidRPr="001E13B9">
                              <w:rPr>
                                <w:rFonts w:ascii="Consolas" w:hAnsi="Consolas" w:cs="Consolas"/>
                                <w:color w:val="000000"/>
                                <w:szCs w:val="24"/>
                                <w:highlight w:val="white"/>
                                <w:lang w:bidi="ar-SA"/>
                              </w:rPr>
                              <w:t>SIZE_OF_QINT;</w:t>
                            </w:r>
                          </w:p>
                          <w:p w14:paraId="330CBFA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w:t>
                            </w:r>
                            <w:proofErr w:type="gramStart"/>
                            <w:r w:rsidRPr="001E13B9">
                              <w:rPr>
                                <w:rFonts w:ascii="Consolas" w:hAnsi="Consolas" w:cs="Consolas"/>
                                <w:color w:val="000000"/>
                                <w:szCs w:val="24"/>
                                <w:highlight w:val="white"/>
                                <w:lang w:bidi="ar-SA"/>
                              </w:rPr>
                              <w:t>0){</w:t>
                            </w:r>
                            <w:proofErr w:type="gramEnd"/>
                          </w:p>
                          <w:p w14:paraId="560B666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00"/>
                                <w:szCs w:val="24"/>
                                <w:highlight w:val="white"/>
                                <w:lang w:bidi="ar-SA"/>
                              </w:rPr>
                              <w:t>SetBit(</w:t>
                            </w:r>
                            <w:proofErr w:type="gramEnd"/>
                            <w:r w:rsidRPr="001E13B9">
                              <w:rPr>
                                <w:rFonts w:ascii="Consolas" w:hAnsi="Consolas" w:cs="Consolas"/>
                                <w:color w:val="000000"/>
                                <w:szCs w:val="24"/>
                                <w:highlight w:val="white"/>
                                <w:lang w:bidi="ar-SA"/>
                              </w:rPr>
                              <w:t>a, 0, first == 1);</w:t>
                            </w:r>
                          </w:p>
                          <w:p w14:paraId="5860385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000000"/>
                                <w:szCs w:val="24"/>
                                <w:highlight w:val="white"/>
                                <w:lang w:bidi="ar-SA"/>
                              </w:rPr>
                              <w:t>a, 127) == 1){</w:t>
                            </w:r>
                          </w:p>
                          <w:p w14:paraId="2820092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roofErr w:type="gramEnd"/>
                          </w:p>
                          <w:p w14:paraId="3030DFC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00"/>
                                <w:szCs w:val="24"/>
                                <w:highlight w:val="white"/>
                                <w:lang w:bidi="ar-SA"/>
                              </w:rPr>
                              <w:t>SetBit(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(!sameSign</w:t>
                            </w:r>
                            <w:proofErr w:type="gramEnd"/>
                            <w:r w:rsidRPr="001E13B9">
                              <w:rPr>
                                <w:rFonts w:ascii="Consolas" w:hAnsi="Consolas" w:cs="Consolas"/>
                                <w:color w:val="000000"/>
                                <w:szCs w:val="24"/>
                                <w:highlight w:val="white"/>
                                <w:lang w:bidi="ar-SA"/>
                              </w:rPr>
                              <w:t>){</w:t>
                            </w:r>
                          </w:p>
                          <w:p w14:paraId="5325506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7819DC4B" id="_x0000_s1053" type="#_x0000_t202" style="width:420.25pt;height:26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" fillcolor="white [3201]" strokecolor="#00a0b8 [3204]" strokeweight=".5pt">
                <v:textbox style="mso-fit-shape-to-text:t">
                  <w:txbxContent>
                    <w:p w14:paraId="4055F6A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chia</w:t>
                      </w:r>
                    </w:p>
                    <w:p w14:paraId="3CE4B91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Chia không dấu</w:t>
                      </w:r>
                    </w:p>
                    <w:p w14:paraId="2D9D7F5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Nếu 2 số khác dấu</w:t>
                      </w:r>
                    </w:p>
                    <w:p w14:paraId="0E2A501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Thì đổi dấu thương</w:t>
                      </w:r>
                    </w:p>
                    <w:p w14:paraId="084E8FD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8F1FC8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a;</w:t>
                      </w:r>
                    </w:p>
                    <w:p w14:paraId="0670DE4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n = </w:t>
                      </w:r>
                      <w:proofErr w:type="gramStart"/>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w:t>
                      </w:r>
                      <w:proofErr w:type="gramEnd"/>
                      <w:r w:rsidRPr="001E13B9">
                        <w:rPr>
                          <w:rFonts w:ascii="Consolas" w:hAnsi="Consolas" w:cs="Consolas"/>
                          <w:color w:val="000000"/>
                          <w:szCs w:val="24"/>
                          <w:highlight w:val="white"/>
                          <w:lang w:bidi="ar-SA"/>
                        </w:rPr>
                        <w:t>SIZE_OF_QINT;</w:t>
                      </w:r>
                    </w:p>
                    <w:p w14:paraId="330CBFA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bool</w:t>
                      </w:r>
                      <w:r w:rsidRPr="001E13B9">
                        <w:rPr>
                          <w:rFonts w:ascii="Consolas" w:hAnsi="Consolas" w:cs="Consolas"/>
                          <w:color w:val="000000"/>
                          <w:szCs w:val="24"/>
                          <w:highlight w:val="white"/>
                          <w:lang w:bidi="ar-SA"/>
                        </w:rPr>
                        <w:t xml:space="preserve"> sameSign =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GetBit(</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0;</w:t>
                      </w:r>
                    </w:p>
                    <w:p w14:paraId="0B20824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 == 1){</w:t>
                      </w:r>
                    </w:p>
                    <w:p w14:paraId="7932516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1A6AC3E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CEB225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127) == 1){</w:t>
                      </w:r>
                    </w:p>
                    <w:p w14:paraId="3391CCE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B6FB86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803120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p>
                    <w:p w14:paraId="78D6731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while</w:t>
                      </w:r>
                      <w:r w:rsidRPr="001E13B9">
                        <w:rPr>
                          <w:rFonts w:ascii="Consolas" w:hAnsi="Consolas" w:cs="Consolas"/>
                          <w:color w:val="000000"/>
                          <w:szCs w:val="24"/>
                          <w:highlight w:val="white"/>
                          <w:lang w:bidi="ar-SA"/>
                        </w:rPr>
                        <w:t xml:space="preserve"> (n &gt; </w:t>
                      </w:r>
                      <w:proofErr w:type="gramStart"/>
                      <w:r w:rsidRPr="001E13B9">
                        <w:rPr>
                          <w:rFonts w:ascii="Consolas" w:hAnsi="Consolas" w:cs="Consolas"/>
                          <w:color w:val="000000"/>
                          <w:szCs w:val="24"/>
                          <w:highlight w:val="white"/>
                          <w:lang w:bidi="ar-SA"/>
                        </w:rPr>
                        <w:t>0){</w:t>
                      </w:r>
                      <w:proofErr w:type="gramEnd"/>
                    </w:p>
                    <w:p w14:paraId="560B666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first =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127);</w:t>
                      </w:r>
                    </w:p>
                    <w:p w14:paraId="0E640D8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a = a &lt;&lt; 1;</w:t>
                      </w:r>
                    </w:p>
                    <w:p w14:paraId="2F67CFE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&lt;&lt; 1;</w:t>
                      </w:r>
                    </w:p>
                    <w:p w14:paraId="3C9FC54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00"/>
                          <w:szCs w:val="24"/>
                          <w:highlight w:val="white"/>
                          <w:lang w:bidi="ar-SA"/>
                        </w:rPr>
                        <w:t>SetBit(</w:t>
                      </w:r>
                      <w:proofErr w:type="gramEnd"/>
                      <w:r w:rsidRPr="001E13B9">
                        <w:rPr>
                          <w:rFonts w:ascii="Consolas" w:hAnsi="Consolas" w:cs="Consolas"/>
                          <w:color w:val="000000"/>
                          <w:szCs w:val="24"/>
                          <w:highlight w:val="white"/>
                          <w:lang w:bidi="ar-SA"/>
                        </w:rPr>
                        <w:t>a, 0, first == 1);</w:t>
                      </w:r>
                    </w:p>
                    <w:p w14:paraId="5860385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E5F467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GetBit(</w:t>
                      </w:r>
                      <w:proofErr w:type="gramEnd"/>
                      <w:r w:rsidRPr="001E13B9">
                        <w:rPr>
                          <w:rFonts w:ascii="Consolas" w:hAnsi="Consolas" w:cs="Consolas"/>
                          <w:color w:val="000000"/>
                          <w:szCs w:val="24"/>
                          <w:highlight w:val="white"/>
                          <w:lang w:bidi="ar-SA"/>
                        </w:rPr>
                        <w:t>a, 127) == 1){</w:t>
                      </w:r>
                    </w:p>
                    <w:p w14:paraId="2820092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 xml:space="preserve">a = a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700C95D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2DDDC73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FF"/>
                          <w:szCs w:val="24"/>
                          <w:highlight w:val="white"/>
                          <w:lang w:bidi="ar-SA"/>
                        </w:rPr>
                        <w:t>else</w:t>
                      </w:r>
                      <w:r w:rsidRPr="001E13B9">
                        <w:rPr>
                          <w:rFonts w:ascii="Consolas" w:hAnsi="Consolas" w:cs="Consolas"/>
                          <w:color w:val="000000"/>
                          <w:szCs w:val="24"/>
                          <w:highlight w:val="white"/>
                          <w:lang w:bidi="ar-SA"/>
                        </w:rPr>
                        <w:t>{</w:t>
                      </w:r>
                      <w:proofErr w:type="gramEnd"/>
                    </w:p>
                    <w:p w14:paraId="3030DFC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proofErr w:type="gramStart"/>
                      <w:r w:rsidRPr="001E13B9">
                        <w:rPr>
                          <w:rFonts w:ascii="Consolas" w:hAnsi="Consolas" w:cs="Consolas"/>
                          <w:color w:val="000000"/>
                          <w:szCs w:val="24"/>
                          <w:highlight w:val="white"/>
                          <w:lang w:bidi="ar-SA"/>
                        </w:rPr>
                        <w:t>SetBit(</w:t>
                      </w:r>
                      <w:proofErr w:type="gramEnd"/>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0, </w:t>
                      </w:r>
                      <w:r w:rsidRPr="001E13B9">
                        <w:rPr>
                          <w:rFonts w:ascii="Consolas" w:hAnsi="Consolas" w:cs="Consolas"/>
                          <w:color w:val="0000FF"/>
                          <w:szCs w:val="24"/>
                          <w:highlight w:val="white"/>
                          <w:lang w:bidi="ar-SA"/>
                        </w:rPr>
                        <w:t>true</w:t>
                      </w:r>
                      <w:r w:rsidRPr="001E13B9">
                        <w:rPr>
                          <w:rFonts w:ascii="Consolas" w:hAnsi="Consolas" w:cs="Consolas"/>
                          <w:color w:val="000000"/>
                          <w:szCs w:val="24"/>
                          <w:highlight w:val="white"/>
                          <w:lang w:bidi="ar-SA"/>
                        </w:rPr>
                        <w:t>);</w:t>
                      </w:r>
                    </w:p>
                    <w:p w14:paraId="5E068C3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w:t>
                      </w:r>
                    </w:p>
                    <w:p w14:paraId="3C3F1F6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n--;</w:t>
                      </w:r>
                    </w:p>
                    <w:p w14:paraId="5CA3CBE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2D2BDA2"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p>
                    <w:p w14:paraId="39C1995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if</w:t>
                      </w:r>
                      <w:r w:rsidRPr="001E13B9">
                        <w:rPr>
                          <w:rFonts w:ascii="Consolas" w:hAnsi="Consolas" w:cs="Consolas"/>
                          <w:color w:val="000000"/>
                          <w:szCs w:val="24"/>
                          <w:highlight w:val="white"/>
                          <w:lang w:bidi="ar-SA"/>
                        </w:rPr>
                        <w:t xml:space="preserve"> </w:t>
                      </w:r>
                      <w:proofErr w:type="gramStart"/>
                      <w:r w:rsidRPr="001E13B9">
                        <w:rPr>
                          <w:rFonts w:ascii="Consolas" w:hAnsi="Consolas" w:cs="Consolas"/>
                          <w:color w:val="000000"/>
                          <w:szCs w:val="24"/>
                          <w:highlight w:val="white"/>
                          <w:lang w:bidi="ar-SA"/>
                        </w:rPr>
                        <w:t>(!sameSign</w:t>
                      </w:r>
                      <w:proofErr w:type="gramEnd"/>
                      <w:r w:rsidRPr="001E13B9">
                        <w:rPr>
                          <w:rFonts w:ascii="Consolas" w:hAnsi="Consolas" w:cs="Consolas"/>
                          <w:color w:val="000000"/>
                          <w:szCs w:val="24"/>
                          <w:highlight w:val="white"/>
                          <w:lang w:bidi="ar-SA"/>
                        </w:rPr>
                        <w:t>){</w:t>
                      </w:r>
                    </w:p>
                    <w:p w14:paraId="5325506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989CA5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1625614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30470B03" w14:textId="33118E33"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43891737" w14:textId="2EFE052A" w:rsidR="000F0B65" w:rsidRDefault="000F0B65" w:rsidP="000F0B65">
      <w:pPr>
        <w:pStyle w:val="mc3"/>
      </w:pPr>
      <w:bookmarkStart w:id="10" w:name="_Toc510188017"/>
      <w:r>
        <w:t xml:space="preserve">And </w:t>
      </w:r>
      <w:proofErr w:type="gramStart"/>
      <w:r>
        <w:t>Or</w:t>
      </w:r>
      <w:proofErr w:type="gramEnd"/>
      <w:r>
        <w:t xml:space="preserve"> Xor Not</w:t>
      </w:r>
      <w:bookmarkEnd w:id="10"/>
    </w:p>
    <w:p w14:paraId="1C36B63D" w14:textId="052901B3" w:rsidR="000F0B65" w:rsidRPr="000F0B65" w:rsidRDefault="000F0B65" w:rsidP="000F0B65">
      <w:r>
        <w:t xml:space="preserve">Thực hiện And </w:t>
      </w:r>
      <w:proofErr w:type="gramStart"/>
      <w:r>
        <w:t>Or</w:t>
      </w:r>
      <w:proofErr w:type="gramEnd"/>
      <w:r>
        <w:t xml:space="preserve"> Xor Not với từng cặp phần tử tương ứng</w:t>
      </w:r>
    </w:p>
    <w:p w14:paraId="3B0F4A1C" w14:textId="48EF9D04" w:rsidR="000F0B65" w:rsidRDefault="000F0B65" w:rsidP="000F0B65">
      <w:r>
        <w:rPr>
          <w:noProof/>
          <w:lang w:eastAsia="ja-JP"/>
        </w:rPr>
        <w:lastRenderedPageBreak/>
        <mc:AlternateContent>
          <mc:Choice Requires="wps">
            <w:drawing>
              <wp:inline distT="0" distB="0" distL="0" distR="0" wp14:anchorId="2B678CB4" wp14:editId="076A1490">
                <wp:extent cx="5337175" cy="5060950"/>
                <wp:effectExtent l="0" t="0" r="15875" b="19050"/>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506095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38366B2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&amp;(</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4C044D8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2F07A3C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3C96A096"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1289C5D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wps:txbx>
                      <wps:bodyPr rot="0" vert="horz" wrap="square" lIns="91440" tIns="45720" rIns="91440" bIns="45720" anchor="t" anchorCtr="0">
                        <a:spAutoFit/>
                      </wps:bodyPr>
                    </wps:wsp>
                  </a:graphicData>
                </a:graphic>
              </wp:inline>
            </w:drawing>
          </mc:Choice>
          <mc:Fallback>
            <w:pict>
              <v:shape w14:anchorId="2B678CB4" id="_x0000_s1054" type="#_x0000_t202" style="width:420.25pt;height:3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" fillcolor="white [3201]" strokecolor="#00a0b8 [3204]" strokeweight=".5pt">
                <v:textbox style="mso-fit-shape-to-text:t">
                  <w:txbxContent>
                    <w:p w14:paraId="38366B2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AND</w:t>
                      </w:r>
                    </w:p>
                    <w:p w14:paraId="1AB8F03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&amp;(</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43E420E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1D0381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4C044D8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&amp;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C1E197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9C3CEA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37DB05F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68811B9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OR</w:t>
                      </w:r>
                    </w:p>
                    <w:p w14:paraId="3C0C4C8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EE13E6C"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62248B7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2F07A3C8"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53230F0A"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0304D53E"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6B75607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1103D21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XOR</w:t>
                      </w:r>
                    </w:p>
                    <w:p w14:paraId="5A9F80C4"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 </w:t>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w:t>
                      </w:r>
                    </w:p>
                    <w:p w14:paraId="341BB2D3"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5A8176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3C96A096"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 xml:space="preserve">.m_binary[i] ^ </w:t>
                      </w:r>
                      <w:r w:rsidRPr="001E13B9">
                        <w:rPr>
                          <w:rFonts w:ascii="Consolas" w:hAnsi="Consolas" w:cs="Consolas"/>
                          <w:color w:val="808080"/>
                          <w:szCs w:val="24"/>
                          <w:highlight w:val="white"/>
                          <w:lang w:bidi="ar-SA"/>
                        </w:rPr>
                        <w:t>m</w:t>
                      </w:r>
                      <w:r w:rsidRPr="001E13B9">
                        <w:rPr>
                          <w:rFonts w:ascii="Consolas" w:hAnsi="Consolas" w:cs="Consolas"/>
                          <w:color w:val="000000"/>
                          <w:szCs w:val="24"/>
                          <w:highlight w:val="white"/>
                          <w:lang w:bidi="ar-SA"/>
                        </w:rPr>
                        <w:t>.m_binary[i]);</w:t>
                      </w:r>
                    </w:p>
                    <w:p w14:paraId="799B6FF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5B23FA0D"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0E3CA6F5"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p w14:paraId="47DDBD80"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8000"/>
                          <w:szCs w:val="24"/>
                          <w:highlight w:val="white"/>
                          <w:lang w:bidi="ar-SA"/>
                        </w:rPr>
                        <w:t>// Phép NOT</w:t>
                      </w:r>
                    </w:p>
                    <w:p w14:paraId="20BBAFB1"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operator</w:t>
                      </w:r>
                      <w:proofErr w:type="gramStart"/>
                      <w:r w:rsidRPr="001E13B9">
                        <w:rPr>
                          <w:rFonts w:ascii="Consolas" w:hAnsi="Consolas" w:cs="Consolas"/>
                          <w:color w:val="000000"/>
                          <w:szCs w:val="24"/>
                          <w:highlight w:val="white"/>
                          <w:lang w:bidi="ar-SA"/>
                        </w:rPr>
                        <w:t>~(</w:t>
                      </w:r>
                      <w:proofErr w:type="gramEnd"/>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w:t>
                      </w:r>
                    </w:p>
                    <w:p w14:paraId="5B4FEB1F"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2B91AF"/>
                          <w:szCs w:val="24"/>
                          <w:highlight w:val="white"/>
                          <w:lang w:bidi="ar-SA"/>
                        </w:rPr>
                        <w:t>QInt</w:t>
                      </w:r>
                      <w:r w:rsidRPr="001E13B9">
                        <w:rPr>
                          <w:rFonts w:ascii="Consolas" w:hAnsi="Consolas" w:cs="Consolas"/>
                          <w:color w:val="000000"/>
                          <w:szCs w:val="24"/>
                          <w:highlight w:val="white"/>
                          <w:lang w:bidi="ar-SA"/>
                        </w:rPr>
                        <w:t xml:space="preserve"> result;</w:t>
                      </w:r>
                    </w:p>
                    <w:p w14:paraId="23FBEB9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for</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unsigned</w:t>
                      </w:r>
                      <w:r w:rsidRPr="001E13B9">
                        <w:rPr>
                          <w:rFonts w:ascii="Consolas" w:hAnsi="Consolas" w:cs="Consolas"/>
                          <w:color w:val="000000"/>
                          <w:szCs w:val="24"/>
                          <w:highlight w:val="white"/>
                          <w:lang w:bidi="ar-SA"/>
                        </w:rPr>
                        <w:t xml:space="preserve"> </w:t>
                      </w:r>
                      <w:r w:rsidRPr="001E13B9">
                        <w:rPr>
                          <w:rFonts w:ascii="Consolas" w:hAnsi="Consolas" w:cs="Consolas"/>
                          <w:color w:val="0000FF"/>
                          <w:szCs w:val="24"/>
                          <w:highlight w:val="white"/>
                          <w:lang w:bidi="ar-SA"/>
                        </w:rPr>
                        <w:t>short</w:t>
                      </w:r>
                      <w:r w:rsidRPr="001E13B9">
                        <w:rPr>
                          <w:rFonts w:ascii="Consolas" w:hAnsi="Consolas" w:cs="Consolas"/>
                          <w:color w:val="000000"/>
                          <w:szCs w:val="24"/>
                          <w:highlight w:val="white"/>
                          <w:lang w:bidi="ar-SA"/>
                        </w:rPr>
                        <w:t xml:space="preserve"> i = 0; i &lt; 4; i+</w:t>
                      </w:r>
                      <w:proofErr w:type="gramStart"/>
                      <w:r w:rsidRPr="001E13B9">
                        <w:rPr>
                          <w:rFonts w:ascii="Consolas" w:hAnsi="Consolas" w:cs="Consolas"/>
                          <w:color w:val="000000"/>
                          <w:szCs w:val="24"/>
                          <w:highlight w:val="white"/>
                          <w:lang w:bidi="ar-SA"/>
                        </w:rPr>
                        <w:t>+){</w:t>
                      </w:r>
                      <w:proofErr w:type="gramEnd"/>
                    </w:p>
                    <w:p w14:paraId="1289C5D7"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00"/>
                          <w:szCs w:val="24"/>
                          <w:highlight w:val="white"/>
                          <w:lang w:bidi="ar-SA"/>
                        </w:rPr>
                        <w:tab/>
                        <w:t>result.m_binary[i] = ~</w:t>
                      </w:r>
                      <w:r w:rsidRPr="001E13B9">
                        <w:rPr>
                          <w:rFonts w:ascii="Consolas" w:hAnsi="Consolas" w:cs="Consolas"/>
                          <w:color w:val="808080"/>
                          <w:szCs w:val="24"/>
                          <w:highlight w:val="white"/>
                          <w:lang w:bidi="ar-SA"/>
                        </w:rPr>
                        <w:t>q</w:t>
                      </w:r>
                      <w:r w:rsidRPr="001E13B9">
                        <w:rPr>
                          <w:rFonts w:ascii="Consolas" w:hAnsi="Consolas" w:cs="Consolas"/>
                          <w:color w:val="000000"/>
                          <w:szCs w:val="24"/>
                          <w:highlight w:val="white"/>
                          <w:lang w:bidi="ar-SA"/>
                        </w:rPr>
                        <w:t>.m_binary[i];</w:t>
                      </w:r>
                    </w:p>
                    <w:p w14:paraId="4A77959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t>}</w:t>
                      </w:r>
                    </w:p>
                    <w:p w14:paraId="68B3469B" w14:textId="77777777"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ab/>
                      </w:r>
                      <w:r w:rsidRPr="001E13B9">
                        <w:rPr>
                          <w:rFonts w:ascii="Consolas" w:hAnsi="Consolas" w:cs="Consolas"/>
                          <w:color w:val="0000FF"/>
                          <w:szCs w:val="24"/>
                          <w:highlight w:val="white"/>
                          <w:lang w:bidi="ar-SA"/>
                        </w:rPr>
                        <w:t>return</w:t>
                      </w:r>
                      <w:r w:rsidRPr="001E13B9">
                        <w:rPr>
                          <w:rFonts w:ascii="Consolas" w:hAnsi="Consolas" w:cs="Consolas"/>
                          <w:color w:val="000000"/>
                          <w:szCs w:val="24"/>
                          <w:highlight w:val="white"/>
                          <w:lang w:bidi="ar-SA"/>
                        </w:rPr>
                        <w:t xml:space="preserve"> result;</w:t>
                      </w:r>
                    </w:p>
                    <w:p w14:paraId="5BCC5542" w14:textId="40A88658" w:rsidR="00FA2EC1" w:rsidRPr="001E13B9" w:rsidRDefault="00FA2EC1" w:rsidP="000F0B65">
                      <w:pPr>
                        <w:autoSpaceDE w:val="0"/>
                        <w:autoSpaceDN w:val="0"/>
                        <w:adjustRightInd w:val="0"/>
                        <w:spacing w:before="0" w:after="0" w:line="240" w:lineRule="auto"/>
                        <w:rPr>
                          <w:rFonts w:ascii="Consolas" w:hAnsi="Consolas" w:cs="Consolas"/>
                          <w:color w:val="000000"/>
                          <w:szCs w:val="24"/>
                          <w:highlight w:val="white"/>
                          <w:lang w:bidi="ar-SA"/>
                        </w:rPr>
                      </w:pPr>
                      <w:r w:rsidRPr="001E13B9">
                        <w:rPr>
                          <w:rFonts w:ascii="Consolas" w:hAnsi="Consolas" w:cs="Consolas"/>
                          <w:color w:val="000000"/>
                          <w:szCs w:val="24"/>
                          <w:highlight w:val="white"/>
                          <w:lang w:bidi="ar-SA"/>
                        </w:rPr>
                        <w:t>}</w:t>
                      </w:r>
                    </w:p>
                  </w:txbxContent>
                </v:textbox>
                <w10:anchorlock/>
              </v:shape>
            </w:pict>
          </mc:Fallback>
        </mc:AlternateContent>
      </w:r>
    </w:p>
    <w:p w14:paraId="2237CC5C" w14:textId="51A7A662" w:rsidR="001E13B9" w:rsidRDefault="001E13B9" w:rsidP="001E13B9">
      <w:pPr>
        <w:pStyle w:val="mc3"/>
      </w:pPr>
      <w:bookmarkStart w:id="11" w:name="_Toc510188018"/>
      <w:r>
        <w:t>Dịch số học trái phải</w:t>
      </w:r>
      <w:bookmarkEnd w:id="11"/>
    </w:p>
    <w:p w14:paraId="01841AE5" w14:textId="746A434F" w:rsidR="001E13B9" w:rsidRDefault="001E13B9" w:rsidP="001E13B9">
      <w:r>
        <w:t>Nếu lượng bit dịch ít hơn hoặc bằng 32 bit, dịch từng phần tử, lưu lại phần bit bị mất do dịch ở mỗi phần tử, sau khi dịch phần tử kế tiếp thì thêm vào sau.</w:t>
      </w:r>
    </w:p>
    <w:p w14:paraId="74301A34" w14:textId="0510E18E" w:rsidR="001E13B9" w:rsidRDefault="001E13B9" w:rsidP="001E13B9">
      <w:r>
        <w:t xml:space="preserve">Nếu lượng bit dịch nhiều hơn </w:t>
      </w:r>
      <w:proofErr w:type="gramStart"/>
      <w:r>
        <w:t>32 bit</w:t>
      </w:r>
      <w:proofErr w:type="gramEnd"/>
      <w:r>
        <w:t>, chia thành các phần 32 bit hoặc nhỏ hơn rồi tiến hành dịch nhiều lần.</w:t>
      </w:r>
    </w:p>
    <w:p w14:paraId="7A1B5175" w14:textId="77777777" w:rsidR="001E13B9" w:rsidRDefault="001E13B9" w:rsidP="001E13B9"/>
    <w:p w14:paraId="73A9B55D" w14:textId="77777777" w:rsidR="001E13B9" w:rsidRDefault="001E13B9" w:rsidP="001E13B9"/>
    <w:p w14:paraId="2EC4CC5B" w14:textId="5E80B7D1" w:rsidR="001E13B9" w:rsidRPr="001E13B9" w:rsidRDefault="001E13B9" w:rsidP="001E13B9">
      <w:r>
        <w:rPr>
          <w:noProof/>
          <w:lang w:eastAsia="ja-JP"/>
        </w:rPr>
        <w:lastRenderedPageBreak/>
        <mc:AlternateContent>
          <mc:Choice Requires="wps">
            <w:drawing>
              <wp:inline distT="0" distB="0" distL="0" distR="0" wp14:anchorId="0B18A4AC" wp14:editId="23670801">
                <wp:extent cx="5337175" cy="6362700"/>
                <wp:effectExtent l="0" t="0" r="15875" b="13335"/>
                <wp:docPr id="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7175" cy="6362700"/>
                        </a:xfrm>
                        <a:prstGeom prst="rect">
                          <a:avLst/>
                        </a:prstGeom>
                        <a:ln w="6350">
                          <a:headEnd/>
                          <a:tailEnd/>
                        </a:ln>
                      </wps:spPr>
                      <wps:style>
                        <a:lnRef idx="2">
                          <a:schemeClr val="accent1"/>
                        </a:lnRef>
                        <a:fillRef idx="1">
                          <a:schemeClr val="lt1"/>
                        </a:fillRef>
                        <a:effectRef idx="0">
                          <a:schemeClr val="accent1"/>
                        </a:effectRef>
                        <a:fontRef idx="minor">
                          <a:schemeClr val="dk1"/>
                        </a:fontRef>
                      </wps:style>
                      <wps:txbx>
                        <w:txbxContent>
                          <w:p w14:paraId="114F6B7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w:t>
                            </w:r>
                            <w:proofErr w:type="gramStart"/>
                            <w:r>
                              <w:rPr>
                                <w:rFonts w:ascii="Consolas" w:hAnsi="Consolas" w:cs="Consolas"/>
                                <w:color w:val="000000"/>
                                <w:sz w:val="19"/>
                                <w:szCs w:val="19"/>
                                <w:highlight w:val="white"/>
                                <w:lang w:bidi="ar-SA"/>
                              </w:rPr>
                              <w:t>&lt;(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proofErr w:type="gramStart"/>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roofErr w:type="gramEnd"/>
                          </w:p>
                          <w:p w14:paraId="537C064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w:t>
                            </w:r>
                            <w:proofErr w:type="gramStart"/>
                            <w:r>
                              <w:rPr>
                                <w:rFonts w:ascii="Consolas" w:hAnsi="Consolas" w:cs="Consolas"/>
                                <w:color w:val="000000"/>
                                <w:sz w:val="19"/>
                                <w:szCs w:val="19"/>
                                <w:highlight w:val="white"/>
                                <w:lang w:bidi="ar-SA"/>
                              </w:rPr>
                              <w:t>32){</w:t>
                            </w:r>
                            <w:proofErr w:type="gramEnd"/>
                          </w:p>
                          <w:p w14:paraId="71E83F67"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roofErr w:type="gramEnd"/>
                          </w:p>
                          <w:p w14:paraId="6D032F6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288CF0A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w:t>
                            </w:r>
                            <w:proofErr w:type="gramStart"/>
                            <w:r>
                              <w:rPr>
                                <w:rFonts w:ascii="Consolas" w:hAnsi="Consolas" w:cs="Consolas"/>
                                <w:color w:val="000000"/>
                                <w:sz w:val="19"/>
                                <w:szCs w:val="19"/>
                                <w:highlight w:val="white"/>
                                <w:lang w:bidi="ar-SA"/>
                              </w:rPr>
                              <w:t>&gt;(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proofErr w:type="gramStart"/>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roofErr w:type="gramEnd"/>
                          </w:p>
                          <w:p w14:paraId="3F2B81E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w:t>
                            </w:r>
                            <w:proofErr w:type="gramStart"/>
                            <w:r>
                              <w:rPr>
                                <w:rFonts w:ascii="Consolas" w:hAnsi="Consolas" w:cs="Consolas"/>
                                <w:color w:val="000000"/>
                                <w:sz w:val="19"/>
                                <w:szCs w:val="19"/>
                                <w:highlight w:val="white"/>
                                <w:lang w:bidi="ar-SA"/>
                              </w:rPr>
                              <w:t>32){</w:t>
                            </w:r>
                            <w:proofErr w:type="gramEnd"/>
                          </w:p>
                          <w:p w14:paraId="6353953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roofErr w:type="gramEnd"/>
                          </w:p>
                          <w:p w14:paraId="4D52845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roofErr w:type="gramStart"/>
                            <w:r>
                              <w:rPr>
                                <w:rFonts w:ascii="Consolas" w:hAnsi="Consolas" w:cs="Consolas"/>
                                <w:color w:val="000000"/>
                                <w:sz w:val="19"/>
                                <w:szCs w:val="19"/>
                                <w:highlight w:val="white"/>
                                <w:lang w:bidi="ar-SA"/>
                              </w:rPr>
                              <w:t>--){</w:t>
                            </w:r>
                            <w:proofErr w:type="gramEnd"/>
                          </w:p>
                          <w:p w14:paraId="57BBB1B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15229A6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w:t>
                            </w:r>
                            <w:proofErr w:type="gramStart"/>
                            <w:r>
                              <w:rPr>
                                <w:rFonts w:ascii="Consolas" w:hAnsi="Consolas" w:cs="Consolas"/>
                                <w:color w:val="000000"/>
                                <w:sz w:val="19"/>
                                <w:szCs w:val="19"/>
                                <w:highlight w:val="white"/>
                                <w:lang w:bidi="ar-SA"/>
                              </w:rPr>
                              <w:t>binary[</w:t>
                            </w:r>
                            <w:proofErr w:type="gramEnd"/>
                            <w:r>
                              <w:rPr>
                                <w:rFonts w:ascii="Consolas" w:hAnsi="Consolas" w:cs="Consolas"/>
                                <w:color w:val="000000"/>
                                <w:sz w:val="19"/>
                                <w:szCs w:val="19"/>
                                <w:highlight w:val="white"/>
                                <w:lang w:bidi="ar-SA"/>
                              </w:rPr>
                              <w:t>3] |= 0xffffffff &lt;&lt; (32 - k);</w:t>
                            </w:r>
                          </w:p>
                          <w:p w14:paraId="6B8A51B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FA2EC1" w:rsidRPr="001E13B9" w:rsidRDefault="00FA2EC1" w:rsidP="001E13B9">
                            <w:pPr>
                              <w:autoSpaceDE w:val="0"/>
                              <w:autoSpaceDN w:val="0"/>
                              <w:adjustRightInd w:val="0"/>
                              <w:spacing w:before="0" w:after="0" w:line="240" w:lineRule="auto"/>
                              <w:rPr>
                                <w:rFonts w:ascii="Consolas" w:hAnsi="Consolas" w:cs="Consolas"/>
                                <w:color w:val="000000"/>
                                <w:szCs w:val="24"/>
                                <w:highlight w:val="white"/>
                                <w:lang w:bidi="ar-SA"/>
                              </w:rPr>
                            </w:pPr>
                          </w:p>
                        </w:txbxContent>
                      </wps:txbx>
                      <wps:bodyPr rot="0" vert="horz" wrap="square" lIns="91440" tIns="45720" rIns="91440" bIns="45720" anchor="t" anchorCtr="0">
                        <a:spAutoFit/>
                      </wps:bodyPr>
                    </wps:wsp>
                  </a:graphicData>
                </a:graphic>
              </wp:inline>
            </w:drawing>
          </mc:Choice>
          <mc:Fallback>
            <w:pict>
              <v:shape w14:anchorId="0B18A4AC" id="_x0000_s1055" type="#_x0000_t202" style="width:420.25pt;height: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" fillcolor="white [3201]" strokecolor="#00a0b8 [3204]" strokeweight=".5pt">
                <v:textbox style="mso-fit-shape-to-text:t">
                  <w:txbxContent>
                    <w:p w14:paraId="114F6B7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trái</w:t>
                      </w:r>
                    </w:p>
                    <w:p w14:paraId="2EDA07A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operator&lt;</w:t>
                      </w:r>
                      <w:proofErr w:type="gramStart"/>
                      <w:r>
                        <w:rPr>
                          <w:rFonts w:ascii="Consolas" w:hAnsi="Consolas" w:cs="Consolas"/>
                          <w:color w:val="000000"/>
                          <w:sz w:val="19"/>
                          <w:szCs w:val="19"/>
                          <w:highlight w:val="white"/>
                          <w:lang w:bidi="ar-SA"/>
                        </w:rPr>
                        <w:t>&lt;(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7D64423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0A4D532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proofErr w:type="gramStart"/>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roofErr w:type="gramEnd"/>
                    </w:p>
                    <w:p w14:paraId="537C064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5809254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w:t>
                      </w:r>
                      <w:proofErr w:type="gramStart"/>
                      <w:r>
                        <w:rPr>
                          <w:rFonts w:ascii="Consolas" w:hAnsi="Consolas" w:cs="Consolas"/>
                          <w:color w:val="000000"/>
                          <w:sz w:val="19"/>
                          <w:szCs w:val="19"/>
                          <w:highlight w:val="white"/>
                          <w:lang w:bidi="ar-SA"/>
                        </w:rPr>
                        <w:t>32){</w:t>
                      </w:r>
                      <w:proofErr w:type="gramEnd"/>
                    </w:p>
                    <w:p w14:paraId="71E83F67"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75D5431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17C6A3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roofErr w:type="gramEnd"/>
                    </w:p>
                    <w:p w14:paraId="6D032F6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2E3F169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4553002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1C3A2C8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ECA94F2"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3CC115AE"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5669812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0; i &lt; 4; i+</w:t>
                      </w:r>
                      <w:proofErr w:type="gramStart"/>
                      <w:r>
                        <w:rPr>
                          <w:rFonts w:ascii="Consolas" w:hAnsi="Consolas" w:cs="Consolas"/>
                          <w:color w:val="000000"/>
                          <w:sz w:val="19"/>
                          <w:szCs w:val="19"/>
                          <w:highlight w:val="white"/>
                          <w:lang w:bidi="ar-SA"/>
                        </w:rPr>
                        <w:t>+){</w:t>
                      </w:r>
                      <w:proofErr w:type="gramEnd"/>
                    </w:p>
                    <w:p w14:paraId="288CF0A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(32 - k));</w:t>
                      </w:r>
                    </w:p>
                    <w:p w14:paraId="41F888E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k) | current;</w:t>
                      </w:r>
                    </w:p>
                    <w:p w14:paraId="76A846F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30B7CED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16870F3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565F3CD1"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1EAD1297"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70AEFD9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8000"/>
                          <w:sz w:val="19"/>
                          <w:szCs w:val="19"/>
                          <w:highlight w:val="white"/>
                          <w:lang w:bidi="ar-SA"/>
                        </w:rPr>
                        <w:t>// Dịch arithmetic phải</w:t>
                      </w:r>
                    </w:p>
                    <w:p w14:paraId="0442DEA0"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operator&gt;</w:t>
                      </w:r>
                      <w:proofErr w:type="gramStart"/>
                      <w:r>
                        <w:rPr>
                          <w:rFonts w:ascii="Consolas" w:hAnsi="Consolas" w:cs="Consolas"/>
                          <w:color w:val="000000"/>
                          <w:sz w:val="19"/>
                          <w:szCs w:val="19"/>
                          <w:highlight w:val="white"/>
                          <w:lang w:bidi="ar-SA"/>
                        </w:rPr>
                        <w:t>&gt;(</w:t>
                      </w:r>
                      <w:proofErr w:type="gramEnd"/>
                      <w:r>
                        <w:rPr>
                          <w:rFonts w:ascii="Consolas" w:hAnsi="Consolas" w:cs="Consolas"/>
                          <w:color w:val="2B91AF"/>
                          <w:sz w:val="19"/>
                          <w:szCs w:val="19"/>
                          <w:highlight w:val="white"/>
                          <w:lang w:bidi="ar-SA"/>
                        </w:rPr>
                        <w:t>QInt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const</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int</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
                    <w:p w14:paraId="14635B1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sum = 0;</w:t>
                      </w:r>
                    </w:p>
                    <w:p w14:paraId="42AA7FAF"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bool</w:t>
                      </w:r>
                      <w:r>
                        <w:rPr>
                          <w:rFonts w:ascii="Consolas" w:hAnsi="Consolas" w:cs="Consolas"/>
                          <w:color w:val="000000"/>
                          <w:sz w:val="19"/>
                          <w:szCs w:val="19"/>
                          <w:highlight w:val="white"/>
                          <w:lang w:bidi="ar-SA"/>
                        </w:rPr>
                        <w:t xml:space="preserve"> negative = </w:t>
                      </w:r>
                      <w:proofErr w:type="gramStart"/>
                      <w:r>
                        <w:rPr>
                          <w:rFonts w:ascii="Consolas" w:hAnsi="Consolas" w:cs="Consolas"/>
                          <w:color w:val="000000"/>
                          <w:sz w:val="19"/>
                          <w:szCs w:val="19"/>
                          <w:highlight w:val="white"/>
                          <w:lang w:bidi="ar-SA"/>
                        </w:rPr>
                        <w:t>GetBit(</w:t>
                      </w:r>
                      <w:proofErr w:type="gramEnd"/>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 127) == 1;</w:t>
                      </w:r>
                    </w:p>
                    <w:p w14:paraId="21F13FD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while</w:t>
                      </w:r>
                      <w:r>
                        <w:rPr>
                          <w:rFonts w:ascii="Consolas" w:hAnsi="Consolas" w:cs="Consolas"/>
                          <w:color w:val="000000"/>
                          <w:sz w:val="19"/>
                          <w:szCs w:val="19"/>
                          <w:highlight w:val="white"/>
                          <w:lang w:bidi="ar-SA"/>
                        </w:rPr>
                        <w:t xml:space="preserve"> (sum &lt; </w:t>
                      </w:r>
                      <w:proofErr w:type="gramStart"/>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w:t>
                      </w:r>
                      <w:proofErr w:type="gramEnd"/>
                    </w:p>
                    <w:p w14:paraId="3F2B81E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unsigned</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k;</w:t>
                      </w:r>
                    </w:p>
                    <w:p w14:paraId="0322A654"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 &gt; </w:t>
                      </w:r>
                      <w:proofErr w:type="gramStart"/>
                      <w:r>
                        <w:rPr>
                          <w:rFonts w:ascii="Consolas" w:hAnsi="Consolas" w:cs="Consolas"/>
                          <w:color w:val="000000"/>
                          <w:sz w:val="19"/>
                          <w:szCs w:val="19"/>
                          <w:highlight w:val="white"/>
                          <w:lang w:bidi="ar-SA"/>
                        </w:rPr>
                        <w:t>32){</w:t>
                      </w:r>
                      <w:proofErr w:type="gramEnd"/>
                    </w:p>
                    <w:p w14:paraId="6353953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k = 32;</w:t>
                      </w:r>
                    </w:p>
                    <w:p w14:paraId="189061B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6023259"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proofErr w:type="gramStart"/>
                      <w:r>
                        <w:rPr>
                          <w:rFonts w:ascii="Consolas" w:hAnsi="Consolas" w:cs="Consolas"/>
                          <w:color w:val="0000FF"/>
                          <w:sz w:val="19"/>
                          <w:szCs w:val="19"/>
                          <w:highlight w:val="white"/>
                          <w:lang w:bidi="ar-SA"/>
                        </w:rPr>
                        <w:t>else</w:t>
                      </w:r>
                      <w:r>
                        <w:rPr>
                          <w:rFonts w:ascii="Consolas" w:hAnsi="Consolas" w:cs="Consolas"/>
                          <w:color w:val="000000"/>
                          <w:sz w:val="19"/>
                          <w:szCs w:val="19"/>
                          <w:highlight w:val="white"/>
                          <w:lang w:bidi="ar-SA"/>
                        </w:rPr>
                        <w:t>{</w:t>
                      </w:r>
                      <w:proofErr w:type="gramEnd"/>
                    </w:p>
                    <w:p w14:paraId="4D52845B"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 xml:space="preserve">k = </w:t>
                      </w:r>
                      <w:r>
                        <w:rPr>
                          <w:rFonts w:ascii="Consolas" w:hAnsi="Consolas" w:cs="Consolas"/>
                          <w:color w:val="808080"/>
                          <w:sz w:val="19"/>
                          <w:szCs w:val="19"/>
                          <w:highlight w:val="white"/>
                          <w:lang w:bidi="ar-SA"/>
                        </w:rPr>
                        <w:t>n</w:t>
                      </w:r>
                      <w:r>
                        <w:rPr>
                          <w:rFonts w:ascii="Consolas" w:hAnsi="Consolas" w:cs="Consolas"/>
                          <w:color w:val="000000"/>
                          <w:sz w:val="19"/>
                          <w:szCs w:val="19"/>
                          <w:highlight w:val="white"/>
                          <w:lang w:bidi="ar-SA"/>
                        </w:rPr>
                        <w:t xml:space="preserve"> - sum;</w:t>
                      </w:r>
                    </w:p>
                    <w:p w14:paraId="71AC72FE"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FC4759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sum += k;</w:t>
                      </w:r>
                    </w:p>
                    <w:p w14:paraId="2EE0948D"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p>
                    <w:p w14:paraId="78AFA59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current = 0;</w:t>
                      </w:r>
                    </w:p>
                    <w:p w14:paraId="0570467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2B91AF"/>
                          <w:sz w:val="19"/>
                          <w:szCs w:val="19"/>
                          <w:highlight w:val="white"/>
                          <w:lang w:bidi="ar-SA"/>
                        </w:rPr>
                        <w:t>uint32_t</w:t>
                      </w:r>
                      <w:r>
                        <w:rPr>
                          <w:rFonts w:ascii="Consolas" w:hAnsi="Consolas" w:cs="Consolas"/>
                          <w:color w:val="000000"/>
                          <w:sz w:val="19"/>
                          <w:szCs w:val="19"/>
                          <w:highlight w:val="white"/>
                          <w:lang w:bidi="ar-SA"/>
                        </w:rPr>
                        <w:t xml:space="preserve"> next = 0;</w:t>
                      </w:r>
                    </w:p>
                    <w:p w14:paraId="3F4BBDC3"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for</w:t>
                      </w:r>
                      <w:r>
                        <w:rPr>
                          <w:rFonts w:ascii="Consolas" w:hAnsi="Consolas" w:cs="Consolas"/>
                          <w:color w:val="000000"/>
                          <w:sz w:val="19"/>
                          <w:szCs w:val="19"/>
                          <w:highlight w:val="white"/>
                          <w:lang w:bidi="ar-SA"/>
                        </w:rPr>
                        <w:t xml:space="preserve"> (</w:t>
                      </w:r>
                      <w:r>
                        <w:rPr>
                          <w:rFonts w:ascii="Consolas" w:hAnsi="Consolas" w:cs="Consolas"/>
                          <w:color w:val="0000FF"/>
                          <w:sz w:val="19"/>
                          <w:szCs w:val="19"/>
                          <w:highlight w:val="white"/>
                          <w:lang w:bidi="ar-SA"/>
                        </w:rPr>
                        <w:t>short</w:t>
                      </w:r>
                      <w:r>
                        <w:rPr>
                          <w:rFonts w:ascii="Consolas" w:hAnsi="Consolas" w:cs="Consolas"/>
                          <w:color w:val="000000"/>
                          <w:sz w:val="19"/>
                          <w:szCs w:val="19"/>
                          <w:highlight w:val="white"/>
                          <w:lang w:bidi="ar-SA"/>
                        </w:rPr>
                        <w:t xml:space="preserve"> i = 3; i &gt;= 0; i</w:t>
                      </w:r>
                      <w:proofErr w:type="gramStart"/>
                      <w:r>
                        <w:rPr>
                          <w:rFonts w:ascii="Consolas" w:hAnsi="Consolas" w:cs="Consolas"/>
                          <w:color w:val="000000"/>
                          <w:sz w:val="19"/>
                          <w:szCs w:val="19"/>
                          <w:highlight w:val="white"/>
                          <w:lang w:bidi="ar-SA"/>
                        </w:rPr>
                        <w:t>--){</w:t>
                      </w:r>
                      <w:proofErr w:type="gramEnd"/>
                    </w:p>
                    <w:p w14:paraId="57BBB1B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next = 0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&lt;&lt; (32 - k));</w:t>
                      </w:r>
                    </w:p>
                    <w:p w14:paraId="569D8515"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.m_binary[i] &gt;&gt; k) | current;</w:t>
                      </w:r>
                    </w:p>
                    <w:p w14:paraId="74075B0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current = next;</w:t>
                      </w:r>
                    </w:p>
                    <w:p w14:paraId="593C2B0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744BA5C0"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if</w:t>
                      </w:r>
                      <w:r>
                        <w:rPr>
                          <w:rFonts w:ascii="Consolas" w:hAnsi="Consolas" w:cs="Consolas"/>
                          <w:color w:val="000000"/>
                          <w:sz w:val="19"/>
                          <w:szCs w:val="19"/>
                          <w:highlight w:val="white"/>
                          <w:lang w:bidi="ar-SA"/>
                        </w:rPr>
                        <w:t xml:space="preserve"> (negative</w:t>
                      </w:r>
                      <w:proofErr w:type="gramStart"/>
                      <w:r>
                        <w:rPr>
                          <w:rFonts w:ascii="Consolas" w:hAnsi="Consolas" w:cs="Consolas"/>
                          <w:color w:val="000000"/>
                          <w:sz w:val="19"/>
                          <w:szCs w:val="19"/>
                          <w:highlight w:val="white"/>
                          <w:lang w:bidi="ar-SA"/>
                        </w:rPr>
                        <w:t>){</w:t>
                      </w:r>
                      <w:proofErr w:type="gramEnd"/>
                    </w:p>
                    <w:p w14:paraId="15229A68"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.m_</w:t>
                      </w:r>
                      <w:proofErr w:type="gramStart"/>
                      <w:r>
                        <w:rPr>
                          <w:rFonts w:ascii="Consolas" w:hAnsi="Consolas" w:cs="Consolas"/>
                          <w:color w:val="000000"/>
                          <w:sz w:val="19"/>
                          <w:szCs w:val="19"/>
                          <w:highlight w:val="white"/>
                          <w:lang w:bidi="ar-SA"/>
                        </w:rPr>
                        <w:t>binary[</w:t>
                      </w:r>
                      <w:proofErr w:type="gramEnd"/>
                      <w:r>
                        <w:rPr>
                          <w:rFonts w:ascii="Consolas" w:hAnsi="Consolas" w:cs="Consolas"/>
                          <w:color w:val="000000"/>
                          <w:sz w:val="19"/>
                          <w:szCs w:val="19"/>
                          <w:highlight w:val="white"/>
                          <w:lang w:bidi="ar-SA"/>
                        </w:rPr>
                        <w:t>3] |= 0xffffffff &lt;&lt; (32 - k);</w:t>
                      </w:r>
                    </w:p>
                    <w:p w14:paraId="6B8A51B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00"/>
                          <w:sz w:val="19"/>
                          <w:szCs w:val="19"/>
                          <w:highlight w:val="white"/>
                          <w:lang w:bidi="ar-SA"/>
                        </w:rPr>
                        <w:tab/>
                        <w:t>}</w:t>
                      </w:r>
                    </w:p>
                    <w:p w14:paraId="346E7DDA"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t>}</w:t>
                      </w:r>
                    </w:p>
                    <w:p w14:paraId="0DDEE50C"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ab/>
                      </w:r>
                      <w:r>
                        <w:rPr>
                          <w:rFonts w:ascii="Consolas" w:hAnsi="Consolas" w:cs="Consolas"/>
                          <w:color w:val="0000FF"/>
                          <w:sz w:val="19"/>
                          <w:szCs w:val="19"/>
                          <w:highlight w:val="white"/>
                          <w:lang w:bidi="ar-SA"/>
                        </w:rPr>
                        <w:t>return</w:t>
                      </w:r>
                      <w:r>
                        <w:rPr>
                          <w:rFonts w:ascii="Consolas" w:hAnsi="Consolas" w:cs="Consolas"/>
                          <w:color w:val="000000"/>
                          <w:sz w:val="19"/>
                          <w:szCs w:val="19"/>
                          <w:highlight w:val="white"/>
                          <w:lang w:bidi="ar-SA"/>
                        </w:rPr>
                        <w:t xml:space="preserve"> </w:t>
                      </w:r>
                      <w:r>
                        <w:rPr>
                          <w:rFonts w:ascii="Consolas" w:hAnsi="Consolas" w:cs="Consolas"/>
                          <w:color w:val="808080"/>
                          <w:sz w:val="19"/>
                          <w:szCs w:val="19"/>
                          <w:highlight w:val="white"/>
                          <w:lang w:bidi="ar-SA"/>
                        </w:rPr>
                        <w:t>q</w:t>
                      </w:r>
                      <w:r>
                        <w:rPr>
                          <w:rFonts w:ascii="Consolas" w:hAnsi="Consolas" w:cs="Consolas"/>
                          <w:color w:val="000000"/>
                          <w:sz w:val="19"/>
                          <w:szCs w:val="19"/>
                          <w:highlight w:val="white"/>
                          <w:lang w:bidi="ar-SA"/>
                        </w:rPr>
                        <w:t>;</w:t>
                      </w:r>
                    </w:p>
                    <w:p w14:paraId="3B05B076" w14:textId="77777777" w:rsidR="00FA2EC1" w:rsidRDefault="00FA2EC1" w:rsidP="001E13B9">
                      <w:pPr>
                        <w:autoSpaceDE w:val="0"/>
                        <w:autoSpaceDN w:val="0"/>
                        <w:adjustRightInd w:val="0"/>
                        <w:spacing w:before="0" w:after="0" w:line="240" w:lineRule="auto"/>
                        <w:rPr>
                          <w:rFonts w:ascii="Consolas" w:hAnsi="Consolas" w:cs="Consolas"/>
                          <w:color w:val="000000"/>
                          <w:sz w:val="19"/>
                          <w:szCs w:val="19"/>
                          <w:highlight w:val="white"/>
                          <w:lang w:bidi="ar-SA"/>
                        </w:rPr>
                      </w:pPr>
                      <w:r>
                        <w:rPr>
                          <w:rFonts w:ascii="Consolas" w:hAnsi="Consolas" w:cs="Consolas"/>
                          <w:color w:val="000000"/>
                          <w:sz w:val="19"/>
                          <w:szCs w:val="19"/>
                          <w:highlight w:val="white"/>
                          <w:lang w:bidi="ar-SA"/>
                        </w:rPr>
                        <w:t>}</w:t>
                      </w:r>
                    </w:p>
                    <w:p w14:paraId="5B837DDF" w14:textId="6EBB2D73" w:rsidR="00FA2EC1" w:rsidRPr="001E13B9" w:rsidRDefault="00FA2EC1" w:rsidP="001E13B9">
                      <w:pPr>
                        <w:autoSpaceDE w:val="0"/>
                        <w:autoSpaceDN w:val="0"/>
                        <w:adjustRightInd w:val="0"/>
                        <w:spacing w:before="0" w:after="0" w:line="240" w:lineRule="auto"/>
                        <w:rPr>
                          <w:rFonts w:ascii="Consolas" w:hAnsi="Consolas" w:cs="Consolas"/>
                          <w:color w:val="000000"/>
                          <w:szCs w:val="24"/>
                          <w:highlight w:val="white"/>
                          <w:lang w:bidi="ar-SA"/>
                        </w:rPr>
                      </w:pPr>
                    </w:p>
                  </w:txbxContent>
                </v:textbox>
                <w10:anchorlock/>
              </v:shape>
            </w:pict>
          </mc:Fallback>
        </mc:AlternateContent>
      </w:r>
    </w:p>
    <w:p w14:paraId="707AEDE5" w14:textId="77777777" w:rsidR="002E1862" w:rsidRDefault="002E1862" w:rsidP="002E1862">
      <w:pPr>
        <w:pStyle w:val="mc1"/>
      </w:pPr>
      <w:bookmarkStart w:id="12" w:name="_Toc510188019"/>
      <w:r>
        <w:lastRenderedPageBreak/>
        <w:t>PHẦN SỐ THỰC</w:t>
      </w:r>
      <w:bookmarkEnd w:id="12"/>
    </w:p>
    <w:p w14:paraId="37054E4C" w14:textId="77777777" w:rsidR="002E1862" w:rsidRPr="00C52884" w:rsidRDefault="002E1862" w:rsidP="002E1862">
      <w:pPr>
        <w:pStyle w:val="mc2"/>
      </w:pPr>
      <w:bookmarkStart w:id="13" w:name="_Toc510188020"/>
      <w:r w:rsidRPr="00C52884">
        <w:t>KHAI BÁO</w:t>
      </w:r>
      <w:bookmarkEnd w:id="13"/>
    </w:p>
    <w:p w14:paraId="619986DC" w14:textId="77777777" w:rsidR="002E1862" w:rsidRDefault="002E1862" w:rsidP="002E1862">
      <w:r>
        <w:t>Số thực được biểu diễn theo chuẩn IEEE754 với 128 bit.</w:t>
      </w:r>
    </w:p>
    <w:p w14:paraId="59D78A2D" w14:textId="77777777" w:rsidR="002E1862" w:rsidRDefault="002E1862" w:rsidP="002E1862">
      <w:r>
        <w:rPr>
          <w:noProof/>
        </w:rPr>
        <mc:AlternateContent>
          <mc:Choice Requires="wps">
            <w:drawing>
              <wp:inline distT="0" distB="0" distL="0" distR="0" wp14:anchorId="3EA03F09" wp14:editId="249F1BCE">
                <wp:extent cx="5895975" cy="2647950"/>
                <wp:effectExtent l="0" t="0" r="28575" b="19050"/>
                <wp:docPr id="2" name="Text Box 2"/>
                <wp:cNvGraphicFramePr/>
                <a:graphic xmlns:a="http://schemas.openxmlformats.org/drawingml/2006/main">
                  <a:graphicData uri="http://schemas.microsoft.com/office/word/2010/wordprocessingShape">
                    <wps:wsp>
                      <wps:cNvSpPr txBox="1"/>
                      <wps:spPr>
                        <a:xfrm>
                          <a:off x="0" y="0"/>
                          <a:ext cx="5895975" cy="26479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FA2EC1" w14:paraId="2A5849F3" w14:textId="77777777" w:rsidTr="00A25A84">
                              <w:trPr>
                                <w:gridBefore w:val="1"/>
                                <w:wBefore w:w="95" w:type="dxa"/>
                                <w:jc w:val="center"/>
                              </w:trPr>
                              <w:tc>
                                <w:tcPr>
                                  <w:tcW w:w="445" w:type="dxa"/>
                                </w:tcPr>
                                <w:p w14:paraId="369A3BBB" w14:textId="77777777" w:rsidR="00FA2EC1" w:rsidRPr="00980E2D" w:rsidRDefault="00FA2EC1" w:rsidP="00980E2D">
                                  <w:pPr>
                                    <w:jc w:val="center"/>
                                    <w:rPr>
                                      <w:b/>
                                      <w:color w:val="00A0B8" w:themeColor="accent1"/>
                                    </w:rPr>
                                  </w:pPr>
                                  <w:r w:rsidRPr="00980E2D">
                                    <w:rPr>
                                      <w:b/>
                                      <w:color w:val="00A0B8" w:themeColor="accent1"/>
                                    </w:rPr>
                                    <w:t>S</w:t>
                                  </w:r>
                                </w:p>
                              </w:tc>
                              <w:tc>
                                <w:tcPr>
                                  <w:tcW w:w="630" w:type="dxa"/>
                                  <w:gridSpan w:val="2"/>
                                </w:tcPr>
                                <w:p w14:paraId="55F234FF" w14:textId="77777777" w:rsidR="00FA2EC1" w:rsidRPr="00980E2D" w:rsidRDefault="00FA2EC1" w:rsidP="00980E2D">
                                  <w:pPr>
                                    <w:jc w:val="center"/>
                                    <w:rPr>
                                      <w:b/>
                                      <w:color w:val="EA157A" w:themeColor="accent2"/>
                                    </w:rPr>
                                  </w:pPr>
                                  <w:r w:rsidRPr="00980E2D">
                                    <w:rPr>
                                      <w:b/>
                                      <w:color w:val="EA157A" w:themeColor="accent2"/>
                                    </w:rPr>
                                    <w:t>E</w:t>
                                  </w:r>
                                </w:p>
                              </w:tc>
                              <w:tc>
                                <w:tcPr>
                                  <w:tcW w:w="7105" w:type="dxa"/>
                                  <w:gridSpan w:val="3"/>
                                </w:tcPr>
                                <w:p w14:paraId="47E80017" w14:textId="77777777" w:rsidR="00FA2EC1" w:rsidRPr="00980E2D" w:rsidRDefault="00FA2EC1" w:rsidP="00980E2D">
                                  <w:pPr>
                                    <w:jc w:val="center"/>
                                    <w:rPr>
                                      <w:b/>
                                    </w:rPr>
                                  </w:pPr>
                                  <w:r w:rsidRPr="00980E2D">
                                    <w:rPr>
                                      <w:b/>
                                    </w:rPr>
                                    <w:t>Significand</w:t>
                                  </w:r>
                                </w:p>
                              </w:tc>
                            </w:tr>
                            <w:tr w:rsidR="00FA2EC1" w14:paraId="41796473" w14:textId="77777777" w:rsidTr="00980E2D">
                              <w:trPr>
                                <w:gridAfter w:val="1"/>
                                <w:wAfter w:w="75" w:type="dxa"/>
                                <w:jc w:val="center"/>
                              </w:trPr>
                              <w:tc>
                                <w:tcPr>
                                  <w:tcW w:w="712" w:type="dxa"/>
                                  <w:gridSpan w:val="3"/>
                                  <w:tcBorders>
                                    <w:top w:val="nil"/>
                                    <w:left w:val="nil"/>
                                    <w:bottom w:val="nil"/>
                                    <w:right w:val="nil"/>
                                  </w:tcBorders>
                                </w:tcPr>
                                <w:p w14:paraId="1819AFB8" w14:textId="77777777" w:rsidR="00FA2EC1" w:rsidRPr="00980E2D" w:rsidRDefault="00FA2EC1"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2C76E16A" w14:textId="77777777" w:rsidR="00FA2EC1" w:rsidRDefault="00FA2EC1" w:rsidP="00980E2D">
                                  <w:r w:rsidRPr="00980E2D">
                                    <w:rPr>
                                      <w:color w:val="EA157A" w:themeColor="accent2"/>
                                    </w:rPr>
                                    <w:t xml:space="preserve">15 </w:t>
                                  </w:r>
                                  <w:proofErr w:type="gramStart"/>
                                  <w:r w:rsidRPr="00980E2D">
                                    <w:rPr>
                                      <w:color w:val="EA157A" w:themeColor="accent2"/>
                                    </w:rPr>
                                    <w:t>bit</w:t>
                                  </w:r>
                                  <w:proofErr w:type="gramEnd"/>
                                </w:p>
                              </w:tc>
                              <w:tc>
                                <w:tcPr>
                                  <w:tcW w:w="6630" w:type="dxa"/>
                                  <w:tcBorders>
                                    <w:top w:val="nil"/>
                                    <w:left w:val="nil"/>
                                    <w:bottom w:val="nil"/>
                                    <w:right w:val="nil"/>
                                  </w:tcBorders>
                                </w:tcPr>
                                <w:p w14:paraId="67B2627E" w14:textId="77777777" w:rsidR="00FA2EC1" w:rsidRDefault="00FA2EC1" w:rsidP="00980E2D">
                                  <w:pPr>
                                    <w:jc w:val="center"/>
                                  </w:pPr>
                                  <w:r>
                                    <w:t xml:space="preserve">112 </w:t>
                                  </w:r>
                                  <w:proofErr w:type="gramStart"/>
                                  <w:r>
                                    <w:t>bit</w:t>
                                  </w:r>
                                  <w:proofErr w:type="gramEnd"/>
                                </w:p>
                              </w:tc>
                            </w:tr>
                          </w:tbl>
                          <w:p w14:paraId="690F6019" w14:textId="77777777" w:rsidR="00FA2EC1" w:rsidRDefault="00FA2EC1" w:rsidP="002E1862">
                            <w:r>
                              <w:t xml:space="preserve">– </w:t>
                            </w:r>
                            <w:r w:rsidRPr="00980E2D">
                              <w:rPr>
                                <w:b/>
                                <w:color w:val="00A0B8" w:themeColor="accent1"/>
                              </w:rPr>
                              <w:t>S</w:t>
                            </w:r>
                            <w:r>
                              <w:t>: dấu (Sign) – 0: dương, 1: âm</w:t>
                            </w:r>
                          </w:p>
                          <w:p w14:paraId="0DE6947F" w14:textId="77777777" w:rsidR="00FA2EC1" w:rsidRDefault="00FA2EC1" w:rsidP="002E1862">
                            <w:r>
                              <w:t xml:space="preserve">– </w:t>
                            </w:r>
                            <w:r w:rsidRPr="00980E2D">
                              <w:rPr>
                                <w:b/>
                                <w:color w:val="EA157A" w:themeColor="accent2"/>
                              </w:rPr>
                              <w:t>Exponent</w:t>
                            </w:r>
                            <w:r>
                              <w:t>: phần số mũ (lưu dưới dạng số biased)</w:t>
                            </w:r>
                          </w:p>
                          <w:p w14:paraId="61DB97D0" w14:textId="77777777" w:rsidR="00FA2EC1" w:rsidRDefault="00FA2EC1" w:rsidP="002E1862">
                            <w:r>
                              <w:t xml:space="preserve">– </w:t>
                            </w:r>
                            <w:r w:rsidRPr="00980E2D">
                              <w:rPr>
                                <w:b/>
                              </w:rPr>
                              <w:t>Significand</w:t>
                            </w:r>
                            <w:r>
                              <w:t>: phần định trị</w:t>
                            </w:r>
                          </w:p>
                          <w:p w14:paraId="405BF1EF" w14:textId="77777777" w:rsidR="00FA2EC1" w:rsidRDefault="00FA2EC1" w:rsidP="002E1862">
                            <w:r>
                              <w:t xml:space="preserve">• </w:t>
                            </w:r>
                            <w:r w:rsidRPr="00980E2D">
                              <w:rPr>
                                <w:b/>
                              </w:rPr>
                              <w:t>Ngầm định bắt đầu là</w:t>
                            </w:r>
                            <w:r>
                              <w:t xml:space="preserve"> 1 + phần trị ~ (1 + 23) bits</w:t>
                            </w:r>
                          </w:p>
                          <w:p w14:paraId="225D42D4" w14:textId="77777777" w:rsidR="00FA2EC1" w:rsidRDefault="00FA2EC1" w:rsidP="002E1862">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A03F09" id="_x0000_s1056" type="#_x0000_t202" style="width:464.25pt;height:2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" fillcolor="white [3201]" strokecolor="white [3212]" strokeweight="2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
                        <w:gridCol w:w="445"/>
                        <w:gridCol w:w="172"/>
                        <w:gridCol w:w="458"/>
                        <w:gridCol w:w="400"/>
                        <w:gridCol w:w="6630"/>
                        <w:gridCol w:w="75"/>
                      </w:tblGrid>
                      <w:tr w:rsidR="00FA2EC1" w14:paraId="2A5849F3" w14:textId="77777777" w:rsidTr="00A25A84">
                        <w:trPr>
                          <w:gridBefore w:val="1"/>
                          <w:wBefore w:w="95" w:type="dxa"/>
                          <w:jc w:val="center"/>
                        </w:trPr>
                        <w:tc>
                          <w:tcPr>
                            <w:tcW w:w="445" w:type="dxa"/>
                          </w:tcPr>
                          <w:p w14:paraId="369A3BBB" w14:textId="77777777" w:rsidR="00FA2EC1" w:rsidRPr="00980E2D" w:rsidRDefault="00FA2EC1" w:rsidP="00980E2D">
                            <w:pPr>
                              <w:jc w:val="center"/>
                              <w:rPr>
                                <w:b/>
                                <w:color w:val="00A0B8" w:themeColor="accent1"/>
                              </w:rPr>
                            </w:pPr>
                            <w:r w:rsidRPr="00980E2D">
                              <w:rPr>
                                <w:b/>
                                <w:color w:val="00A0B8" w:themeColor="accent1"/>
                              </w:rPr>
                              <w:t>S</w:t>
                            </w:r>
                          </w:p>
                        </w:tc>
                        <w:tc>
                          <w:tcPr>
                            <w:tcW w:w="630" w:type="dxa"/>
                            <w:gridSpan w:val="2"/>
                          </w:tcPr>
                          <w:p w14:paraId="55F234FF" w14:textId="77777777" w:rsidR="00FA2EC1" w:rsidRPr="00980E2D" w:rsidRDefault="00FA2EC1" w:rsidP="00980E2D">
                            <w:pPr>
                              <w:jc w:val="center"/>
                              <w:rPr>
                                <w:b/>
                                <w:color w:val="EA157A" w:themeColor="accent2"/>
                              </w:rPr>
                            </w:pPr>
                            <w:r w:rsidRPr="00980E2D">
                              <w:rPr>
                                <w:b/>
                                <w:color w:val="EA157A" w:themeColor="accent2"/>
                              </w:rPr>
                              <w:t>E</w:t>
                            </w:r>
                          </w:p>
                        </w:tc>
                        <w:tc>
                          <w:tcPr>
                            <w:tcW w:w="7105" w:type="dxa"/>
                            <w:gridSpan w:val="3"/>
                          </w:tcPr>
                          <w:p w14:paraId="47E80017" w14:textId="77777777" w:rsidR="00FA2EC1" w:rsidRPr="00980E2D" w:rsidRDefault="00FA2EC1" w:rsidP="00980E2D">
                            <w:pPr>
                              <w:jc w:val="center"/>
                              <w:rPr>
                                <w:b/>
                              </w:rPr>
                            </w:pPr>
                            <w:r w:rsidRPr="00980E2D">
                              <w:rPr>
                                <w:b/>
                              </w:rPr>
                              <w:t>Significand</w:t>
                            </w:r>
                          </w:p>
                        </w:tc>
                      </w:tr>
                      <w:tr w:rsidR="00FA2EC1" w14:paraId="41796473" w14:textId="77777777" w:rsidTr="00980E2D">
                        <w:trPr>
                          <w:gridAfter w:val="1"/>
                          <w:wAfter w:w="75" w:type="dxa"/>
                          <w:jc w:val="center"/>
                        </w:trPr>
                        <w:tc>
                          <w:tcPr>
                            <w:tcW w:w="712" w:type="dxa"/>
                            <w:gridSpan w:val="3"/>
                            <w:tcBorders>
                              <w:top w:val="nil"/>
                              <w:left w:val="nil"/>
                              <w:bottom w:val="nil"/>
                              <w:right w:val="nil"/>
                            </w:tcBorders>
                          </w:tcPr>
                          <w:p w14:paraId="1819AFB8" w14:textId="77777777" w:rsidR="00FA2EC1" w:rsidRPr="00980E2D" w:rsidRDefault="00FA2EC1" w:rsidP="00980E2D">
                            <w:pPr>
                              <w:jc w:val="center"/>
                              <w:rPr>
                                <w:color w:val="00A0B8" w:themeColor="accent1"/>
                              </w:rPr>
                            </w:pPr>
                            <w:r w:rsidRPr="00980E2D">
                              <w:rPr>
                                <w:color w:val="00A0B8" w:themeColor="accent1"/>
                              </w:rPr>
                              <w:t>1 bit</w:t>
                            </w:r>
                          </w:p>
                        </w:tc>
                        <w:tc>
                          <w:tcPr>
                            <w:tcW w:w="858" w:type="dxa"/>
                            <w:gridSpan w:val="2"/>
                            <w:tcBorders>
                              <w:top w:val="nil"/>
                              <w:left w:val="nil"/>
                              <w:bottom w:val="nil"/>
                              <w:right w:val="nil"/>
                            </w:tcBorders>
                          </w:tcPr>
                          <w:p w14:paraId="2C76E16A" w14:textId="77777777" w:rsidR="00FA2EC1" w:rsidRDefault="00FA2EC1" w:rsidP="00980E2D">
                            <w:r w:rsidRPr="00980E2D">
                              <w:rPr>
                                <w:color w:val="EA157A" w:themeColor="accent2"/>
                              </w:rPr>
                              <w:t xml:space="preserve">15 </w:t>
                            </w:r>
                            <w:proofErr w:type="gramStart"/>
                            <w:r w:rsidRPr="00980E2D">
                              <w:rPr>
                                <w:color w:val="EA157A" w:themeColor="accent2"/>
                              </w:rPr>
                              <w:t>bit</w:t>
                            </w:r>
                            <w:proofErr w:type="gramEnd"/>
                          </w:p>
                        </w:tc>
                        <w:tc>
                          <w:tcPr>
                            <w:tcW w:w="6630" w:type="dxa"/>
                            <w:tcBorders>
                              <w:top w:val="nil"/>
                              <w:left w:val="nil"/>
                              <w:bottom w:val="nil"/>
                              <w:right w:val="nil"/>
                            </w:tcBorders>
                          </w:tcPr>
                          <w:p w14:paraId="67B2627E" w14:textId="77777777" w:rsidR="00FA2EC1" w:rsidRDefault="00FA2EC1" w:rsidP="00980E2D">
                            <w:pPr>
                              <w:jc w:val="center"/>
                            </w:pPr>
                            <w:r>
                              <w:t xml:space="preserve">112 </w:t>
                            </w:r>
                            <w:proofErr w:type="gramStart"/>
                            <w:r>
                              <w:t>bit</w:t>
                            </w:r>
                            <w:proofErr w:type="gramEnd"/>
                          </w:p>
                        </w:tc>
                      </w:tr>
                    </w:tbl>
                    <w:p w14:paraId="690F6019" w14:textId="77777777" w:rsidR="00FA2EC1" w:rsidRDefault="00FA2EC1" w:rsidP="002E1862">
                      <w:r>
                        <w:t xml:space="preserve">– </w:t>
                      </w:r>
                      <w:r w:rsidRPr="00980E2D">
                        <w:rPr>
                          <w:b/>
                          <w:color w:val="00A0B8" w:themeColor="accent1"/>
                        </w:rPr>
                        <w:t>S</w:t>
                      </w:r>
                      <w:r>
                        <w:t>: dấu (Sign) – 0: dương, 1: âm</w:t>
                      </w:r>
                    </w:p>
                    <w:p w14:paraId="0DE6947F" w14:textId="77777777" w:rsidR="00FA2EC1" w:rsidRDefault="00FA2EC1" w:rsidP="002E1862">
                      <w:r>
                        <w:t xml:space="preserve">– </w:t>
                      </w:r>
                      <w:r w:rsidRPr="00980E2D">
                        <w:rPr>
                          <w:b/>
                          <w:color w:val="EA157A" w:themeColor="accent2"/>
                        </w:rPr>
                        <w:t>Exponent</w:t>
                      </w:r>
                      <w:r>
                        <w:t>: phần số mũ (lưu dưới dạng số biased)</w:t>
                      </w:r>
                    </w:p>
                    <w:p w14:paraId="61DB97D0" w14:textId="77777777" w:rsidR="00FA2EC1" w:rsidRDefault="00FA2EC1" w:rsidP="002E1862">
                      <w:r>
                        <w:t xml:space="preserve">– </w:t>
                      </w:r>
                      <w:r w:rsidRPr="00980E2D">
                        <w:rPr>
                          <w:b/>
                        </w:rPr>
                        <w:t>Significand</w:t>
                      </w:r>
                      <w:r>
                        <w:t>: phần định trị</w:t>
                      </w:r>
                    </w:p>
                    <w:p w14:paraId="405BF1EF" w14:textId="77777777" w:rsidR="00FA2EC1" w:rsidRDefault="00FA2EC1" w:rsidP="002E1862">
                      <w:r>
                        <w:t xml:space="preserve">• </w:t>
                      </w:r>
                      <w:r w:rsidRPr="00980E2D">
                        <w:rPr>
                          <w:b/>
                        </w:rPr>
                        <w:t>Ngầm định bắt đầu là</w:t>
                      </w:r>
                      <w:r>
                        <w:t xml:space="preserve"> 1 + phần trị ~ (1 + 23) bits</w:t>
                      </w:r>
                    </w:p>
                    <w:p w14:paraId="225D42D4" w14:textId="77777777" w:rsidR="00FA2EC1" w:rsidRDefault="00FA2EC1" w:rsidP="002E1862">
                      <w:r>
                        <w:t xml:space="preserve">• </w:t>
                      </w:r>
                      <w:r w:rsidRPr="00980E2D">
                        <w:rPr>
                          <w:b/>
                        </w:rPr>
                        <w:t>Dạng chuẩn</w:t>
                      </w:r>
                      <w:r>
                        <w:t xml:space="preserve">: </w:t>
                      </w:r>
                      <w:r w:rsidRPr="00C52884">
                        <w:rPr>
                          <w:b/>
                          <w:color w:val="00A0B8" w:themeColor="accent1"/>
                        </w:rPr>
                        <w:t>+/-</w:t>
                      </w:r>
                      <w:r>
                        <w:t>1.xxx…x</w:t>
                      </w:r>
                      <w:r w:rsidRPr="00980E2D">
                        <w:rPr>
                          <w:vertAlign w:val="subscript"/>
                        </w:rPr>
                        <w:t>2</w:t>
                      </w:r>
                      <w:r>
                        <w:t>×2</w:t>
                      </w:r>
                      <w:r w:rsidRPr="00C52884">
                        <w:rPr>
                          <w:b/>
                          <w:color w:val="EA157A" w:themeColor="accent2"/>
                          <w:vertAlign w:val="superscript"/>
                        </w:rPr>
                        <w:t>yyy…y</w:t>
                      </w:r>
                      <w:r w:rsidRPr="00980E2D">
                        <w:rPr>
                          <w:vertAlign w:val="subscript"/>
                        </w:rPr>
                        <w:t>2</w:t>
                      </w:r>
                    </w:p>
                  </w:txbxContent>
                </v:textbox>
                <w10:anchorlock/>
              </v:shape>
            </w:pict>
          </mc:Fallback>
        </mc:AlternateContent>
      </w:r>
    </w:p>
    <w:p w14:paraId="3CDCBB89" w14:textId="77777777" w:rsidR="002E1862" w:rsidRDefault="002E1862" w:rsidP="002E1862">
      <w:r>
        <w:t xml:space="preserve">Chúng ta </w:t>
      </w:r>
      <w:r w:rsidRPr="00E74476">
        <w:rPr>
          <w:b/>
        </w:rPr>
        <w:t>khai báo một lớp đối tượng QFloat</w:t>
      </w:r>
      <w:r>
        <w:t xml:space="preserve"> có cấu trúc như sau:</w:t>
      </w:r>
    </w:p>
    <w:p w14:paraId="7B1352C7" w14:textId="77777777" w:rsidR="002E1862" w:rsidRDefault="002E1862" w:rsidP="002E1862">
      <w:r>
        <w:rPr>
          <w:noProof/>
        </w:rPr>
        <mc:AlternateContent>
          <mc:Choice Requires="wps">
            <w:drawing>
              <wp:inline distT="0" distB="0" distL="0" distR="0" wp14:anchorId="06FA7805" wp14:editId="318F4888">
                <wp:extent cx="5324475" cy="1714500"/>
                <wp:effectExtent l="0" t="0" r="28575" b="19050"/>
                <wp:docPr id="1" name="Text Box 1"/>
                <wp:cNvGraphicFramePr/>
                <a:graphic xmlns:a="http://schemas.openxmlformats.org/drawingml/2006/main">
                  <a:graphicData uri="http://schemas.microsoft.com/office/word/2010/wordprocessingShape">
                    <wps:wsp>
                      <wps:cNvSpPr txBox="1"/>
                      <wps:spPr>
                        <a:xfrm>
                          <a:off x="0" y="0"/>
                          <a:ext cx="5324475" cy="17145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ED99328" w14:textId="77777777" w:rsidR="00FA2EC1" w:rsidRDefault="00FA2EC1" w:rsidP="002E1862">
                            <w:pPr>
                              <w:pStyle w:val="FontCodeVisual"/>
                              <w:rPr>
                                <w:color w:val="000000"/>
                              </w:rPr>
                            </w:pPr>
                            <w:r>
                              <w:rPr>
                                <w:color w:val="0000FF"/>
                              </w:rPr>
                              <w:t>class</w:t>
                            </w:r>
                            <w:r>
                              <w:rPr>
                                <w:color w:val="000000"/>
                              </w:rPr>
                              <w:t xml:space="preserve"> </w:t>
                            </w:r>
                            <w:r>
                              <w:t>QFloat</w:t>
                            </w:r>
                          </w:p>
                          <w:p w14:paraId="2BEF6510" w14:textId="77777777" w:rsidR="00FA2EC1" w:rsidRDefault="00FA2EC1" w:rsidP="002E1862">
                            <w:pPr>
                              <w:pStyle w:val="FontCodeVisual"/>
                              <w:rPr>
                                <w:color w:val="000000"/>
                              </w:rPr>
                            </w:pPr>
                            <w:r>
                              <w:rPr>
                                <w:color w:val="000000"/>
                              </w:rPr>
                              <w:t>{</w:t>
                            </w:r>
                          </w:p>
                          <w:p w14:paraId="1A04D049" w14:textId="77777777" w:rsidR="00FA2EC1" w:rsidRPr="00C604AF" w:rsidRDefault="00FA2EC1" w:rsidP="002E1862">
                            <w:pPr>
                              <w:pStyle w:val="FontCodeVisual"/>
                              <w:rPr>
                                <w:color w:val="000000"/>
                                <w:szCs w:val="24"/>
                              </w:rPr>
                            </w:pPr>
                            <w:r>
                              <w:rPr>
                                <w:color w:val="000000"/>
                              </w:rPr>
                              <w:tab/>
                            </w:r>
                            <w:r>
                              <w:rPr>
                                <w:color w:val="0000FF"/>
                              </w:rPr>
                              <w:t>int</w:t>
                            </w:r>
                            <w:r>
                              <w:rPr>
                                <w:color w:val="000000"/>
                              </w:rPr>
                              <w:t xml:space="preserve"> m_</w:t>
                            </w:r>
                            <w:proofErr w:type="gramStart"/>
                            <w:r>
                              <w:rPr>
                                <w:color w:val="000000"/>
                              </w:rPr>
                              <w:t>el[</w:t>
                            </w:r>
                            <w:proofErr w:type="gramEnd"/>
                            <w:r>
                              <w:rPr>
                                <w:color w:val="000000"/>
                              </w:rPr>
                              <w:t>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45B74035" w14:textId="77777777" w:rsidR="00FA2EC1" w:rsidRPr="00C604AF" w:rsidRDefault="00FA2EC1" w:rsidP="002E1862">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1]: bit 32 - 63</w:t>
                            </w:r>
                          </w:p>
                          <w:p w14:paraId="22271A3B" w14:textId="77777777" w:rsidR="00FA2EC1" w:rsidRPr="00C604AF" w:rsidRDefault="00FA2EC1" w:rsidP="002E1862">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2]: bit 64 - 95</w:t>
                            </w:r>
                          </w:p>
                          <w:p w14:paraId="51260F44" w14:textId="77777777" w:rsidR="00FA2EC1" w:rsidRDefault="00FA2EC1" w:rsidP="002E1862">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 xml:space="preserve">3]: bit 96 </w:t>
                            </w:r>
                            <w:r>
                              <w:rPr>
                                <w:color w:val="008000"/>
                                <w:szCs w:val="24"/>
                              </w:rPr>
                              <w:t>–</w:t>
                            </w:r>
                            <w:r w:rsidRPr="00C604AF">
                              <w:rPr>
                                <w:color w:val="008000"/>
                                <w:szCs w:val="24"/>
                              </w:rPr>
                              <w:t xml:space="preserve"> 127</w:t>
                            </w:r>
                          </w:p>
                          <w:p w14:paraId="3C2488A2" w14:textId="77777777" w:rsidR="00FA2EC1" w:rsidRPr="00803EFF" w:rsidRDefault="00FA2EC1" w:rsidP="002E1862">
                            <w:pPr>
                              <w:pStyle w:val="FontCodeVisual"/>
                              <w:rPr>
                                <w:color w:val="000000"/>
                                <w:szCs w:val="24"/>
                              </w:rPr>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FA7805" id="Text Box 1" o:spid="_x0000_s1057" type="#_x0000_t202" style="width:419.2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" fillcolor="white [3201]" strokecolor="#00a0b8 [3204]" strokeweight=".5pt">
                <v:textbox>
                  <w:txbxContent>
                    <w:p w14:paraId="6ED99328" w14:textId="77777777" w:rsidR="00FA2EC1" w:rsidRDefault="00FA2EC1" w:rsidP="002E1862">
                      <w:pPr>
                        <w:pStyle w:val="FontCodeVisual"/>
                        <w:rPr>
                          <w:color w:val="000000"/>
                        </w:rPr>
                      </w:pPr>
                      <w:r>
                        <w:rPr>
                          <w:color w:val="0000FF"/>
                        </w:rPr>
                        <w:t>class</w:t>
                      </w:r>
                      <w:r>
                        <w:rPr>
                          <w:color w:val="000000"/>
                        </w:rPr>
                        <w:t xml:space="preserve"> </w:t>
                      </w:r>
                      <w:r>
                        <w:t>QFloat</w:t>
                      </w:r>
                    </w:p>
                    <w:p w14:paraId="2BEF6510" w14:textId="77777777" w:rsidR="00FA2EC1" w:rsidRDefault="00FA2EC1" w:rsidP="002E1862">
                      <w:pPr>
                        <w:pStyle w:val="FontCodeVisual"/>
                        <w:rPr>
                          <w:color w:val="000000"/>
                        </w:rPr>
                      </w:pPr>
                      <w:r>
                        <w:rPr>
                          <w:color w:val="000000"/>
                        </w:rPr>
                        <w:t>{</w:t>
                      </w:r>
                    </w:p>
                    <w:p w14:paraId="1A04D049" w14:textId="77777777" w:rsidR="00FA2EC1" w:rsidRPr="00C604AF" w:rsidRDefault="00FA2EC1" w:rsidP="002E1862">
                      <w:pPr>
                        <w:pStyle w:val="FontCodeVisual"/>
                        <w:rPr>
                          <w:color w:val="000000"/>
                          <w:szCs w:val="24"/>
                        </w:rPr>
                      </w:pPr>
                      <w:r>
                        <w:rPr>
                          <w:color w:val="000000"/>
                        </w:rPr>
                        <w:tab/>
                      </w:r>
                      <w:r>
                        <w:rPr>
                          <w:color w:val="0000FF"/>
                        </w:rPr>
                        <w:t>int</w:t>
                      </w:r>
                      <w:r>
                        <w:rPr>
                          <w:color w:val="000000"/>
                        </w:rPr>
                        <w:t xml:space="preserve"> m_</w:t>
                      </w:r>
                      <w:proofErr w:type="gramStart"/>
                      <w:r>
                        <w:rPr>
                          <w:color w:val="000000"/>
                        </w:rPr>
                        <w:t>el[</w:t>
                      </w:r>
                      <w:proofErr w:type="gramEnd"/>
                      <w:r>
                        <w:rPr>
                          <w:color w:val="000000"/>
                        </w:rPr>
                        <w:t>4];</w:t>
                      </w:r>
                      <w:r w:rsidRPr="00C604AF">
                        <w:rPr>
                          <w:color w:val="008000"/>
                          <w:sz w:val="19"/>
                        </w:rPr>
                        <w:t xml:space="preserve"> </w:t>
                      </w:r>
                      <w:r>
                        <w:rPr>
                          <w:color w:val="008000"/>
                          <w:sz w:val="19"/>
                        </w:rPr>
                        <w:t xml:space="preserve">     </w:t>
                      </w:r>
                      <w:r w:rsidRPr="00C604AF">
                        <w:rPr>
                          <w:color w:val="008000"/>
                          <w:szCs w:val="24"/>
                        </w:rPr>
                        <w:t>//</w:t>
                      </w:r>
                      <w:r>
                        <w:rPr>
                          <w:color w:val="008000"/>
                          <w:szCs w:val="24"/>
                        </w:rPr>
                        <w:t>m_el</w:t>
                      </w:r>
                      <w:r w:rsidRPr="00C604AF">
                        <w:rPr>
                          <w:color w:val="008000"/>
                          <w:szCs w:val="24"/>
                        </w:rPr>
                        <w:t>[0]: bit 0 - 31</w:t>
                      </w:r>
                    </w:p>
                    <w:p w14:paraId="45B74035" w14:textId="77777777" w:rsidR="00FA2EC1" w:rsidRPr="00C604AF" w:rsidRDefault="00FA2EC1" w:rsidP="002E1862">
                      <w:pPr>
                        <w:pStyle w:val="FontCodeVisual"/>
                        <w:rPr>
                          <w:color w:val="000000"/>
                          <w:szCs w:val="24"/>
                        </w:rPr>
                      </w:pPr>
                      <w:r w:rsidRPr="00C604AF">
                        <w:rPr>
                          <w:color w:val="000000"/>
                          <w:szCs w:val="24"/>
                        </w:rPr>
                        <w:tab/>
                      </w:r>
                      <w:r w:rsidRPr="00C604AF">
                        <w:rPr>
                          <w:color w:val="000000"/>
                          <w:szCs w:val="24"/>
                        </w:rPr>
                        <w:tab/>
                      </w:r>
                      <w:r w:rsidRPr="00C604AF">
                        <w:rPr>
                          <w:color w:val="000000"/>
                          <w:szCs w:val="24"/>
                        </w:rPr>
                        <w:tab/>
                      </w:r>
                      <w:r>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1]: bit 32 - 63</w:t>
                      </w:r>
                    </w:p>
                    <w:p w14:paraId="22271A3B" w14:textId="77777777" w:rsidR="00FA2EC1" w:rsidRPr="00C604AF" w:rsidRDefault="00FA2EC1" w:rsidP="002E1862">
                      <w:pPr>
                        <w:pStyle w:val="FontCodeVisual"/>
                        <w:rPr>
                          <w:color w:val="000000"/>
                          <w:szCs w:val="24"/>
                        </w:rPr>
                      </w:pPr>
                      <w:r>
                        <w:rPr>
                          <w:color w:val="000000"/>
                          <w:szCs w:val="24"/>
                        </w:rPr>
                        <w:tab/>
                      </w:r>
                      <w:r w:rsidRPr="00C604AF">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2]: bit 64 - 95</w:t>
                      </w:r>
                    </w:p>
                    <w:p w14:paraId="51260F44" w14:textId="77777777" w:rsidR="00FA2EC1" w:rsidRDefault="00FA2EC1" w:rsidP="002E1862">
                      <w:pPr>
                        <w:pStyle w:val="FontCodeVisual"/>
                        <w:rPr>
                          <w:color w:val="000000"/>
                          <w:szCs w:val="24"/>
                        </w:rPr>
                      </w:pPr>
                      <w:r w:rsidRPr="00C604AF">
                        <w:rPr>
                          <w:color w:val="000000"/>
                          <w:szCs w:val="24"/>
                        </w:rPr>
                        <w:tab/>
                      </w:r>
                      <w:r>
                        <w:rPr>
                          <w:color w:val="000000"/>
                          <w:szCs w:val="24"/>
                        </w:rPr>
                        <w:tab/>
                      </w:r>
                      <w:r w:rsidRPr="00C604AF">
                        <w:rPr>
                          <w:color w:val="000000"/>
                          <w:szCs w:val="24"/>
                        </w:rPr>
                        <w:tab/>
                      </w:r>
                      <w:r w:rsidRPr="00C604AF">
                        <w:rPr>
                          <w:color w:val="000000"/>
                          <w:szCs w:val="24"/>
                        </w:rPr>
                        <w:tab/>
                      </w:r>
                      <w:r w:rsidRPr="00C604AF">
                        <w:rPr>
                          <w:color w:val="008000"/>
                          <w:szCs w:val="24"/>
                        </w:rPr>
                        <w:t>//</w:t>
                      </w:r>
                      <w:r>
                        <w:rPr>
                          <w:color w:val="008000"/>
                          <w:szCs w:val="24"/>
                        </w:rPr>
                        <w:t>m_</w:t>
                      </w:r>
                      <w:proofErr w:type="gramStart"/>
                      <w:r>
                        <w:rPr>
                          <w:color w:val="008000"/>
                          <w:szCs w:val="24"/>
                        </w:rPr>
                        <w:t>el</w:t>
                      </w:r>
                      <w:r w:rsidRPr="00C604AF">
                        <w:rPr>
                          <w:color w:val="008000"/>
                          <w:szCs w:val="24"/>
                        </w:rPr>
                        <w:t>[</w:t>
                      </w:r>
                      <w:proofErr w:type="gramEnd"/>
                      <w:r w:rsidRPr="00C604AF">
                        <w:rPr>
                          <w:color w:val="008000"/>
                          <w:szCs w:val="24"/>
                        </w:rPr>
                        <w:t xml:space="preserve">3]: bit 96 </w:t>
                      </w:r>
                      <w:r>
                        <w:rPr>
                          <w:color w:val="008000"/>
                          <w:szCs w:val="24"/>
                        </w:rPr>
                        <w:t>–</w:t>
                      </w:r>
                      <w:r w:rsidRPr="00C604AF">
                        <w:rPr>
                          <w:color w:val="008000"/>
                          <w:szCs w:val="24"/>
                        </w:rPr>
                        <w:t xml:space="preserve"> 127</w:t>
                      </w:r>
                    </w:p>
                    <w:p w14:paraId="3C2488A2" w14:textId="77777777" w:rsidR="00FA2EC1" w:rsidRPr="00803EFF" w:rsidRDefault="00FA2EC1" w:rsidP="002E1862">
                      <w:pPr>
                        <w:pStyle w:val="FontCodeVisual"/>
                        <w:rPr>
                          <w:color w:val="000000"/>
                          <w:szCs w:val="24"/>
                        </w:rPr>
                      </w:pPr>
                      <w:r>
                        <w:t>}</w:t>
                      </w:r>
                    </w:p>
                  </w:txbxContent>
                </v:textbox>
                <w10:anchorlock/>
              </v:shape>
            </w:pict>
          </mc:Fallback>
        </mc:AlternateContent>
      </w:r>
    </w:p>
    <w:p w14:paraId="2F5B9E98" w14:textId="77777777" w:rsidR="002E1862" w:rsidRDefault="002E1862" w:rsidP="002E1862">
      <w:pPr>
        <w:rPr>
          <w:rFonts w:cstheme="minorHAnsi"/>
        </w:rPr>
      </w:pPr>
      <w:r>
        <w:t>Trong đó: m_el là một mảng kiểu int gồm 4 phần tử. Mỗi phần tử chịu trách nhiệm lưu 32 bit lần lượt từ trái qua phải (m_</w:t>
      </w:r>
      <w:proofErr w:type="gramStart"/>
      <w:r>
        <w:t>el[</w:t>
      </w:r>
      <w:proofErr w:type="gramEnd"/>
      <w:r>
        <w:t xml:space="preserve">0]: bit 0 </w:t>
      </w:r>
      <w:r>
        <w:rPr>
          <w:rFonts w:cstheme="minorHAnsi"/>
        </w:rPr>
        <w:t xml:space="preserve">→ 31, </w:t>
      </w:r>
      <w:r>
        <w:t xml:space="preserve">m_el[1]: bit 32 </w:t>
      </w:r>
      <w:r>
        <w:rPr>
          <w:rFonts w:cstheme="minorHAnsi"/>
        </w:rPr>
        <w:t xml:space="preserve">→ 63, </w:t>
      </w:r>
      <w:r>
        <w:t xml:space="preserve">m_el[2]: bit 64 </w:t>
      </w:r>
      <w:r>
        <w:rPr>
          <w:rFonts w:cstheme="minorHAnsi"/>
        </w:rPr>
        <w:t xml:space="preserve">→ 95, </w:t>
      </w:r>
      <w:r>
        <w:t xml:space="preserve">m_el[3]: bit 96 </w:t>
      </w:r>
      <w:r>
        <w:rPr>
          <w:rFonts w:cstheme="minorHAnsi"/>
        </w:rPr>
        <w:t>→ 127).</w:t>
      </w:r>
    </w:p>
    <w:p w14:paraId="68E00243" w14:textId="77777777" w:rsidR="002E1862" w:rsidRDefault="002E1862" w:rsidP="002E1862">
      <w:pPr>
        <w:pStyle w:val="mc2"/>
      </w:pPr>
      <w:bookmarkStart w:id="14" w:name="_Toc510188021"/>
      <w:r>
        <w:t>HÀM NHẬP</w:t>
      </w:r>
      <w:bookmarkEnd w:id="14"/>
    </w:p>
    <w:p w14:paraId="74C3A465" w14:textId="77777777" w:rsidR="002E1862" w:rsidRDefault="002E1862" w:rsidP="002E1862">
      <w:r>
        <w:t>Để nhập vào một đối tượng QFloat, ta xây dựng cho lớp QFloat một hàm nhập từ bàn phím với kiểu dữ liệu ban đầu là string và số nhập vào ở dạng cơ số 10 hoặc cơ số 2. Đối với mỗi dạng cơ số sẽ xử lý khác nhau.</w:t>
      </w:r>
    </w:p>
    <w:p w14:paraId="1086B1A7" w14:textId="77777777" w:rsidR="002E1862" w:rsidRDefault="002E1862" w:rsidP="002E1862">
      <w:r>
        <w:rPr>
          <w:noProof/>
        </w:rPr>
        <w:lastRenderedPageBreak/>
        <mc:AlternateContent>
          <mc:Choice Requires="wps">
            <w:drawing>
              <wp:inline distT="0" distB="0" distL="0" distR="0" wp14:anchorId="5A4A598E" wp14:editId="28340291">
                <wp:extent cx="5895975" cy="1057275"/>
                <wp:effectExtent l="0" t="0" r="28575" b="28575"/>
                <wp:docPr id="4" name="Text Box 4"/>
                <wp:cNvGraphicFramePr/>
                <a:graphic xmlns:a="http://schemas.openxmlformats.org/drawingml/2006/main">
                  <a:graphicData uri="http://schemas.microsoft.com/office/word/2010/wordprocessingShape">
                    <wps:wsp>
                      <wps:cNvSpPr txBox="1"/>
                      <wps:spPr>
                        <a:xfrm>
                          <a:off x="0" y="0"/>
                          <a:ext cx="5895975" cy="1057275"/>
                        </a:xfrm>
                        <a:prstGeom prst="rect">
                          <a:avLst/>
                        </a:prstGeom>
                        <a:ln w="6350">
                          <a:solidFill>
                            <a:schemeClr val="accent1"/>
                          </a:solidFill>
                        </a:ln>
                      </wps:spPr>
                      <wps:style>
                        <a:lnRef idx="2">
                          <a:schemeClr val="accent1"/>
                        </a:lnRef>
                        <a:fillRef idx="1">
                          <a:schemeClr val="lt1"/>
                        </a:fillRef>
                        <a:effectRef idx="0">
                          <a:schemeClr val="accent1"/>
                        </a:effectRef>
                        <a:fontRef idx="minor">
                          <a:schemeClr val="dk1"/>
                        </a:fontRef>
                      </wps:style>
                      <wps:txbx>
                        <w:txbxContent>
                          <w:p w14:paraId="609A7C07" w14:textId="77777777" w:rsidR="00FA2EC1" w:rsidRPr="00432054" w:rsidRDefault="00FA2EC1" w:rsidP="002E1862">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2194F5D5" w14:textId="77777777" w:rsidR="00FA2EC1" w:rsidRPr="00432054" w:rsidRDefault="00FA2EC1" w:rsidP="002E1862">
                            <w:pPr>
                              <w:pStyle w:val="FontCodeVisual"/>
                              <w:rPr>
                                <w:color w:val="000000"/>
                                <w:szCs w:val="24"/>
                              </w:rPr>
                            </w:pPr>
                            <w:r w:rsidRPr="00432054">
                              <w:rPr>
                                <w:color w:val="000000"/>
                                <w:szCs w:val="24"/>
                              </w:rPr>
                              <w:t>{</w:t>
                            </w:r>
                          </w:p>
                          <w:p w14:paraId="6AA7A552" w14:textId="77777777" w:rsidR="00FA2EC1" w:rsidRPr="00432054" w:rsidRDefault="00FA2EC1" w:rsidP="002E1862">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w:t>
                            </w:r>
                            <w:proofErr w:type="gramStart"/>
                            <w:r w:rsidRPr="00432054">
                              <w:rPr>
                                <w:color w:val="000000"/>
                                <w:szCs w:val="24"/>
                              </w:rPr>
                              <w:t>ScanQFloat(</w:t>
                            </w:r>
                            <w:proofErr w:type="gramEnd"/>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3C7E3CCA" w14:textId="77777777" w:rsidR="00FA2EC1" w:rsidRPr="00432054" w:rsidRDefault="00FA2EC1" w:rsidP="002E1862">
                            <w:pPr>
                              <w:pStyle w:val="FontCodeVisual"/>
                              <w:rPr>
                                <w:szCs w:val="24"/>
                              </w:rPr>
                            </w:pPr>
                            <w:r w:rsidRPr="00432054">
                              <w:rPr>
                                <w:szCs w:val="24"/>
                              </w:rPr>
                              <w:t>}</w:t>
                            </w:r>
                          </w:p>
                          <w:p w14:paraId="51EEF0D7"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4A598E" id="Text Box 4" o:spid="_x0000_s1058" type="#_x0000_t202" style="width:464.2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" fillcolor="white [3201]" strokecolor="#00a0b8 [3204]" strokeweight=".5pt">
                <v:textbox>
                  <w:txbxContent>
                    <w:p w14:paraId="609A7C07" w14:textId="77777777" w:rsidR="00FA2EC1" w:rsidRPr="00432054" w:rsidRDefault="00FA2EC1" w:rsidP="002E1862">
                      <w:pPr>
                        <w:pStyle w:val="FontCodeVisual"/>
                        <w:rPr>
                          <w:color w:val="000000"/>
                          <w:szCs w:val="24"/>
                        </w:rPr>
                      </w:pPr>
                      <w:r w:rsidRPr="00432054">
                        <w:rPr>
                          <w:color w:val="0000FF"/>
                          <w:szCs w:val="24"/>
                        </w:rPr>
                        <w:t>class</w:t>
                      </w:r>
                      <w:r w:rsidRPr="00432054">
                        <w:rPr>
                          <w:color w:val="000000"/>
                          <w:szCs w:val="24"/>
                        </w:rPr>
                        <w:t xml:space="preserve"> </w:t>
                      </w:r>
                      <w:r w:rsidRPr="00432054">
                        <w:rPr>
                          <w:szCs w:val="24"/>
                        </w:rPr>
                        <w:t>QFloat</w:t>
                      </w:r>
                    </w:p>
                    <w:p w14:paraId="2194F5D5" w14:textId="77777777" w:rsidR="00FA2EC1" w:rsidRPr="00432054" w:rsidRDefault="00FA2EC1" w:rsidP="002E1862">
                      <w:pPr>
                        <w:pStyle w:val="FontCodeVisual"/>
                        <w:rPr>
                          <w:color w:val="000000"/>
                          <w:szCs w:val="24"/>
                        </w:rPr>
                      </w:pPr>
                      <w:r w:rsidRPr="00432054">
                        <w:rPr>
                          <w:color w:val="000000"/>
                          <w:szCs w:val="24"/>
                        </w:rPr>
                        <w:t>{</w:t>
                      </w:r>
                    </w:p>
                    <w:p w14:paraId="6AA7A552" w14:textId="77777777" w:rsidR="00FA2EC1" w:rsidRPr="00432054" w:rsidRDefault="00FA2EC1" w:rsidP="002E1862">
                      <w:pPr>
                        <w:pStyle w:val="FontCodeVisual"/>
                        <w:rPr>
                          <w:color w:val="008000"/>
                          <w:szCs w:val="24"/>
                        </w:rPr>
                      </w:pPr>
                      <w:r w:rsidRPr="00432054">
                        <w:rPr>
                          <w:color w:val="000000"/>
                          <w:szCs w:val="24"/>
                        </w:rPr>
                        <w:tab/>
                      </w:r>
                      <w:r w:rsidRPr="00432054">
                        <w:rPr>
                          <w:color w:val="0000FF"/>
                          <w:szCs w:val="24"/>
                        </w:rPr>
                        <w:t>void</w:t>
                      </w:r>
                      <w:r w:rsidRPr="00432054">
                        <w:rPr>
                          <w:color w:val="000000"/>
                          <w:szCs w:val="24"/>
                        </w:rPr>
                        <w:t xml:space="preserve"> </w:t>
                      </w:r>
                      <w:proofErr w:type="gramStart"/>
                      <w:r w:rsidRPr="00432054">
                        <w:rPr>
                          <w:color w:val="000000"/>
                          <w:szCs w:val="24"/>
                        </w:rPr>
                        <w:t>ScanQFloat(</w:t>
                      </w:r>
                      <w:proofErr w:type="gramEnd"/>
                      <w:r w:rsidRPr="00432054">
                        <w:rPr>
                          <w:color w:val="0000FF"/>
                          <w:szCs w:val="24"/>
                        </w:rPr>
                        <w:t>int</w:t>
                      </w:r>
                      <w:r w:rsidRPr="00432054">
                        <w:rPr>
                          <w:color w:val="000000"/>
                          <w:szCs w:val="24"/>
                        </w:rPr>
                        <w:t xml:space="preserve"> </w:t>
                      </w:r>
                      <w:r w:rsidRPr="00432054">
                        <w:rPr>
                          <w:color w:val="808080"/>
                          <w:szCs w:val="24"/>
                        </w:rPr>
                        <w:t>base</w:t>
                      </w:r>
                      <w:r w:rsidRPr="00432054">
                        <w:rPr>
                          <w:color w:val="000000"/>
                          <w:szCs w:val="24"/>
                        </w:rPr>
                        <w:t>);</w:t>
                      </w:r>
                      <w:r w:rsidRPr="00432054">
                        <w:rPr>
                          <w:color w:val="008000"/>
                          <w:szCs w:val="24"/>
                        </w:rPr>
                        <w:t xml:space="preserve">//Đọc số QFloat, với base là cơ số. </w:t>
                      </w:r>
                    </w:p>
                    <w:p w14:paraId="3C7E3CCA" w14:textId="77777777" w:rsidR="00FA2EC1" w:rsidRPr="00432054" w:rsidRDefault="00FA2EC1" w:rsidP="002E1862">
                      <w:pPr>
                        <w:pStyle w:val="FontCodeVisual"/>
                        <w:rPr>
                          <w:szCs w:val="24"/>
                        </w:rPr>
                      </w:pPr>
                      <w:r w:rsidRPr="00432054">
                        <w:rPr>
                          <w:szCs w:val="24"/>
                        </w:rPr>
                        <w:t>}</w:t>
                      </w:r>
                    </w:p>
                    <w:p w14:paraId="51EEF0D7" w14:textId="77777777" w:rsidR="00FA2EC1" w:rsidRDefault="00FA2EC1" w:rsidP="002E1862"/>
                  </w:txbxContent>
                </v:textbox>
                <w10:anchorlock/>
              </v:shape>
            </w:pict>
          </mc:Fallback>
        </mc:AlternateContent>
      </w:r>
    </w:p>
    <w:p w14:paraId="1A5A09FE" w14:textId="77777777" w:rsidR="002E1862" w:rsidRDefault="002E1862" w:rsidP="002E1862">
      <w:r>
        <w:t xml:space="preserve">Chúng ta đi cài đặt </w:t>
      </w:r>
      <w:r w:rsidRPr="00E74476">
        <w:rPr>
          <w:b/>
        </w:rPr>
        <w:t>hàm ScanQFloat</w:t>
      </w:r>
      <w:r>
        <w:t xml:space="preserve"> như sau:</w:t>
      </w:r>
    </w:p>
    <w:p w14:paraId="0B3E2334" w14:textId="77777777" w:rsidR="002E1862" w:rsidRDefault="002E1862" w:rsidP="002E1862">
      <w:r>
        <w:rPr>
          <w:noProof/>
        </w:rPr>
        <mc:AlternateContent>
          <mc:Choice Requires="wps">
            <w:drawing>
              <wp:inline distT="0" distB="0" distL="0" distR="0" wp14:anchorId="3A43D9D1" wp14:editId="5807FCDE">
                <wp:extent cx="6000750" cy="2847975"/>
                <wp:effectExtent l="0" t="0" r="19050" b="28575"/>
                <wp:docPr id="5" name="Text Box 5"/>
                <wp:cNvGraphicFramePr/>
                <a:graphic xmlns:a="http://schemas.openxmlformats.org/drawingml/2006/main">
                  <a:graphicData uri="http://schemas.microsoft.com/office/word/2010/wordprocessingShape">
                    <wps:wsp>
                      <wps:cNvSpPr txBox="1"/>
                      <wps:spPr>
                        <a:xfrm>
                          <a:off x="0" y="0"/>
                          <a:ext cx="6000750" cy="2847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69A51AE" w14:textId="77777777" w:rsidR="00FA2EC1" w:rsidRPr="001B10DF" w:rsidRDefault="00FA2EC1" w:rsidP="002E1862">
                            <w:pPr>
                              <w:pStyle w:val="FontCodeVisual"/>
                              <w:rPr>
                                <w:sz w:val="22"/>
                              </w:rPr>
                            </w:pPr>
                            <w:r w:rsidRPr="001B10DF">
                              <w:rPr>
                                <w:color w:val="0000FF"/>
                                <w:sz w:val="22"/>
                              </w:rPr>
                              <w:t>void</w:t>
                            </w:r>
                            <w:r w:rsidRPr="001B10DF">
                              <w:rPr>
                                <w:sz w:val="22"/>
                              </w:rPr>
                              <w:t xml:space="preserve"> </w:t>
                            </w:r>
                            <w:proofErr w:type="gramStart"/>
                            <w:r w:rsidRPr="001B10DF">
                              <w:rPr>
                                <w:color w:val="2B91AF"/>
                                <w:sz w:val="22"/>
                              </w:rPr>
                              <w:t>QFloat</w:t>
                            </w:r>
                            <w:r w:rsidRPr="001B10DF">
                              <w:rPr>
                                <w:sz w:val="22"/>
                              </w:rPr>
                              <w:t>::</w:t>
                            </w:r>
                            <w:proofErr w:type="gramEnd"/>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793C576D" w14:textId="77777777" w:rsidR="00FA2EC1" w:rsidRPr="001B10DF" w:rsidRDefault="00FA2EC1" w:rsidP="002E1862">
                            <w:pPr>
                              <w:pStyle w:val="FontCodeVisual"/>
                              <w:rPr>
                                <w:sz w:val="22"/>
                              </w:rPr>
                            </w:pPr>
                            <w:r w:rsidRPr="001B10DF">
                              <w:rPr>
                                <w:sz w:val="22"/>
                              </w:rPr>
                              <w:t>{</w:t>
                            </w:r>
                          </w:p>
                          <w:p w14:paraId="1AF2DAEC" w14:textId="77777777" w:rsidR="00FA2EC1" w:rsidRPr="001B10DF" w:rsidRDefault="00FA2EC1" w:rsidP="002E1862">
                            <w:pPr>
                              <w:pStyle w:val="FontCodeVisual"/>
                              <w:rPr>
                                <w:sz w:val="22"/>
                              </w:rPr>
                            </w:pPr>
                            <w:r w:rsidRPr="001B10DF">
                              <w:rPr>
                                <w:sz w:val="22"/>
                              </w:rPr>
                              <w:tab/>
                            </w:r>
                            <w:bookmarkStart w:id="15"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15"/>
                          </w:p>
                          <w:p w14:paraId="71C55FFB" w14:textId="77777777" w:rsidR="00FA2EC1" w:rsidRPr="001B10DF" w:rsidRDefault="00FA2EC1" w:rsidP="002E1862">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3C000EA1" w14:textId="77777777" w:rsidR="00FA2EC1" w:rsidRPr="001B10DF" w:rsidRDefault="00FA2EC1" w:rsidP="002E1862">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693E066F" w14:textId="77777777" w:rsidR="00FA2EC1" w:rsidRPr="001B10DF" w:rsidRDefault="00FA2EC1" w:rsidP="002E1862">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0B89C943" w14:textId="77777777" w:rsidR="00FA2EC1" w:rsidRPr="001B10DF" w:rsidRDefault="00FA2EC1" w:rsidP="002E1862">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3FFAC942" w14:textId="77777777" w:rsidR="00FA2EC1" w:rsidRPr="001B10DF" w:rsidRDefault="00FA2EC1" w:rsidP="002E1862">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1307D27B" w14:textId="77777777" w:rsidR="00FA2EC1" w:rsidRPr="001B10DF" w:rsidRDefault="00FA2EC1" w:rsidP="002E1862">
                            <w:pPr>
                              <w:pStyle w:val="FontCodeVisual"/>
                              <w:rPr>
                                <w:sz w:val="22"/>
                              </w:rPr>
                            </w:pPr>
                            <w:r w:rsidRPr="001B10DF">
                              <w:rPr>
                                <w:sz w:val="22"/>
                              </w:rPr>
                              <w:tab/>
                              <w:t xml:space="preserve">normalizeBin(tmp); </w:t>
                            </w:r>
                            <w:r w:rsidRPr="001B10DF">
                              <w:rPr>
                                <w:color w:val="008000"/>
                                <w:sz w:val="22"/>
                              </w:rPr>
                              <w:t>//Chuẩn hóa ở dạng cơ số 2.</w:t>
                            </w:r>
                          </w:p>
                          <w:p w14:paraId="2E226292" w14:textId="77777777" w:rsidR="00FA2EC1" w:rsidRPr="001B10DF" w:rsidRDefault="00FA2EC1" w:rsidP="002E1862">
                            <w:pPr>
                              <w:pStyle w:val="FontCodeVisual"/>
                              <w:rPr>
                                <w:sz w:val="22"/>
                              </w:rPr>
                            </w:pPr>
                            <w:r w:rsidRPr="001B10DF">
                              <w:rPr>
                                <w:sz w:val="22"/>
                              </w:rPr>
                              <w:tab/>
                            </w:r>
                            <w:r w:rsidRPr="001B10DF">
                              <w:rPr>
                                <w:color w:val="0000FF"/>
                                <w:sz w:val="22"/>
                              </w:rPr>
                              <w:t>this</w:t>
                            </w:r>
                            <w:r w:rsidRPr="001B10DF">
                              <w:rPr>
                                <w:sz w:val="22"/>
                              </w:rPr>
                              <w:t>-&gt;</w:t>
                            </w:r>
                            <w:proofErr w:type="gramStart"/>
                            <w:r w:rsidRPr="001B10DF">
                              <w:rPr>
                                <w:sz w:val="22"/>
                              </w:rPr>
                              <w:t>convertToQFloat(</w:t>
                            </w:r>
                            <w:proofErr w:type="gramEnd"/>
                            <w:r w:rsidRPr="001B10DF">
                              <w:rPr>
                                <w:sz w:val="22"/>
                              </w:rPr>
                              <w:t xml:space="preserve">tmp, N_exp); </w:t>
                            </w:r>
                            <w:r w:rsidRPr="001B10DF">
                              <w:rPr>
                                <w:color w:val="008000"/>
                                <w:sz w:val="22"/>
                              </w:rPr>
                              <w:t>//Chuyển về dạng QFloat.</w:t>
                            </w:r>
                          </w:p>
                          <w:p w14:paraId="782C431E" w14:textId="77777777" w:rsidR="00FA2EC1" w:rsidRPr="001B10DF" w:rsidRDefault="00FA2EC1" w:rsidP="002E1862">
                            <w:pPr>
                              <w:pStyle w:val="FontCodeVisual"/>
                              <w:rPr>
                                <w:sz w:val="22"/>
                              </w:rPr>
                            </w:pPr>
                            <w:r w:rsidRPr="001B10DF">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43D9D1" id="Text Box 5" o:spid="_x0000_s1059" type="#_x0000_t202" style="width:472.5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" fillcolor="white [3201]" strokecolor="#00a0b8 [3204]" strokeweight=".5pt">
                <v:textbox>
                  <w:txbxContent>
                    <w:p w14:paraId="569A51AE" w14:textId="77777777" w:rsidR="00FA2EC1" w:rsidRPr="001B10DF" w:rsidRDefault="00FA2EC1" w:rsidP="002E1862">
                      <w:pPr>
                        <w:pStyle w:val="FontCodeVisual"/>
                        <w:rPr>
                          <w:sz w:val="22"/>
                        </w:rPr>
                      </w:pPr>
                      <w:r w:rsidRPr="001B10DF">
                        <w:rPr>
                          <w:color w:val="0000FF"/>
                          <w:sz w:val="22"/>
                        </w:rPr>
                        <w:t>void</w:t>
                      </w:r>
                      <w:r w:rsidRPr="001B10DF">
                        <w:rPr>
                          <w:sz w:val="22"/>
                        </w:rPr>
                        <w:t xml:space="preserve"> </w:t>
                      </w:r>
                      <w:proofErr w:type="gramStart"/>
                      <w:r w:rsidRPr="001B10DF">
                        <w:rPr>
                          <w:color w:val="2B91AF"/>
                          <w:sz w:val="22"/>
                        </w:rPr>
                        <w:t>QFloat</w:t>
                      </w:r>
                      <w:r w:rsidRPr="001B10DF">
                        <w:rPr>
                          <w:sz w:val="22"/>
                        </w:rPr>
                        <w:t>::</w:t>
                      </w:r>
                      <w:proofErr w:type="gramEnd"/>
                      <w:r w:rsidRPr="001B10DF">
                        <w:rPr>
                          <w:sz w:val="22"/>
                        </w:rPr>
                        <w:t>ScanQFloat(</w:t>
                      </w:r>
                      <w:r w:rsidRPr="001B10DF">
                        <w:rPr>
                          <w:color w:val="0000FF"/>
                          <w:sz w:val="22"/>
                        </w:rPr>
                        <w:t>int</w:t>
                      </w:r>
                      <w:r w:rsidRPr="001B10DF">
                        <w:rPr>
                          <w:sz w:val="22"/>
                        </w:rPr>
                        <w:t xml:space="preserve"> </w:t>
                      </w:r>
                      <w:r w:rsidRPr="001B10DF">
                        <w:rPr>
                          <w:color w:val="808080"/>
                          <w:sz w:val="22"/>
                        </w:rPr>
                        <w:t>base</w:t>
                      </w:r>
                      <w:r w:rsidRPr="001B10DF">
                        <w:rPr>
                          <w:sz w:val="22"/>
                        </w:rPr>
                        <w:t>)</w:t>
                      </w:r>
                    </w:p>
                    <w:p w14:paraId="793C576D" w14:textId="77777777" w:rsidR="00FA2EC1" w:rsidRPr="001B10DF" w:rsidRDefault="00FA2EC1" w:rsidP="002E1862">
                      <w:pPr>
                        <w:pStyle w:val="FontCodeVisual"/>
                        <w:rPr>
                          <w:sz w:val="22"/>
                        </w:rPr>
                      </w:pPr>
                      <w:r w:rsidRPr="001B10DF">
                        <w:rPr>
                          <w:sz w:val="22"/>
                        </w:rPr>
                        <w:t>{</w:t>
                      </w:r>
                    </w:p>
                    <w:p w14:paraId="1AF2DAEC" w14:textId="77777777" w:rsidR="00FA2EC1" w:rsidRPr="001B10DF" w:rsidRDefault="00FA2EC1" w:rsidP="002E1862">
                      <w:pPr>
                        <w:pStyle w:val="FontCodeVisual"/>
                        <w:rPr>
                          <w:sz w:val="22"/>
                        </w:rPr>
                      </w:pPr>
                      <w:r w:rsidRPr="001B10DF">
                        <w:rPr>
                          <w:sz w:val="22"/>
                        </w:rPr>
                        <w:tab/>
                      </w:r>
                      <w:bookmarkStart w:id="16" w:name="_Hlk509997404"/>
                      <w:r w:rsidRPr="001B10DF">
                        <w:rPr>
                          <w:color w:val="008000"/>
                          <w:sz w:val="22"/>
                        </w:rPr>
                        <w:t xml:space="preserve">//Nếu là ở dạng cơ số 10 (base = 10) thì chuyển về dạng nhị phân với MAX_VALUE_EXP số sau dấu phẩy. Chuẩn hóa dạng nhị phân và chuyển về QFloat. </w:t>
                      </w:r>
                      <w:bookmarkEnd w:id="16"/>
                    </w:p>
                    <w:p w14:paraId="71C55FFB" w14:textId="77777777" w:rsidR="00FA2EC1" w:rsidRPr="001B10DF" w:rsidRDefault="00FA2EC1" w:rsidP="002E1862">
                      <w:pPr>
                        <w:pStyle w:val="FontCodeVisual"/>
                        <w:rPr>
                          <w:sz w:val="22"/>
                        </w:rPr>
                      </w:pPr>
                      <w:r w:rsidRPr="001B10DF">
                        <w:rPr>
                          <w:sz w:val="22"/>
                        </w:rPr>
                        <w:tab/>
                      </w:r>
                      <w:r w:rsidRPr="001B10DF">
                        <w:rPr>
                          <w:color w:val="0000FF"/>
                          <w:sz w:val="22"/>
                        </w:rPr>
                        <w:t>int</w:t>
                      </w:r>
                      <w:r w:rsidRPr="001B10DF">
                        <w:rPr>
                          <w:sz w:val="22"/>
                        </w:rPr>
                        <w:t xml:space="preserve"> N_exp = 0; </w:t>
                      </w:r>
                      <w:r w:rsidRPr="001B10DF">
                        <w:rPr>
                          <w:color w:val="008000"/>
                          <w:sz w:val="22"/>
                        </w:rPr>
                        <w:t>//Lưu số lượng chữ số đứng trước dấu phẩy, phục vụ cho việc tính toán dời dấu phẩy về đằng trước.</w:t>
                      </w:r>
                    </w:p>
                    <w:p w14:paraId="3C000EA1" w14:textId="77777777" w:rsidR="00FA2EC1" w:rsidRPr="001B10DF" w:rsidRDefault="00FA2EC1" w:rsidP="002E1862">
                      <w:pPr>
                        <w:pStyle w:val="FontCodeVisual"/>
                        <w:rPr>
                          <w:sz w:val="22"/>
                        </w:rPr>
                      </w:pPr>
                      <w:r w:rsidRPr="001B10DF">
                        <w:rPr>
                          <w:sz w:val="22"/>
                        </w:rPr>
                        <w:tab/>
                      </w:r>
                      <w:r w:rsidRPr="001B10DF">
                        <w:rPr>
                          <w:color w:val="2B91AF"/>
                          <w:sz w:val="22"/>
                        </w:rPr>
                        <w:t>string</w:t>
                      </w:r>
                      <w:r w:rsidRPr="001B10DF">
                        <w:rPr>
                          <w:sz w:val="22"/>
                        </w:rPr>
                        <w:t xml:space="preserve"> tmp;</w:t>
                      </w:r>
                      <w:r>
                        <w:rPr>
                          <w:sz w:val="22"/>
                        </w:rPr>
                        <w:t xml:space="preserve"> </w:t>
                      </w:r>
                      <w:r w:rsidRPr="001B10DF">
                        <w:rPr>
                          <w:color w:val="008000"/>
                          <w:sz w:val="22"/>
                        </w:rPr>
                        <w:t>//Lưu</w:t>
                      </w:r>
                      <w:r>
                        <w:rPr>
                          <w:color w:val="008000"/>
                          <w:sz w:val="22"/>
                        </w:rPr>
                        <w:t xml:space="preserve"> xâu được nhập vào từ bàn phím.</w:t>
                      </w:r>
                    </w:p>
                    <w:p w14:paraId="693E066F" w14:textId="77777777" w:rsidR="00FA2EC1" w:rsidRPr="001B10DF" w:rsidRDefault="00FA2EC1" w:rsidP="002E1862">
                      <w:pPr>
                        <w:pStyle w:val="FontCodeVisual"/>
                        <w:rPr>
                          <w:sz w:val="22"/>
                        </w:rPr>
                      </w:pPr>
                      <w:r w:rsidRPr="001B10DF">
                        <w:rPr>
                          <w:sz w:val="22"/>
                        </w:rPr>
                        <w:tab/>
                        <w:t xml:space="preserve">cin </w:t>
                      </w:r>
                      <w:r w:rsidRPr="001B10DF">
                        <w:rPr>
                          <w:color w:val="008080"/>
                          <w:sz w:val="22"/>
                        </w:rPr>
                        <w:t>&gt;&gt;</w:t>
                      </w:r>
                      <w:r w:rsidRPr="001B10DF">
                        <w:rPr>
                          <w:sz w:val="22"/>
                        </w:rPr>
                        <w:t xml:space="preserve"> tmp;</w:t>
                      </w:r>
                    </w:p>
                    <w:p w14:paraId="0B89C943" w14:textId="77777777" w:rsidR="00FA2EC1" w:rsidRPr="001B10DF" w:rsidRDefault="00FA2EC1" w:rsidP="002E1862">
                      <w:pPr>
                        <w:pStyle w:val="FontCodeVisual"/>
                        <w:rPr>
                          <w:sz w:val="22"/>
                        </w:rPr>
                      </w:pPr>
                      <w:r w:rsidRPr="001B10DF">
                        <w:rPr>
                          <w:sz w:val="22"/>
                        </w:rPr>
                        <w:tab/>
                      </w:r>
                      <w:r w:rsidRPr="001B10DF">
                        <w:rPr>
                          <w:color w:val="0000FF"/>
                          <w:sz w:val="22"/>
                        </w:rPr>
                        <w:t>if</w:t>
                      </w:r>
                      <w:r w:rsidRPr="001B10DF">
                        <w:rPr>
                          <w:sz w:val="22"/>
                        </w:rPr>
                        <w:t xml:space="preserve"> (</w:t>
                      </w:r>
                      <w:r w:rsidRPr="001B10DF">
                        <w:rPr>
                          <w:color w:val="808080"/>
                          <w:sz w:val="22"/>
                        </w:rPr>
                        <w:t>base</w:t>
                      </w:r>
                      <w:r w:rsidRPr="001B10DF">
                        <w:rPr>
                          <w:sz w:val="22"/>
                        </w:rPr>
                        <w:t xml:space="preserve"> == 10)</w:t>
                      </w:r>
                    </w:p>
                    <w:p w14:paraId="3FFAC942" w14:textId="77777777" w:rsidR="00FA2EC1" w:rsidRPr="001B10DF" w:rsidRDefault="00FA2EC1" w:rsidP="002E1862">
                      <w:pPr>
                        <w:pStyle w:val="FontCodeVisual"/>
                        <w:rPr>
                          <w:sz w:val="22"/>
                        </w:rPr>
                      </w:pPr>
                      <w:r w:rsidRPr="001B10DF">
                        <w:rPr>
                          <w:sz w:val="22"/>
                        </w:rPr>
                        <w:tab/>
                      </w:r>
                      <w:r w:rsidRPr="001B10DF">
                        <w:rPr>
                          <w:sz w:val="22"/>
                        </w:rPr>
                        <w:tab/>
                        <w:t xml:space="preserve">N_exp = convertToBin(tmp); </w:t>
                      </w:r>
                      <w:r w:rsidRPr="001B10DF">
                        <w:rPr>
                          <w:color w:val="008000"/>
                          <w:sz w:val="22"/>
                        </w:rPr>
                        <w:t>//Đổi về cơ số 2.</w:t>
                      </w:r>
                    </w:p>
                    <w:p w14:paraId="1307D27B" w14:textId="77777777" w:rsidR="00FA2EC1" w:rsidRPr="001B10DF" w:rsidRDefault="00FA2EC1" w:rsidP="002E1862">
                      <w:pPr>
                        <w:pStyle w:val="FontCodeVisual"/>
                        <w:rPr>
                          <w:sz w:val="22"/>
                        </w:rPr>
                      </w:pPr>
                      <w:r w:rsidRPr="001B10DF">
                        <w:rPr>
                          <w:sz w:val="22"/>
                        </w:rPr>
                        <w:tab/>
                        <w:t xml:space="preserve">normalizeBin(tmp); </w:t>
                      </w:r>
                      <w:r w:rsidRPr="001B10DF">
                        <w:rPr>
                          <w:color w:val="008000"/>
                          <w:sz w:val="22"/>
                        </w:rPr>
                        <w:t>//Chuẩn hóa ở dạng cơ số 2.</w:t>
                      </w:r>
                    </w:p>
                    <w:p w14:paraId="2E226292" w14:textId="77777777" w:rsidR="00FA2EC1" w:rsidRPr="001B10DF" w:rsidRDefault="00FA2EC1" w:rsidP="002E1862">
                      <w:pPr>
                        <w:pStyle w:val="FontCodeVisual"/>
                        <w:rPr>
                          <w:sz w:val="22"/>
                        </w:rPr>
                      </w:pPr>
                      <w:r w:rsidRPr="001B10DF">
                        <w:rPr>
                          <w:sz w:val="22"/>
                        </w:rPr>
                        <w:tab/>
                      </w:r>
                      <w:r w:rsidRPr="001B10DF">
                        <w:rPr>
                          <w:color w:val="0000FF"/>
                          <w:sz w:val="22"/>
                        </w:rPr>
                        <w:t>this</w:t>
                      </w:r>
                      <w:r w:rsidRPr="001B10DF">
                        <w:rPr>
                          <w:sz w:val="22"/>
                        </w:rPr>
                        <w:t>-&gt;</w:t>
                      </w:r>
                      <w:proofErr w:type="gramStart"/>
                      <w:r w:rsidRPr="001B10DF">
                        <w:rPr>
                          <w:sz w:val="22"/>
                        </w:rPr>
                        <w:t>convertToQFloat(</w:t>
                      </w:r>
                      <w:proofErr w:type="gramEnd"/>
                      <w:r w:rsidRPr="001B10DF">
                        <w:rPr>
                          <w:sz w:val="22"/>
                        </w:rPr>
                        <w:t xml:space="preserve">tmp, N_exp); </w:t>
                      </w:r>
                      <w:r w:rsidRPr="001B10DF">
                        <w:rPr>
                          <w:color w:val="008000"/>
                          <w:sz w:val="22"/>
                        </w:rPr>
                        <w:t>//Chuyển về dạng QFloat.</w:t>
                      </w:r>
                    </w:p>
                    <w:p w14:paraId="782C431E" w14:textId="77777777" w:rsidR="00FA2EC1" w:rsidRPr="001B10DF" w:rsidRDefault="00FA2EC1" w:rsidP="002E1862">
                      <w:pPr>
                        <w:pStyle w:val="FontCodeVisual"/>
                        <w:rPr>
                          <w:sz w:val="22"/>
                        </w:rPr>
                      </w:pPr>
                      <w:r w:rsidRPr="001B10DF">
                        <w:rPr>
                          <w:sz w:val="22"/>
                        </w:rPr>
                        <w:t>}</w:t>
                      </w:r>
                    </w:p>
                  </w:txbxContent>
                </v:textbox>
                <w10:anchorlock/>
              </v:shape>
            </w:pict>
          </mc:Fallback>
        </mc:AlternateContent>
      </w:r>
    </w:p>
    <w:p w14:paraId="69D931C5" w14:textId="77777777" w:rsidR="002E1862" w:rsidRDefault="002E1862" w:rsidP="002E1862">
      <w:r w:rsidRPr="008E64AF">
        <w:t xml:space="preserve">Nếu là ở dạng cơ số 10 (base = 10) thì chuyển về dạng nhị phân với </w:t>
      </w:r>
      <w:r>
        <w:t>M</w:t>
      </w:r>
      <w:r w:rsidRPr="008E64AF">
        <w:t xml:space="preserve">AX_VALUE_EXP số sau dấu phẩy. </w:t>
      </w:r>
      <w:r>
        <w:t>Sau đó c</w:t>
      </w:r>
      <w:r w:rsidRPr="008E64AF">
        <w:t>huẩn hóa dạng nhị phân và chuyển về QFloat.</w:t>
      </w:r>
      <w:r>
        <w:t xml:space="preserve"> </w:t>
      </w:r>
    </w:p>
    <w:p w14:paraId="4C572F07" w14:textId="77777777" w:rsidR="002E1862" w:rsidRDefault="002E1862" w:rsidP="002E1862">
      <w:r>
        <w:rPr>
          <w:noProof/>
        </w:rPr>
        <w:lastRenderedPageBreak/>
        <mc:AlternateContent>
          <mc:Choice Requires="wps">
            <w:drawing>
              <wp:anchor distT="0" distB="0" distL="114300" distR="114300" simplePos="0" relativeHeight="251663360" behindDoc="0" locked="0" layoutInCell="1" allowOverlap="1" wp14:anchorId="457CB79A" wp14:editId="5C9C5873">
                <wp:simplePos x="0" y="0"/>
                <wp:positionH relativeFrom="margin">
                  <wp:posOffset>-199390</wp:posOffset>
                </wp:positionH>
                <wp:positionV relativeFrom="paragraph">
                  <wp:posOffset>293370</wp:posOffset>
                </wp:positionV>
                <wp:extent cx="6248400" cy="7534275"/>
                <wp:effectExtent l="0" t="0" r="19050" b="28575"/>
                <wp:wrapSquare wrapText="bothSides"/>
                <wp:docPr id="3" name="Text Box 3"/>
                <wp:cNvGraphicFramePr/>
                <a:graphic xmlns:a="http://schemas.openxmlformats.org/drawingml/2006/main">
                  <a:graphicData uri="http://schemas.microsoft.com/office/word/2010/wordprocessingShape">
                    <wps:wsp>
                      <wps:cNvSpPr txBox="1"/>
                      <wps:spPr>
                        <a:xfrm>
                          <a:off x="0" y="0"/>
                          <a:ext cx="6248400" cy="7534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517CC0F" w14:textId="77777777" w:rsidR="00FA2EC1" w:rsidRPr="00E42D2B" w:rsidRDefault="00FA2EC1" w:rsidP="002E1862">
                            <w:pPr>
                              <w:pStyle w:val="FontCodeVisual"/>
                              <w:rPr>
                                <w:sz w:val="20"/>
                              </w:rPr>
                            </w:pPr>
                            <w:r w:rsidRPr="00E42D2B">
                              <w:rPr>
                                <w:color w:val="0000FF"/>
                                <w:sz w:val="20"/>
                              </w:rPr>
                              <w:t>int</w:t>
                            </w:r>
                            <w:r w:rsidRPr="00E42D2B">
                              <w:rPr>
                                <w:sz w:val="20"/>
                              </w:rPr>
                              <w:t xml:space="preserve"> </w:t>
                            </w:r>
                            <w:proofErr w:type="gramStart"/>
                            <w:r w:rsidRPr="00E42D2B">
                              <w:rPr>
                                <w:sz w:val="20"/>
                              </w:rPr>
                              <w:t>convertToBin(</w:t>
                            </w:r>
                            <w:proofErr w:type="gramEnd"/>
                            <w:r w:rsidRPr="00E42D2B">
                              <w:rPr>
                                <w:color w:val="2B91AF"/>
                                <w:sz w:val="20"/>
                              </w:rPr>
                              <w:t>string</w:t>
                            </w:r>
                            <w:r w:rsidRPr="00E42D2B">
                              <w:rPr>
                                <w:sz w:val="20"/>
                              </w:rPr>
                              <w:t xml:space="preserve"> &amp;</w:t>
                            </w:r>
                            <w:r w:rsidRPr="00E42D2B">
                              <w:rPr>
                                <w:color w:val="808080"/>
                                <w:sz w:val="20"/>
                              </w:rPr>
                              <w:t>a</w:t>
                            </w:r>
                            <w:r w:rsidRPr="00E42D2B">
                              <w:rPr>
                                <w:sz w:val="20"/>
                              </w:rPr>
                              <w:t>)</w:t>
                            </w:r>
                          </w:p>
                          <w:p w14:paraId="0CFC4686" w14:textId="77777777" w:rsidR="00FA2EC1" w:rsidRPr="00E42D2B" w:rsidRDefault="00FA2EC1" w:rsidP="002E1862">
                            <w:pPr>
                              <w:pStyle w:val="FontCodeVisual"/>
                              <w:rPr>
                                <w:sz w:val="20"/>
                              </w:rPr>
                            </w:pPr>
                            <w:r w:rsidRPr="00E42D2B">
                              <w:rPr>
                                <w:sz w:val="20"/>
                              </w:rPr>
                              <w:t>{</w:t>
                            </w:r>
                          </w:p>
                          <w:p w14:paraId="452A4BCF"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2AB28D5" w14:textId="77777777" w:rsidR="00FA2EC1" w:rsidRPr="00E42D2B" w:rsidRDefault="00FA2EC1" w:rsidP="002E1862">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B4A24AE" w14:textId="77777777" w:rsidR="00FA2EC1" w:rsidRPr="00E42D2B" w:rsidRDefault="00FA2EC1" w:rsidP="002E1862">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666E14FB"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i;</w:t>
                            </w:r>
                          </w:p>
                          <w:p w14:paraId="2827D600" w14:textId="77777777" w:rsidR="00FA2EC1" w:rsidRPr="00E42D2B" w:rsidRDefault="00FA2EC1" w:rsidP="002E1862">
                            <w:pPr>
                              <w:pStyle w:val="FontCodeVisual"/>
                              <w:rPr>
                                <w:sz w:val="20"/>
                              </w:rPr>
                            </w:pPr>
                            <w:r w:rsidRPr="00E42D2B">
                              <w:rPr>
                                <w:sz w:val="20"/>
                              </w:rPr>
                              <w:tab/>
                            </w:r>
                            <w:r w:rsidRPr="00E42D2B">
                              <w:rPr>
                                <w:color w:val="008000"/>
                                <w:sz w:val="20"/>
                              </w:rPr>
                              <w:t>//Tách số trước dấu phẩy.</w:t>
                            </w:r>
                          </w:p>
                          <w:p w14:paraId="1B49784C" w14:textId="77777777" w:rsidR="00FA2EC1" w:rsidRPr="00E42D2B" w:rsidRDefault="00FA2EC1" w:rsidP="002E1862">
                            <w:pPr>
                              <w:pStyle w:val="FontCodeVisual"/>
                              <w:rPr>
                                <w:sz w:val="20"/>
                              </w:rPr>
                            </w:pPr>
                            <w:r w:rsidRPr="00E42D2B">
                              <w:rPr>
                                <w:sz w:val="20"/>
                              </w:rPr>
                              <w:tab/>
                            </w:r>
                            <w:r w:rsidRPr="00E42D2B">
                              <w:rPr>
                                <w:color w:val="0000FF"/>
                                <w:sz w:val="20"/>
                              </w:rPr>
                              <w:t>for</w:t>
                            </w:r>
                            <w:r w:rsidRPr="00E42D2B">
                              <w:rPr>
                                <w:sz w:val="20"/>
                              </w:rPr>
                              <w:t xml:space="preserve"> (i = 0; i &lt; </w:t>
                            </w:r>
                            <w:proofErr w:type="gramStart"/>
                            <w:r w:rsidRPr="00E42D2B">
                              <w:rPr>
                                <w:color w:val="808080"/>
                                <w:sz w:val="20"/>
                              </w:rPr>
                              <w:t>a</w:t>
                            </w:r>
                            <w:r w:rsidRPr="00E42D2B">
                              <w:rPr>
                                <w:sz w:val="20"/>
                              </w:rPr>
                              <w:t>.length</w:t>
                            </w:r>
                            <w:proofErr w:type="gramEnd"/>
                            <w:r w:rsidRPr="00E42D2B">
                              <w:rPr>
                                <w:sz w:val="20"/>
                              </w:rPr>
                              <w:t xml:space="preserve">()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6C98BB39" w14:textId="77777777" w:rsidR="00FA2EC1" w:rsidRPr="00E42D2B" w:rsidRDefault="00FA2EC1" w:rsidP="002E1862">
                            <w:pPr>
                              <w:pStyle w:val="FontCodeVisual"/>
                              <w:rPr>
                                <w:sz w:val="20"/>
                              </w:rPr>
                            </w:pPr>
                            <w:r w:rsidRPr="00E42D2B">
                              <w:rPr>
                                <w:sz w:val="20"/>
                              </w:rPr>
                              <w:tab/>
                            </w:r>
                            <w:r w:rsidRPr="00E42D2B">
                              <w:rPr>
                                <w:sz w:val="20"/>
                              </w:rPr>
                              <w:tab/>
                            </w:r>
                            <w:proofErr w:type="gramStart"/>
                            <w:r w:rsidRPr="00E42D2B">
                              <w:rPr>
                                <w:sz w:val="20"/>
                              </w:rPr>
                              <w:t>bfd.push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3A535BB7" w14:textId="77777777" w:rsidR="00FA2EC1" w:rsidRPr="00E42D2B" w:rsidRDefault="00FA2EC1" w:rsidP="002E1862">
                            <w:pPr>
                              <w:pStyle w:val="FontCodeVisual"/>
                              <w:rPr>
                                <w:sz w:val="20"/>
                              </w:rPr>
                            </w:pPr>
                            <w:r w:rsidRPr="00E42D2B">
                              <w:rPr>
                                <w:sz w:val="20"/>
                              </w:rPr>
                              <w:tab/>
                            </w:r>
                            <w:r w:rsidRPr="00E42D2B">
                              <w:rPr>
                                <w:color w:val="008000"/>
                                <w:sz w:val="20"/>
                              </w:rPr>
                              <w:t>//Tách số sau dấu phẩy.</w:t>
                            </w:r>
                          </w:p>
                          <w:p w14:paraId="2AF24570" w14:textId="77777777" w:rsidR="00FA2EC1" w:rsidRPr="00E42D2B" w:rsidRDefault="00FA2EC1" w:rsidP="002E1862">
                            <w:pPr>
                              <w:pStyle w:val="FontCodeVisual"/>
                              <w:rPr>
                                <w:sz w:val="20"/>
                              </w:rPr>
                            </w:pPr>
                            <w:r w:rsidRPr="00E42D2B">
                              <w:rPr>
                                <w:sz w:val="20"/>
                              </w:rPr>
                              <w:tab/>
                              <w:t xml:space="preserve">i++; </w:t>
                            </w:r>
                            <w:r w:rsidRPr="00E42D2B">
                              <w:rPr>
                                <w:color w:val="008000"/>
                                <w:sz w:val="20"/>
                              </w:rPr>
                              <w:t>//Nhảy qua "."</w:t>
                            </w:r>
                          </w:p>
                          <w:p w14:paraId="2B5E97E1" w14:textId="77777777" w:rsidR="00FA2EC1" w:rsidRPr="00E42D2B" w:rsidRDefault="00FA2EC1" w:rsidP="002E1862">
                            <w:pPr>
                              <w:pStyle w:val="FontCodeVisual"/>
                              <w:rPr>
                                <w:sz w:val="20"/>
                              </w:rPr>
                            </w:pPr>
                            <w:r w:rsidRPr="00E42D2B">
                              <w:rPr>
                                <w:sz w:val="20"/>
                              </w:rPr>
                              <w:tab/>
                            </w:r>
                            <w:r w:rsidRPr="00E42D2B">
                              <w:rPr>
                                <w:color w:val="0000FF"/>
                                <w:sz w:val="20"/>
                              </w:rPr>
                              <w:t>for</w:t>
                            </w:r>
                            <w:r w:rsidRPr="00E42D2B">
                              <w:rPr>
                                <w:sz w:val="20"/>
                              </w:rPr>
                              <w:t xml:space="preserve"> (i = i; i &lt; </w:t>
                            </w:r>
                            <w:proofErr w:type="gramStart"/>
                            <w:r w:rsidRPr="00E42D2B">
                              <w:rPr>
                                <w:color w:val="808080"/>
                                <w:sz w:val="20"/>
                              </w:rPr>
                              <w:t>a</w:t>
                            </w:r>
                            <w:r w:rsidRPr="00E42D2B">
                              <w:rPr>
                                <w:sz w:val="20"/>
                              </w:rPr>
                              <w:t>.length</w:t>
                            </w:r>
                            <w:proofErr w:type="gramEnd"/>
                            <w:r w:rsidRPr="00E42D2B">
                              <w:rPr>
                                <w:sz w:val="20"/>
                              </w:rPr>
                              <w:t>(); i++)</w:t>
                            </w:r>
                          </w:p>
                          <w:p w14:paraId="66F5636F" w14:textId="77777777" w:rsidR="00FA2EC1" w:rsidRPr="00E42D2B" w:rsidRDefault="00FA2EC1" w:rsidP="002E1862">
                            <w:pPr>
                              <w:pStyle w:val="FontCodeVisual"/>
                              <w:rPr>
                                <w:sz w:val="20"/>
                              </w:rPr>
                            </w:pP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6EF48B36" w14:textId="77777777" w:rsidR="00FA2EC1" w:rsidRPr="00E42D2B" w:rsidRDefault="00FA2EC1" w:rsidP="002E1862">
                            <w:pPr>
                              <w:pStyle w:val="FontCodeVisual"/>
                              <w:rPr>
                                <w:sz w:val="20"/>
                              </w:rPr>
                            </w:pP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368D9A6B" w14:textId="77777777" w:rsidR="00FA2EC1" w:rsidRPr="00E42D2B" w:rsidRDefault="00FA2EC1" w:rsidP="002E1862">
                            <w:pPr>
                              <w:pStyle w:val="FontCodeVisual"/>
                              <w:rPr>
                                <w:sz w:val="20"/>
                              </w:rPr>
                            </w:pPr>
                          </w:p>
                          <w:p w14:paraId="7169C1D3" w14:textId="77777777" w:rsidR="00FA2EC1" w:rsidRPr="00E42D2B" w:rsidRDefault="00FA2EC1" w:rsidP="002E1862">
                            <w:pPr>
                              <w:pStyle w:val="FontCodeVisual"/>
                              <w:rPr>
                                <w:sz w:val="20"/>
                              </w:rPr>
                            </w:pPr>
                            <w:r w:rsidRPr="00E42D2B">
                              <w:rPr>
                                <w:sz w:val="20"/>
                              </w:rPr>
                              <w:tab/>
                            </w:r>
                            <w:r w:rsidRPr="00E42D2B">
                              <w:rPr>
                                <w:color w:val="008000"/>
                                <w:sz w:val="20"/>
                              </w:rPr>
                              <w:t>//Nếu a có dạng "x10^" thì chuyển theo từng trường hợp (&gt;0 hoặc &lt;0)</w:t>
                            </w:r>
                          </w:p>
                          <w:p w14:paraId="013DBC62" w14:textId="77777777" w:rsidR="00FA2EC1" w:rsidRPr="00E42D2B" w:rsidRDefault="00FA2EC1" w:rsidP="002E1862">
                            <w:pPr>
                              <w:pStyle w:val="FontCodeVisual"/>
                              <w:rPr>
                                <w:sz w:val="20"/>
                              </w:rPr>
                            </w:pPr>
                            <w:r w:rsidRPr="00E42D2B">
                              <w:rPr>
                                <w:sz w:val="20"/>
                              </w:rPr>
                              <w:tab/>
                            </w:r>
                            <w:r w:rsidRPr="00E42D2B">
                              <w:rPr>
                                <w:color w:val="0000FF"/>
                                <w:sz w:val="20"/>
                              </w:rPr>
                              <w:t>if</w:t>
                            </w:r>
                            <w:r w:rsidRPr="00E42D2B">
                              <w:rPr>
                                <w:sz w:val="20"/>
                              </w:rPr>
                              <w:t xml:space="preserve"> (hx10 &gt; 0) {</w:t>
                            </w:r>
                          </w:p>
                          <w:p w14:paraId="3870B17A" w14:textId="77777777" w:rsidR="00FA2EC1" w:rsidRPr="00E42D2B" w:rsidRDefault="00FA2EC1"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56555FCD" w14:textId="77777777" w:rsidR="00FA2EC1" w:rsidRPr="00E42D2B" w:rsidRDefault="00FA2EC1" w:rsidP="002E1862">
                            <w:pPr>
                              <w:pStyle w:val="FontCodeVisual"/>
                              <w:rPr>
                                <w:sz w:val="20"/>
                              </w:rPr>
                            </w:pPr>
                            <w:r w:rsidRPr="00E42D2B">
                              <w:rPr>
                                <w:sz w:val="20"/>
                              </w:rPr>
                              <w:tab/>
                            </w:r>
                            <w:r w:rsidRPr="00E42D2B">
                              <w:rPr>
                                <w:sz w:val="20"/>
                              </w:rPr>
                              <w:tab/>
                              <w:t>{</w:t>
                            </w:r>
                          </w:p>
                          <w:p w14:paraId="24490F8B"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bfd.push</w:t>
                            </w:r>
                            <w:proofErr w:type="gramEnd"/>
                            <w:r w:rsidRPr="00E42D2B">
                              <w:rPr>
                                <w:sz w:val="20"/>
                              </w:rPr>
                              <w:t>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21E619B2"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afd.erase</w:t>
                            </w:r>
                            <w:proofErr w:type="gramEnd"/>
                            <w:r w:rsidRPr="00E42D2B">
                              <w:rPr>
                                <w:sz w:val="20"/>
                              </w:rPr>
                              <w:t>(2, 1);</w:t>
                            </w:r>
                          </w:p>
                          <w:p w14:paraId="13747F1C"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 xml:space="preserve">); </w:t>
                            </w:r>
                            <w:r w:rsidRPr="00E42D2B">
                              <w:rPr>
                                <w:color w:val="008000"/>
                                <w:sz w:val="20"/>
                              </w:rPr>
                              <w:t>//Thêm 0 vào để luôn có số sau dấu phẩy.</w:t>
                            </w:r>
                          </w:p>
                          <w:p w14:paraId="773D068C" w14:textId="77777777" w:rsidR="00FA2EC1" w:rsidRPr="00E42D2B" w:rsidRDefault="00FA2EC1" w:rsidP="002E1862">
                            <w:pPr>
                              <w:pStyle w:val="FontCodeVisual"/>
                              <w:rPr>
                                <w:sz w:val="20"/>
                              </w:rPr>
                            </w:pPr>
                            <w:r w:rsidRPr="00E42D2B">
                              <w:rPr>
                                <w:sz w:val="20"/>
                              </w:rPr>
                              <w:tab/>
                            </w:r>
                            <w:r w:rsidRPr="00E42D2B">
                              <w:rPr>
                                <w:sz w:val="20"/>
                              </w:rPr>
                              <w:tab/>
                              <w:t>}</w:t>
                            </w:r>
                          </w:p>
                          <w:p w14:paraId="7B311D98" w14:textId="77777777" w:rsidR="00FA2EC1" w:rsidRPr="00E42D2B" w:rsidRDefault="00FA2EC1" w:rsidP="002E1862">
                            <w:pPr>
                              <w:pStyle w:val="FontCodeVisual"/>
                              <w:rPr>
                                <w:sz w:val="20"/>
                              </w:rPr>
                            </w:pPr>
                            <w:r w:rsidRPr="00E42D2B">
                              <w:rPr>
                                <w:sz w:val="20"/>
                              </w:rPr>
                              <w:tab/>
                              <w:t>}</w:t>
                            </w:r>
                          </w:p>
                          <w:p w14:paraId="2649506C" w14:textId="77777777" w:rsidR="00FA2EC1" w:rsidRPr="00E42D2B" w:rsidRDefault="00FA2EC1" w:rsidP="002E1862">
                            <w:pPr>
                              <w:pStyle w:val="FontCodeVisual"/>
                              <w:rPr>
                                <w:sz w:val="20"/>
                              </w:rPr>
                            </w:pPr>
                            <w:r w:rsidRPr="00E42D2B">
                              <w:rPr>
                                <w:sz w:val="20"/>
                              </w:rPr>
                              <w:tab/>
                            </w:r>
                            <w:r w:rsidRPr="00E42D2B">
                              <w:rPr>
                                <w:color w:val="0000FF"/>
                                <w:sz w:val="20"/>
                              </w:rPr>
                              <w:t>else</w:t>
                            </w:r>
                          </w:p>
                          <w:p w14:paraId="659F10FB" w14:textId="77777777" w:rsidR="00FA2EC1" w:rsidRPr="00E42D2B" w:rsidRDefault="00FA2EC1" w:rsidP="002E1862">
                            <w:pPr>
                              <w:pStyle w:val="FontCodeVisual"/>
                              <w:rPr>
                                <w:sz w:val="20"/>
                              </w:rPr>
                            </w:pPr>
                            <w:r w:rsidRPr="00E42D2B">
                              <w:rPr>
                                <w:sz w:val="20"/>
                              </w:rPr>
                              <w:tab/>
                              <w:t>{</w:t>
                            </w:r>
                          </w:p>
                          <w:p w14:paraId="225B4D8B" w14:textId="77777777" w:rsidR="00FA2EC1" w:rsidRPr="00E42D2B" w:rsidRDefault="00FA2EC1"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23BA979A" w14:textId="77777777" w:rsidR="00FA2EC1" w:rsidRPr="00E42D2B" w:rsidRDefault="00FA2EC1" w:rsidP="002E1862">
                            <w:pPr>
                              <w:pStyle w:val="FontCodeVisual"/>
                              <w:rPr>
                                <w:sz w:val="20"/>
                              </w:rPr>
                            </w:pPr>
                            <w:r w:rsidRPr="00E42D2B">
                              <w:rPr>
                                <w:sz w:val="20"/>
                              </w:rPr>
                              <w:tab/>
                            </w:r>
                            <w:r w:rsidRPr="00E42D2B">
                              <w:rPr>
                                <w:sz w:val="20"/>
                              </w:rPr>
                              <w:tab/>
                              <w:t>{</w:t>
                            </w:r>
                          </w:p>
                          <w:p w14:paraId="4856BB13"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afd.insert</w:t>
                            </w:r>
                            <w:proofErr w:type="gramEnd"/>
                            <w:r w:rsidRPr="00E42D2B">
                              <w:rPr>
                                <w:sz w:val="20"/>
                              </w:rPr>
                              <w: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4253905C"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bfd.erase</w:t>
                            </w:r>
                            <w:proofErr w:type="gramEnd"/>
                            <w:r w:rsidRPr="00E42D2B">
                              <w:rPr>
                                <w:sz w:val="20"/>
                              </w:rPr>
                              <w:t>(bfd.length() - 1, 1);</w:t>
                            </w:r>
                          </w:p>
                          <w:p w14:paraId="1AD5E5B4"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w:t>
                            </w:r>
                            <w:proofErr w:type="gramStart"/>
                            <w:r w:rsidRPr="00E42D2B">
                              <w:rPr>
                                <w:sz w:val="20"/>
                              </w:rPr>
                              <w:t>bfd.length</w:t>
                            </w:r>
                            <w:proofErr w:type="gramEnd"/>
                            <w:r w:rsidRPr="00E42D2B">
                              <w:rPr>
                                <w:sz w:val="20"/>
                              </w:rPr>
                              <w:t>()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1AD9DA6C" w14:textId="77777777" w:rsidR="00FA2EC1" w:rsidRPr="00E42D2B" w:rsidRDefault="00FA2EC1" w:rsidP="002E1862">
                            <w:pPr>
                              <w:pStyle w:val="FontCodeVisual"/>
                              <w:rPr>
                                <w:sz w:val="20"/>
                              </w:rPr>
                            </w:pPr>
                            <w:r w:rsidRPr="00E42D2B">
                              <w:rPr>
                                <w:sz w:val="20"/>
                              </w:rPr>
                              <w:tab/>
                            </w:r>
                            <w:r w:rsidRPr="00E42D2B">
                              <w:rPr>
                                <w:sz w:val="20"/>
                              </w:rPr>
                              <w:tab/>
                              <w:t>}</w:t>
                            </w:r>
                          </w:p>
                          <w:p w14:paraId="329D2545" w14:textId="77777777" w:rsidR="00FA2EC1" w:rsidRPr="00E42D2B" w:rsidRDefault="00FA2EC1" w:rsidP="002E1862">
                            <w:pPr>
                              <w:pStyle w:val="FontCodeVisual"/>
                              <w:rPr>
                                <w:sz w:val="20"/>
                              </w:rPr>
                            </w:pPr>
                            <w:r w:rsidRPr="00E42D2B">
                              <w:rPr>
                                <w:sz w:val="20"/>
                              </w:rPr>
                              <w:tab/>
                              <w:t>}</w:t>
                            </w:r>
                          </w:p>
                          <w:p w14:paraId="51AB9F35" w14:textId="77777777" w:rsidR="00FA2EC1" w:rsidRPr="00E42D2B" w:rsidRDefault="00FA2EC1" w:rsidP="002E1862">
                            <w:pPr>
                              <w:pStyle w:val="FontCodeVisual"/>
                              <w:rPr>
                                <w:sz w:val="20"/>
                              </w:rPr>
                            </w:pPr>
                          </w:p>
                          <w:p w14:paraId="4007979C" w14:textId="77777777" w:rsidR="00FA2EC1" w:rsidRPr="00E42D2B" w:rsidRDefault="00FA2EC1" w:rsidP="002E1862">
                            <w:pPr>
                              <w:pStyle w:val="FontCodeVisual"/>
                              <w:rPr>
                                <w:sz w:val="20"/>
                              </w:rPr>
                            </w:pPr>
                            <w:r w:rsidRPr="00E42D2B">
                              <w:rPr>
                                <w:sz w:val="20"/>
                              </w:rPr>
                              <w:tab/>
                              <w:t xml:space="preserve">convertBFD(bfd); </w:t>
                            </w:r>
                            <w:r w:rsidRPr="00E42D2B">
                              <w:rPr>
                                <w:color w:val="008000"/>
                                <w:sz w:val="20"/>
                              </w:rPr>
                              <w:t>//Chuyển đổi bfd</w:t>
                            </w:r>
                          </w:p>
                          <w:p w14:paraId="7E500FF6"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Nexp = </w:t>
                            </w:r>
                            <w:proofErr w:type="gramStart"/>
                            <w:r w:rsidRPr="00E42D2B">
                              <w:rPr>
                                <w:sz w:val="20"/>
                              </w:rPr>
                              <w:t>bfd.length</w:t>
                            </w:r>
                            <w:proofErr w:type="gramEnd"/>
                            <w:r w:rsidRPr="00E42D2B">
                              <w:rPr>
                                <w:sz w:val="20"/>
                              </w:rPr>
                              <w:t>()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60815DD5" w14:textId="77777777" w:rsidR="00FA2EC1" w:rsidRPr="00E42D2B" w:rsidRDefault="00FA2EC1" w:rsidP="002E1862">
                            <w:pPr>
                              <w:pStyle w:val="FontCodeVisual"/>
                              <w:rPr>
                                <w:sz w:val="20"/>
                              </w:rPr>
                            </w:pPr>
                            <w:r w:rsidRPr="00E42D2B">
                              <w:rPr>
                                <w:sz w:val="20"/>
                              </w:rPr>
                              <w:tab/>
                            </w:r>
                            <w:proofErr w:type="gramStart"/>
                            <w:r w:rsidRPr="00E42D2B">
                              <w:rPr>
                                <w:sz w:val="20"/>
                              </w:rPr>
                              <w:t>convertAFD(</w:t>
                            </w:r>
                            <w:proofErr w:type="gramEnd"/>
                            <w:r w:rsidRPr="00E42D2B">
                              <w:rPr>
                                <w:sz w:val="20"/>
                              </w:rPr>
                              <w:t>afd, Nexp);</w:t>
                            </w:r>
                          </w:p>
                          <w:p w14:paraId="5DF98BD2" w14:textId="77777777" w:rsidR="00FA2EC1" w:rsidRPr="00E42D2B" w:rsidRDefault="00FA2EC1" w:rsidP="002E1862">
                            <w:pPr>
                              <w:pStyle w:val="FontCodeVisual"/>
                              <w:rPr>
                                <w:sz w:val="20"/>
                              </w:rPr>
                            </w:pPr>
                          </w:p>
                          <w:p w14:paraId="4975D027" w14:textId="77777777" w:rsidR="00FA2EC1" w:rsidRPr="00E42D2B" w:rsidRDefault="00FA2EC1" w:rsidP="002E1862">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47BF5257" w14:textId="77777777" w:rsidR="00FA2EC1" w:rsidRPr="00E42D2B" w:rsidRDefault="00FA2EC1" w:rsidP="002E1862">
                            <w:pPr>
                              <w:pStyle w:val="FontCodeVisual"/>
                              <w:rPr>
                                <w:sz w:val="20"/>
                              </w:rPr>
                            </w:pPr>
                            <w:r w:rsidRPr="00E42D2B">
                              <w:rPr>
                                <w:sz w:val="20"/>
                              </w:rPr>
                              <w:tab/>
                            </w:r>
                            <w:r w:rsidRPr="00E42D2B">
                              <w:rPr>
                                <w:color w:val="0000FF"/>
                                <w:sz w:val="20"/>
                              </w:rPr>
                              <w:t>return</w:t>
                            </w:r>
                            <w:r w:rsidRPr="00E42D2B">
                              <w:rPr>
                                <w:sz w:val="20"/>
                              </w:rPr>
                              <w:t xml:space="preserve"> Nexp;</w:t>
                            </w:r>
                          </w:p>
                          <w:p w14:paraId="11C6BC35" w14:textId="77777777" w:rsidR="00FA2EC1" w:rsidRPr="00E42D2B" w:rsidRDefault="00FA2EC1" w:rsidP="002E1862">
                            <w:pPr>
                              <w:pStyle w:val="FontCodeVisual"/>
                              <w:rPr>
                                <w:sz w:val="20"/>
                              </w:rPr>
                            </w:pPr>
                            <w:r w:rsidRPr="00E42D2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CB79A" id="Text Box 3" o:spid="_x0000_s1060" type="#_x0000_t202" style="position:absolute;margin-left:-15.7pt;margin-top:23.1pt;width:492pt;height:59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" fillcolor="white [3201]" strokecolor="#00a0b8 [3204]" strokeweight=".5pt">
                <v:textbox>
                  <w:txbxContent>
                    <w:p w14:paraId="5517CC0F" w14:textId="77777777" w:rsidR="00FA2EC1" w:rsidRPr="00E42D2B" w:rsidRDefault="00FA2EC1" w:rsidP="002E1862">
                      <w:pPr>
                        <w:pStyle w:val="FontCodeVisual"/>
                        <w:rPr>
                          <w:sz w:val="20"/>
                        </w:rPr>
                      </w:pPr>
                      <w:r w:rsidRPr="00E42D2B">
                        <w:rPr>
                          <w:color w:val="0000FF"/>
                          <w:sz w:val="20"/>
                        </w:rPr>
                        <w:t>int</w:t>
                      </w:r>
                      <w:r w:rsidRPr="00E42D2B">
                        <w:rPr>
                          <w:sz w:val="20"/>
                        </w:rPr>
                        <w:t xml:space="preserve"> </w:t>
                      </w:r>
                      <w:proofErr w:type="gramStart"/>
                      <w:r w:rsidRPr="00E42D2B">
                        <w:rPr>
                          <w:sz w:val="20"/>
                        </w:rPr>
                        <w:t>convertToBin(</w:t>
                      </w:r>
                      <w:proofErr w:type="gramEnd"/>
                      <w:r w:rsidRPr="00E42D2B">
                        <w:rPr>
                          <w:color w:val="2B91AF"/>
                          <w:sz w:val="20"/>
                        </w:rPr>
                        <w:t>string</w:t>
                      </w:r>
                      <w:r w:rsidRPr="00E42D2B">
                        <w:rPr>
                          <w:sz w:val="20"/>
                        </w:rPr>
                        <w:t xml:space="preserve"> &amp;</w:t>
                      </w:r>
                      <w:r w:rsidRPr="00E42D2B">
                        <w:rPr>
                          <w:color w:val="808080"/>
                          <w:sz w:val="20"/>
                        </w:rPr>
                        <w:t>a</w:t>
                      </w:r>
                      <w:r w:rsidRPr="00E42D2B">
                        <w:rPr>
                          <w:sz w:val="20"/>
                        </w:rPr>
                        <w:t>)</w:t>
                      </w:r>
                    </w:p>
                    <w:p w14:paraId="0CFC4686" w14:textId="77777777" w:rsidR="00FA2EC1" w:rsidRPr="00E42D2B" w:rsidRDefault="00FA2EC1" w:rsidP="002E1862">
                      <w:pPr>
                        <w:pStyle w:val="FontCodeVisual"/>
                        <w:rPr>
                          <w:sz w:val="20"/>
                        </w:rPr>
                      </w:pPr>
                      <w:r w:rsidRPr="00E42D2B">
                        <w:rPr>
                          <w:sz w:val="20"/>
                        </w:rPr>
                        <w:t>{</w:t>
                      </w:r>
                    </w:p>
                    <w:p w14:paraId="452A4BCF"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hx10 = checkx10(</w:t>
                      </w:r>
                      <w:r w:rsidRPr="00E42D2B">
                        <w:rPr>
                          <w:color w:val="808080"/>
                          <w:sz w:val="20"/>
                        </w:rPr>
                        <w:t>a</w:t>
                      </w:r>
                      <w:r w:rsidRPr="00E42D2B">
                        <w:rPr>
                          <w:sz w:val="20"/>
                        </w:rPr>
                        <w:t xml:space="preserve">); </w:t>
                      </w:r>
                      <w:r w:rsidRPr="00E42D2B">
                        <w:rPr>
                          <w:color w:val="008000"/>
                          <w:sz w:val="20"/>
                        </w:rPr>
                        <w:t>//Kiểm tra xem a có dạng x10^</w:t>
                      </w:r>
                    </w:p>
                    <w:p w14:paraId="02AB28D5" w14:textId="77777777" w:rsidR="00FA2EC1" w:rsidRPr="00E42D2B" w:rsidRDefault="00FA2EC1" w:rsidP="002E1862">
                      <w:pPr>
                        <w:pStyle w:val="FontCodeVisual"/>
                        <w:rPr>
                          <w:sz w:val="20"/>
                        </w:rPr>
                      </w:pPr>
                      <w:r w:rsidRPr="00E42D2B">
                        <w:rPr>
                          <w:sz w:val="20"/>
                        </w:rPr>
                        <w:tab/>
                      </w:r>
                      <w:r w:rsidRPr="00E42D2B">
                        <w:rPr>
                          <w:color w:val="2B91AF"/>
                          <w:sz w:val="20"/>
                        </w:rPr>
                        <w:t>string</w:t>
                      </w:r>
                      <w:r w:rsidRPr="00E42D2B">
                        <w:rPr>
                          <w:sz w:val="20"/>
                        </w:rPr>
                        <w:t xml:space="preserve"> bfd = </w:t>
                      </w:r>
                      <w:r w:rsidRPr="00E42D2B">
                        <w:rPr>
                          <w:color w:val="A31515"/>
                          <w:sz w:val="20"/>
                        </w:rPr>
                        <w:t>""</w:t>
                      </w:r>
                      <w:r w:rsidRPr="00E42D2B">
                        <w:rPr>
                          <w:sz w:val="20"/>
                        </w:rPr>
                        <w:t xml:space="preserve">; </w:t>
                      </w:r>
                      <w:r w:rsidRPr="00E42D2B">
                        <w:rPr>
                          <w:color w:val="008000"/>
                          <w:sz w:val="20"/>
                        </w:rPr>
                        <w:t>//Lưu số trước dấu phẩy.</w:t>
                      </w:r>
                    </w:p>
                    <w:p w14:paraId="7B4A24AE" w14:textId="77777777" w:rsidR="00FA2EC1" w:rsidRPr="00E42D2B" w:rsidRDefault="00FA2EC1" w:rsidP="002E1862">
                      <w:pPr>
                        <w:pStyle w:val="FontCodeVisual"/>
                        <w:rPr>
                          <w:sz w:val="20"/>
                        </w:rPr>
                      </w:pPr>
                      <w:r w:rsidRPr="00E42D2B">
                        <w:rPr>
                          <w:sz w:val="20"/>
                        </w:rPr>
                        <w:tab/>
                      </w:r>
                      <w:r w:rsidRPr="00E42D2B">
                        <w:rPr>
                          <w:color w:val="2B91AF"/>
                          <w:sz w:val="20"/>
                        </w:rPr>
                        <w:t>string</w:t>
                      </w:r>
                      <w:r w:rsidRPr="00E42D2B">
                        <w:rPr>
                          <w:sz w:val="20"/>
                        </w:rPr>
                        <w:t xml:space="preserve"> afd = </w:t>
                      </w:r>
                      <w:r w:rsidRPr="00E42D2B">
                        <w:rPr>
                          <w:color w:val="A31515"/>
                          <w:sz w:val="20"/>
                        </w:rPr>
                        <w:t>"0."</w:t>
                      </w:r>
                      <w:r w:rsidRPr="00E42D2B">
                        <w:rPr>
                          <w:sz w:val="20"/>
                        </w:rPr>
                        <w:t xml:space="preserve">; </w:t>
                      </w:r>
                      <w:r w:rsidRPr="00E42D2B">
                        <w:rPr>
                          <w:color w:val="008000"/>
                          <w:sz w:val="20"/>
                        </w:rPr>
                        <w:t>//Lưu số sau dấu phẩy.</w:t>
                      </w:r>
                    </w:p>
                    <w:p w14:paraId="666E14FB"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i;</w:t>
                      </w:r>
                    </w:p>
                    <w:p w14:paraId="2827D600" w14:textId="77777777" w:rsidR="00FA2EC1" w:rsidRPr="00E42D2B" w:rsidRDefault="00FA2EC1" w:rsidP="002E1862">
                      <w:pPr>
                        <w:pStyle w:val="FontCodeVisual"/>
                        <w:rPr>
                          <w:sz w:val="20"/>
                        </w:rPr>
                      </w:pPr>
                      <w:r w:rsidRPr="00E42D2B">
                        <w:rPr>
                          <w:sz w:val="20"/>
                        </w:rPr>
                        <w:tab/>
                      </w:r>
                      <w:r w:rsidRPr="00E42D2B">
                        <w:rPr>
                          <w:color w:val="008000"/>
                          <w:sz w:val="20"/>
                        </w:rPr>
                        <w:t>//Tách số trước dấu phẩy.</w:t>
                      </w:r>
                    </w:p>
                    <w:p w14:paraId="1B49784C" w14:textId="77777777" w:rsidR="00FA2EC1" w:rsidRPr="00E42D2B" w:rsidRDefault="00FA2EC1" w:rsidP="002E1862">
                      <w:pPr>
                        <w:pStyle w:val="FontCodeVisual"/>
                        <w:rPr>
                          <w:sz w:val="20"/>
                        </w:rPr>
                      </w:pPr>
                      <w:r w:rsidRPr="00E42D2B">
                        <w:rPr>
                          <w:sz w:val="20"/>
                        </w:rPr>
                        <w:tab/>
                      </w:r>
                      <w:r w:rsidRPr="00E42D2B">
                        <w:rPr>
                          <w:color w:val="0000FF"/>
                          <w:sz w:val="20"/>
                        </w:rPr>
                        <w:t>for</w:t>
                      </w:r>
                      <w:r w:rsidRPr="00E42D2B">
                        <w:rPr>
                          <w:sz w:val="20"/>
                        </w:rPr>
                        <w:t xml:space="preserve"> (i = 0; i &lt; </w:t>
                      </w:r>
                      <w:proofErr w:type="gramStart"/>
                      <w:r w:rsidRPr="00E42D2B">
                        <w:rPr>
                          <w:color w:val="808080"/>
                          <w:sz w:val="20"/>
                        </w:rPr>
                        <w:t>a</w:t>
                      </w:r>
                      <w:r w:rsidRPr="00E42D2B">
                        <w:rPr>
                          <w:sz w:val="20"/>
                        </w:rPr>
                        <w:t>.length</w:t>
                      </w:r>
                      <w:proofErr w:type="gramEnd"/>
                      <w:r w:rsidRPr="00E42D2B">
                        <w:rPr>
                          <w:sz w:val="20"/>
                        </w:rPr>
                        <w:t xml:space="preserve">() &amp;&amp; </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 xml:space="preserve"> != </w:t>
                      </w:r>
                      <w:r w:rsidRPr="00E42D2B">
                        <w:rPr>
                          <w:color w:val="A31515"/>
                          <w:sz w:val="20"/>
                        </w:rPr>
                        <w:t>'.'</w:t>
                      </w:r>
                      <w:r w:rsidRPr="00E42D2B">
                        <w:rPr>
                          <w:sz w:val="20"/>
                        </w:rPr>
                        <w:t>; i++)</w:t>
                      </w:r>
                    </w:p>
                    <w:p w14:paraId="6C98BB39" w14:textId="77777777" w:rsidR="00FA2EC1" w:rsidRPr="00E42D2B" w:rsidRDefault="00FA2EC1" w:rsidP="002E1862">
                      <w:pPr>
                        <w:pStyle w:val="FontCodeVisual"/>
                        <w:rPr>
                          <w:sz w:val="20"/>
                        </w:rPr>
                      </w:pPr>
                      <w:r w:rsidRPr="00E42D2B">
                        <w:rPr>
                          <w:sz w:val="20"/>
                        </w:rPr>
                        <w:tab/>
                      </w:r>
                      <w:r w:rsidRPr="00E42D2B">
                        <w:rPr>
                          <w:sz w:val="20"/>
                        </w:rPr>
                        <w:tab/>
                      </w:r>
                      <w:proofErr w:type="gramStart"/>
                      <w:r w:rsidRPr="00E42D2B">
                        <w:rPr>
                          <w:sz w:val="20"/>
                        </w:rPr>
                        <w:t>bfd.push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3A535BB7" w14:textId="77777777" w:rsidR="00FA2EC1" w:rsidRPr="00E42D2B" w:rsidRDefault="00FA2EC1" w:rsidP="002E1862">
                      <w:pPr>
                        <w:pStyle w:val="FontCodeVisual"/>
                        <w:rPr>
                          <w:sz w:val="20"/>
                        </w:rPr>
                      </w:pPr>
                      <w:r w:rsidRPr="00E42D2B">
                        <w:rPr>
                          <w:sz w:val="20"/>
                        </w:rPr>
                        <w:tab/>
                      </w:r>
                      <w:r w:rsidRPr="00E42D2B">
                        <w:rPr>
                          <w:color w:val="008000"/>
                          <w:sz w:val="20"/>
                        </w:rPr>
                        <w:t>//Tách số sau dấu phẩy.</w:t>
                      </w:r>
                    </w:p>
                    <w:p w14:paraId="2AF24570" w14:textId="77777777" w:rsidR="00FA2EC1" w:rsidRPr="00E42D2B" w:rsidRDefault="00FA2EC1" w:rsidP="002E1862">
                      <w:pPr>
                        <w:pStyle w:val="FontCodeVisual"/>
                        <w:rPr>
                          <w:sz w:val="20"/>
                        </w:rPr>
                      </w:pPr>
                      <w:r w:rsidRPr="00E42D2B">
                        <w:rPr>
                          <w:sz w:val="20"/>
                        </w:rPr>
                        <w:tab/>
                        <w:t xml:space="preserve">i++; </w:t>
                      </w:r>
                      <w:r w:rsidRPr="00E42D2B">
                        <w:rPr>
                          <w:color w:val="008000"/>
                          <w:sz w:val="20"/>
                        </w:rPr>
                        <w:t>//Nhảy qua "."</w:t>
                      </w:r>
                    </w:p>
                    <w:p w14:paraId="2B5E97E1" w14:textId="77777777" w:rsidR="00FA2EC1" w:rsidRPr="00E42D2B" w:rsidRDefault="00FA2EC1" w:rsidP="002E1862">
                      <w:pPr>
                        <w:pStyle w:val="FontCodeVisual"/>
                        <w:rPr>
                          <w:sz w:val="20"/>
                        </w:rPr>
                      </w:pPr>
                      <w:r w:rsidRPr="00E42D2B">
                        <w:rPr>
                          <w:sz w:val="20"/>
                        </w:rPr>
                        <w:tab/>
                      </w:r>
                      <w:r w:rsidRPr="00E42D2B">
                        <w:rPr>
                          <w:color w:val="0000FF"/>
                          <w:sz w:val="20"/>
                        </w:rPr>
                        <w:t>for</w:t>
                      </w:r>
                      <w:r w:rsidRPr="00E42D2B">
                        <w:rPr>
                          <w:sz w:val="20"/>
                        </w:rPr>
                        <w:t xml:space="preserve"> (i = i; i &lt; </w:t>
                      </w:r>
                      <w:proofErr w:type="gramStart"/>
                      <w:r w:rsidRPr="00E42D2B">
                        <w:rPr>
                          <w:color w:val="808080"/>
                          <w:sz w:val="20"/>
                        </w:rPr>
                        <w:t>a</w:t>
                      </w:r>
                      <w:r w:rsidRPr="00E42D2B">
                        <w:rPr>
                          <w:sz w:val="20"/>
                        </w:rPr>
                        <w:t>.length</w:t>
                      </w:r>
                      <w:proofErr w:type="gramEnd"/>
                      <w:r w:rsidRPr="00E42D2B">
                        <w:rPr>
                          <w:sz w:val="20"/>
                        </w:rPr>
                        <w:t>(); i++)</w:t>
                      </w:r>
                    </w:p>
                    <w:p w14:paraId="66F5636F" w14:textId="77777777" w:rsidR="00FA2EC1" w:rsidRPr="00E42D2B" w:rsidRDefault="00FA2EC1" w:rsidP="002E1862">
                      <w:pPr>
                        <w:pStyle w:val="FontCodeVisual"/>
                        <w:rPr>
                          <w:sz w:val="20"/>
                        </w:rPr>
                      </w:pP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808080"/>
                          <w:sz w:val="20"/>
                        </w:rPr>
                        <w:t>a</w:t>
                      </w:r>
                      <w:r w:rsidRPr="00E42D2B">
                        <w:rPr>
                          <w:color w:val="008080"/>
                          <w:sz w:val="20"/>
                        </w:rPr>
                        <w:t>[</w:t>
                      </w:r>
                      <w:r w:rsidRPr="00E42D2B">
                        <w:rPr>
                          <w:sz w:val="20"/>
                        </w:rPr>
                        <w:t>i</w:t>
                      </w:r>
                      <w:r w:rsidRPr="00E42D2B">
                        <w:rPr>
                          <w:color w:val="008080"/>
                          <w:sz w:val="20"/>
                        </w:rPr>
                        <w:t>]</w:t>
                      </w:r>
                      <w:r w:rsidRPr="00E42D2B">
                        <w:rPr>
                          <w:sz w:val="20"/>
                        </w:rPr>
                        <w:t>);</w:t>
                      </w:r>
                    </w:p>
                    <w:p w14:paraId="6EF48B36" w14:textId="77777777" w:rsidR="00FA2EC1" w:rsidRPr="00E42D2B" w:rsidRDefault="00FA2EC1" w:rsidP="002E1862">
                      <w:pPr>
                        <w:pStyle w:val="FontCodeVisual"/>
                        <w:rPr>
                          <w:sz w:val="20"/>
                        </w:rPr>
                      </w:pP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w:t>
                      </w:r>
                      <w:r w:rsidRPr="00E42D2B">
                        <w:rPr>
                          <w:color w:val="008000"/>
                          <w:sz w:val="20"/>
                        </w:rPr>
                        <w:t>//Tránh trường hợp "0." nên cần thêm "0" vào sau cùng (không thay đổi giá trị của số)</w:t>
                      </w:r>
                    </w:p>
                    <w:p w14:paraId="368D9A6B" w14:textId="77777777" w:rsidR="00FA2EC1" w:rsidRPr="00E42D2B" w:rsidRDefault="00FA2EC1" w:rsidP="002E1862">
                      <w:pPr>
                        <w:pStyle w:val="FontCodeVisual"/>
                        <w:rPr>
                          <w:sz w:val="20"/>
                        </w:rPr>
                      </w:pPr>
                    </w:p>
                    <w:p w14:paraId="7169C1D3" w14:textId="77777777" w:rsidR="00FA2EC1" w:rsidRPr="00E42D2B" w:rsidRDefault="00FA2EC1" w:rsidP="002E1862">
                      <w:pPr>
                        <w:pStyle w:val="FontCodeVisual"/>
                        <w:rPr>
                          <w:sz w:val="20"/>
                        </w:rPr>
                      </w:pPr>
                      <w:r w:rsidRPr="00E42D2B">
                        <w:rPr>
                          <w:sz w:val="20"/>
                        </w:rPr>
                        <w:tab/>
                      </w:r>
                      <w:r w:rsidRPr="00E42D2B">
                        <w:rPr>
                          <w:color w:val="008000"/>
                          <w:sz w:val="20"/>
                        </w:rPr>
                        <w:t>//Nếu a có dạng "x10^" thì chuyển theo từng trường hợp (&gt;0 hoặc &lt;0)</w:t>
                      </w:r>
                    </w:p>
                    <w:p w14:paraId="013DBC62" w14:textId="77777777" w:rsidR="00FA2EC1" w:rsidRPr="00E42D2B" w:rsidRDefault="00FA2EC1" w:rsidP="002E1862">
                      <w:pPr>
                        <w:pStyle w:val="FontCodeVisual"/>
                        <w:rPr>
                          <w:sz w:val="20"/>
                        </w:rPr>
                      </w:pPr>
                      <w:r w:rsidRPr="00E42D2B">
                        <w:rPr>
                          <w:sz w:val="20"/>
                        </w:rPr>
                        <w:tab/>
                      </w:r>
                      <w:r w:rsidRPr="00E42D2B">
                        <w:rPr>
                          <w:color w:val="0000FF"/>
                          <w:sz w:val="20"/>
                        </w:rPr>
                        <w:t>if</w:t>
                      </w:r>
                      <w:r w:rsidRPr="00E42D2B">
                        <w:rPr>
                          <w:sz w:val="20"/>
                        </w:rPr>
                        <w:t xml:space="preserve"> (hx10 &gt; 0) {</w:t>
                      </w:r>
                    </w:p>
                    <w:p w14:paraId="3870B17A" w14:textId="77777777" w:rsidR="00FA2EC1" w:rsidRPr="00E42D2B" w:rsidRDefault="00FA2EC1"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56555FCD" w14:textId="77777777" w:rsidR="00FA2EC1" w:rsidRPr="00E42D2B" w:rsidRDefault="00FA2EC1" w:rsidP="002E1862">
                      <w:pPr>
                        <w:pStyle w:val="FontCodeVisual"/>
                        <w:rPr>
                          <w:sz w:val="20"/>
                        </w:rPr>
                      </w:pPr>
                      <w:r w:rsidRPr="00E42D2B">
                        <w:rPr>
                          <w:sz w:val="20"/>
                        </w:rPr>
                        <w:tab/>
                      </w:r>
                      <w:r w:rsidRPr="00E42D2B">
                        <w:rPr>
                          <w:sz w:val="20"/>
                        </w:rPr>
                        <w:tab/>
                        <w:t>{</w:t>
                      </w:r>
                    </w:p>
                    <w:p w14:paraId="24490F8B"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bfd.push</w:t>
                      </w:r>
                      <w:proofErr w:type="gramEnd"/>
                      <w:r w:rsidRPr="00E42D2B">
                        <w:rPr>
                          <w:sz w:val="20"/>
                        </w:rPr>
                        <w:t>_back(afd</w:t>
                      </w:r>
                      <w:r w:rsidRPr="00E42D2B">
                        <w:rPr>
                          <w:color w:val="008080"/>
                          <w:sz w:val="20"/>
                        </w:rPr>
                        <w:t>[</w:t>
                      </w:r>
                      <w:r w:rsidRPr="00E42D2B">
                        <w:rPr>
                          <w:sz w:val="20"/>
                        </w:rPr>
                        <w:t>2</w:t>
                      </w:r>
                      <w:r w:rsidRPr="00E42D2B">
                        <w:rPr>
                          <w:color w:val="008080"/>
                          <w:sz w:val="20"/>
                        </w:rPr>
                        <w:t>]</w:t>
                      </w:r>
                      <w:r w:rsidRPr="00E42D2B">
                        <w:rPr>
                          <w:sz w:val="20"/>
                        </w:rPr>
                        <w:t xml:space="preserve">); </w:t>
                      </w:r>
                      <w:r w:rsidRPr="00E42D2B">
                        <w:rPr>
                          <w:color w:val="008000"/>
                          <w:sz w:val="20"/>
                        </w:rPr>
                        <w:t>//afd[2] bỏ qua "0."</w:t>
                      </w:r>
                    </w:p>
                    <w:p w14:paraId="21E619B2"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afd.erase</w:t>
                      </w:r>
                      <w:proofErr w:type="gramEnd"/>
                      <w:r w:rsidRPr="00E42D2B">
                        <w:rPr>
                          <w:sz w:val="20"/>
                        </w:rPr>
                        <w:t>(2, 1);</w:t>
                      </w:r>
                    </w:p>
                    <w:p w14:paraId="13747F1C"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afd.push</w:t>
                      </w:r>
                      <w:proofErr w:type="gramEnd"/>
                      <w:r w:rsidRPr="00E42D2B">
                        <w:rPr>
                          <w:sz w:val="20"/>
                        </w:rPr>
                        <w:t>_back(</w:t>
                      </w:r>
                      <w:r w:rsidRPr="00E42D2B">
                        <w:rPr>
                          <w:color w:val="A31515"/>
                          <w:sz w:val="20"/>
                        </w:rPr>
                        <w:t>'0'</w:t>
                      </w:r>
                      <w:r w:rsidRPr="00E42D2B">
                        <w:rPr>
                          <w:sz w:val="20"/>
                        </w:rPr>
                        <w:t xml:space="preserve">); </w:t>
                      </w:r>
                      <w:r w:rsidRPr="00E42D2B">
                        <w:rPr>
                          <w:color w:val="008000"/>
                          <w:sz w:val="20"/>
                        </w:rPr>
                        <w:t>//Thêm 0 vào để luôn có số sau dấu phẩy.</w:t>
                      </w:r>
                    </w:p>
                    <w:p w14:paraId="773D068C" w14:textId="77777777" w:rsidR="00FA2EC1" w:rsidRPr="00E42D2B" w:rsidRDefault="00FA2EC1" w:rsidP="002E1862">
                      <w:pPr>
                        <w:pStyle w:val="FontCodeVisual"/>
                        <w:rPr>
                          <w:sz w:val="20"/>
                        </w:rPr>
                      </w:pPr>
                      <w:r w:rsidRPr="00E42D2B">
                        <w:rPr>
                          <w:sz w:val="20"/>
                        </w:rPr>
                        <w:tab/>
                      </w:r>
                      <w:r w:rsidRPr="00E42D2B">
                        <w:rPr>
                          <w:sz w:val="20"/>
                        </w:rPr>
                        <w:tab/>
                        <w:t>}</w:t>
                      </w:r>
                    </w:p>
                    <w:p w14:paraId="7B311D98" w14:textId="77777777" w:rsidR="00FA2EC1" w:rsidRPr="00E42D2B" w:rsidRDefault="00FA2EC1" w:rsidP="002E1862">
                      <w:pPr>
                        <w:pStyle w:val="FontCodeVisual"/>
                        <w:rPr>
                          <w:sz w:val="20"/>
                        </w:rPr>
                      </w:pPr>
                      <w:r w:rsidRPr="00E42D2B">
                        <w:rPr>
                          <w:sz w:val="20"/>
                        </w:rPr>
                        <w:tab/>
                        <w:t>}</w:t>
                      </w:r>
                    </w:p>
                    <w:p w14:paraId="2649506C" w14:textId="77777777" w:rsidR="00FA2EC1" w:rsidRPr="00E42D2B" w:rsidRDefault="00FA2EC1" w:rsidP="002E1862">
                      <w:pPr>
                        <w:pStyle w:val="FontCodeVisual"/>
                        <w:rPr>
                          <w:sz w:val="20"/>
                        </w:rPr>
                      </w:pPr>
                      <w:r w:rsidRPr="00E42D2B">
                        <w:rPr>
                          <w:sz w:val="20"/>
                        </w:rPr>
                        <w:tab/>
                      </w:r>
                      <w:r w:rsidRPr="00E42D2B">
                        <w:rPr>
                          <w:color w:val="0000FF"/>
                          <w:sz w:val="20"/>
                        </w:rPr>
                        <w:t>else</w:t>
                      </w:r>
                    </w:p>
                    <w:p w14:paraId="659F10FB" w14:textId="77777777" w:rsidR="00FA2EC1" w:rsidRPr="00E42D2B" w:rsidRDefault="00FA2EC1" w:rsidP="002E1862">
                      <w:pPr>
                        <w:pStyle w:val="FontCodeVisual"/>
                        <w:rPr>
                          <w:sz w:val="20"/>
                        </w:rPr>
                      </w:pPr>
                      <w:r w:rsidRPr="00E42D2B">
                        <w:rPr>
                          <w:sz w:val="20"/>
                        </w:rPr>
                        <w:tab/>
                        <w:t>{</w:t>
                      </w:r>
                    </w:p>
                    <w:p w14:paraId="225B4D8B" w14:textId="77777777" w:rsidR="00FA2EC1" w:rsidRPr="00E42D2B" w:rsidRDefault="00FA2EC1" w:rsidP="002E1862">
                      <w:pPr>
                        <w:pStyle w:val="FontCodeVisual"/>
                        <w:rPr>
                          <w:sz w:val="20"/>
                        </w:rPr>
                      </w:pPr>
                      <w:r w:rsidRPr="00E42D2B">
                        <w:rPr>
                          <w:sz w:val="20"/>
                        </w:rPr>
                        <w:tab/>
                      </w:r>
                      <w:r w:rsidRPr="00E42D2B">
                        <w:rPr>
                          <w:sz w:val="20"/>
                        </w:rPr>
                        <w:tab/>
                      </w:r>
                      <w:r w:rsidRPr="00E42D2B">
                        <w:rPr>
                          <w:color w:val="0000FF"/>
                          <w:sz w:val="20"/>
                        </w:rPr>
                        <w:t>for</w:t>
                      </w:r>
                      <w:r w:rsidRPr="00E42D2B">
                        <w:rPr>
                          <w:sz w:val="20"/>
                        </w:rPr>
                        <w:t xml:space="preserve"> (i = 1; i &lt;= hx10; i++)</w:t>
                      </w:r>
                    </w:p>
                    <w:p w14:paraId="23BA979A" w14:textId="77777777" w:rsidR="00FA2EC1" w:rsidRPr="00E42D2B" w:rsidRDefault="00FA2EC1" w:rsidP="002E1862">
                      <w:pPr>
                        <w:pStyle w:val="FontCodeVisual"/>
                        <w:rPr>
                          <w:sz w:val="20"/>
                        </w:rPr>
                      </w:pPr>
                      <w:r w:rsidRPr="00E42D2B">
                        <w:rPr>
                          <w:sz w:val="20"/>
                        </w:rPr>
                        <w:tab/>
                      </w:r>
                      <w:r w:rsidRPr="00E42D2B">
                        <w:rPr>
                          <w:sz w:val="20"/>
                        </w:rPr>
                        <w:tab/>
                        <w:t>{</w:t>
                      </w:r>
                    </w:p>
                    <w:p w14:paraId="4856BB13"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afd.insert</w:t>
                      </w:r>
                      <w:proofErr w:type="gramEnd"/>
                      <w:r w:rsidRPr="00E42D2B">
                        <w:rPr>
                          <w:sz w:val="20"/>
                        </w:rPr>
                        <w:t>(2, 1, bfd</w:t>
                      </w:r>
                      <w:r w:rsidRPr="00E42D2B">
                        <w:rPr>
                          <w:color w:val="008080"/>
                          <w:sz w:val="20"/>
                        </w:rPr>
                        <w:t>[</w:t>
                      </w:r>
                      <w:r w:rsidRPr="00E42D2B">
                        <w:rPr>
                          <w:sz w:val="20"/>
                        </w:rPr>
                        <w:t>bfd.length() - 1</w:t>
                      </w:r>
                      <w:r w:rsidRPr="00E42D2B">
                        <w:rPr>
                          <w:color w:val="008080"/>
                          <w:sz w:val="20"/>
                        </w:rPr>
                        <w:t>]</w:t>
                      </w:r>
                      <w:r w:rsidRPr="00E42D2B">
                        <w:rPr>
                          <w:sz w:val="20"/>
                        </w:rPr>
                        <w:t xml:space="preserve">); </w:t>
                      </w:r>
                      <w:r w:rsidRPr="00E42D2B">
                        <w:rPr>
                          <w:color w:val="008000"/>
                          <w:sz w:val="20"/>
                        </w:rPr>
                        <w:t>//Chuyển số cuối từ bfd sang làm số đầu của afd.</w:t>
                      </w:r>
                    </w:p>
                    <w:p w14:paraId="4253905C"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proofErr w:type="gramStart"/>
                      <w:r w:rsidRPr="00E42D2B">
                        <w:rPr>
                          <w:sz w:val="20"/>
                        </w:rPr>
                        <w:t>bfd.erase</w:t>
                      </w:r>
                      <w:proofErr w:type="gramEnd"/>
                      <w:r w:rsidRPr="00E42D2B">
                        <w:rPr>
                          <w:sz w:val="20"/>
                        </w:rPr>
                        <w:t>(bfd.length() - 1, 1);</w:t>
                      </w:r>
                    </w:p>
                    <w:p w14:paraId="1AD5E5B4" w14:textId="77777777" w:rsidR="00FA2EC1" w:rsidRPr="00E42D2B" w:rsidRDefault="00FA2EC1" w:rsidP="002E1862">
                      <w:pPr>
                        <w:pStyle w:val="FontCodeVisual"/>
                        <w:rPr>
                          <w:sz w:val="20"/>
                        </w:rPr>
                      </w:pPr>
                      <w:r w:rsidRPr="00E42D2B">
                        <w:rPr>
                          <w:sz w:val="20"/>
                        </w:rPr>
                        <w:tab/>
                      </w:r>
                      <w:r w:rsidRPr="00E42D2B">
                        <w:rPr>
                          <w:sz w:val="20"/>
                        </w:rPr>
                        <w:tab/>
                      </w:r>
                      <w:r w:rsidRPr="00E42D2B">
                        <w:rPr>
                          <w:sz w:val="20"/>
                        </w:rPr>
                        <w:tab/>
                      </w:r>
                      <w:r w:rsidRPr="00E42D2B">
                        <w:rPr>
                          <w:color w:val="0000FF"/>
                          <w:sz w:val="20"/>
                        </w:rPr>
                        <w:t>if</w:t>
                      </w:r>
                      <w:r w:rsidRPr="00E42D2B">
                        <w:rPr>
                          <w:sz w:val="20"/>
                        </w:rPr>
                        <w:t xml:space="preserve"> (</w:t>
                      </w:r>
                      <w:proofErr w:type="gramStart"/>
                      <w:r w:rsidRPr="00E42D2B">
                        <w:rPr>
                          <w:sz w:val="20"/>
                        </w:rPr>
                        <w:t>bfd.length</w:t>
                      </w:r>
                      <w:proofErr w:type="gramEnd"/>
                      <w:r w:rsidRPr="00E42D2B">
                        <w:rPr>
                          <w:sz w:val="20"/>
                        </w:rPr>
                        <w:t>() == 0 || bfd</w:t>
                      </w:r>
                      <w:r w:rsidRPr="00E42D2B">
                        <w:rPr>
                          <w:color w:val="008080"/>
                          <w:sz w:val="20"/>
                        </w:rPr>
                        <w:t>[</w:t>
                      </w:r>
                      <w:r w:rsidRPr="00E42D2B">
                        <w:rPr>
                          <w:sz w:val="20"/>
                        </w:rPr>
                        <w:t>bfd.length() - 1</w:t>
                      </w:r>
                      <w:r w:rsidRPr="00E42D2B">
                        <w:rPr>
                          <w:color w:val="008080"/>
                          <w:sz w:val="20"/>
                        </w:rPr>
                        <w:t>]</w:t>
                      </w:r>
                      <w:r w:rsidRPr="00E42D2B">
                        <w:rPr>
                          <w:sz w:val="20"/>
                        </w:rPr>
                        <w:t xml:space="preserve"> == </w:t>
                      </w:r>
                      <w:r w:rsidRPr="00E42D2B">
                        <w:rPr>
                          <w:color w:val="A31515"/>
                          <w:sz w:val="20"/>
                        </w:rPr>
                        <w:t>'-'</w:t>
                      </w:r>
                      <w:r w:rsidRPr="00E42D2B">
                        <w:rPr>
                          <w:sz w:val="20"/>
                        </w:rPr>
                        <w:t>) bfd.push_back(</w:t>
                      </w:r>
                      <w:r w:rsidRPr="00E42D2B">
                        <w:rPr>
                          <w:color w:val="A31515"/>
                          <w:sz w:val="20"/>
                        </w:rPr>
                        <w:t>'0'</w:t>
                      </w:r>
                      <w:r w:rsidRPr="00E42D2B">
                        <w:rPr>
                          <w:sz w:val="20"/>
                        </w:rPr>
                        <w:t xml:space="preserve">); </w:t>
                      </w:r>
                      <w:r w:rsidRPr="00E42D2B">
                        <w:rPr>
                          <w:color w:val="008000"/>
                          <w:sz w:val="20"/>
                        </w:rPr>
                        <w:t>//Xét trường hợp bfd rỗng hoặc bfd="-".</w:t>
                      </w:r>
                    </w:p>
                    <w:p w14:paraId="1AD9DA6C" w14:textId="77777777" w:rsidR="00FA2EC1" w:rsidRPr="00E42D2B" w:rsidRDefault="00FA2EC1" w:rsidP="002E1862">
                      <w:pPr>
                        <w:pStyle w:val="FontCodeVisual"/>
                        <w:rPr>
                          <w:sz w:val="20"/>
                        </w:rPr>
                      </w:pPr>
                      <w:r w:rsidRPr="00E42D2B">
                        <w:rPr>
                          <w:sz w:val="20"/>
                        </w:rPr>
                        <w:tab/>
                      </w:r>
                      <w:r w:rsidRPr="00E42D2B">
                        <w:rPr>
                          <w:sz w:val="20"/>
                        </w:rPr>
                        <w:tab/>
                        <w:t>}</w:t>
                      </w:r>
                    </w:p>
                    <w:p w14:paraId="329D2545" w14:textId="77777777" w:rsidR="00FA2EC1" w:rsidRPr="00E42D2B" w:rsidRDefault="00FA2EC1" w:rsidP="002E1862">
                      <w:pPr>
                        <w:pStyle w:val="FontCodeVisual"/>
                        <w:rPr>
                          <w:sz w:val="20"/>
                        </w:rPr>
                      </w:pPr>
                      <w:r w:rsidRPr="00E42D2B">
                        <w:rPr>
                          <w:sz w:val="20"/>
                        </w:rPr>
                        <w:tab/>
                        <w:t>}</w:t>
                      </w:r>
                    </w:p>
                    <w:p w14:paraId="51AB9F35" w14:textId="77777777" w:rsidR="00FA2EC1" w:rsidRPr="00E42D2B" w:rsidRDefault="00FA2EC1" w:rsidP="002E1862">
                      <w:pPr>
                        <w:pStyle w:val="FontCodeVisual"/>
                        <w:rPr>
                          <w:sz w:val="20"/>
                        </w:rPr>
                      </w:pPr>
                    </w:p>
                    <w:p w14:paraId="4007979C" w14:textId="77777777" w:rsidR="00FA2EC1" w:rsidRPr="00E42D2B" w:rsidRDefault="00FA2EC1" w:rsidP="002E1862">
                      <w:pPr>
                        <w:pStyle w:val="FontCodeVisual"/>
                        <w:rPr>
                          <w:sz w:val="20"/>
                        </w:rPr>
                      </w:pPr>
                      <w:r w:rsidRPr="00E42D2B">
                        <w:rPr>
                          <w:sz w:val="20"/>
                        </w:rPr>
                        <w:tab/>
                        <w:t xml:space="preserve">convertBFD(bfd); </w:t>
                      </w:r>
                      <w:r w:rsidRPr="00E42D2B">
                        <w:rPr>
                          <w:color w:val="008000"/>
                          <w:sz w:val="20"/>
                        </w:rPr>
                        <w:t>//Chuyển đổi bfd</w:t>
                      </w:r>
                    </w:p>
                    <w:p w14:paraId="7E500FF6" w14:textId="77777777" w:rsidR="00FA2EC1" w:rsidRPr="00E42D2B" w:rsidRDefault="00FA2EC1" w:rsidP="002E1862">
                      <w:pPr>
                        <w:pStyle w:val="FontCodeVisual"/>
                        <w:rPr>
                          <w:sz w:val="20"/>
                        </w:rPr>
                      </w:pPr>
                      <w:r w:rsidRPr="00E42D2B">
                        <w:rPr>
                          <w:sz w:val="20"/>
                        </w:rPr>
                        <w:tab/>
                      </w:r>
                      <w:r w:rsidRPr="00E42D2B">
                        <w:rPr>
                          <w:color w:val="0000FF"/>
                          <w:sz w:val="20"/>
                        </w:rPr>
                        <w:t>int</w:t>
                      </w:r>
                      <w:r w:rsidRPr="00E42D2B">
                        <w:rPr>
                          <w:sz w:val="20"/>
                        </w:rPr>
                        <w:t xml:space="preserve"> Nexp = </w:t>
                      </w:r>
                      <w:proofErr w:type="gramStart"/>
                      <w:r w:rsidRPr="00E42D2B">
                        <w:rPr>
                          <w:sz w:val="20"/>
                        </w:rPr>
                        <w:t>bfd.length</w:t>
                      </w:r>
                      <w:proofErr w:type="gramEnd"/>
                      <w:r w:rsidRPr="00E42D2B">
                        <w:rPr>
                          <w:sz w:val="20"/>
                        </w:rPr>
                        <w:t>() - 1 - (bfd</w:t>
                      </w:r>
                      <w:r w:rsidRPr="00E42D2B">
                        <w:rPr>
                          <w:color w:val="008080"/>
                          <w:sz w:val="20"/>
                        </w:rPr>
                        <w:t>[</w:t>
                      </w:r>
                      <w:r w:rsidRPr="00E42D2B">
                        <w:rPr>
                          <w:sz w:val="20"/>
                        </w:rPr>
                        <w:t>0</w:t>
                      </w:r>
                      <w:r w:rsidRPr="00E42D2B">
                        <w:rPr>
                          <w:color w:val="008080"/>
                          <w:sz w:val="20"/>
                        </w:rPr>
                        <w:t>]</w:t>
                      </w:r>
                      <w:r w:rsidRPr="00E42D2B">
                        <w:rPr>
                          <w:sz w:val="20"/>
                        </w:rPr>
                        <w:t xml:space="preserve"> == </w:t>
                      </w:r>
                      <w:r w:rsidRPr="00E42D2B">
                        <w:rPr>
                          <w:color w:val="A31515"/>
                          <w:sz w:val="20"/>
                        </w:rPr>
                        <w:t>'-'</w:t>
                      </w:r>
                      <w:r w:rsidRPr="00E42D2B">
                        <w:rPr>
                          <w:sz w:val="20"/>
                        </w:rPr>
                        <w:t xml:space="preserve">); </w:t>
                      </w:r>
                      <w:r w:rsidRPr="00E42D2B">
                        <w:rPr>
                          <w:color w:val="008000"/>
                          <w:sz w:val="20"/>
                        </w:rPr>
                        <w:t>//Số lượng số có thể chuyển sang cho afd với điều kiện bfd chứ 1</w:t>
                      </w:r>
                      <w:r>
                        <w:rPr>
                          <w:color w:val="008000"/>
                          <w:sz w:val="20"/>
                        </w:rPr>
                        <w:t xml:space="preserve"> chữ</w:t>
                      </w:r>
                      <w:r w:rsidRPr="00E42D2B">
                        <w:rPr>
                          <w:color w:val="008000"/>
                          <w:sz w:val="20"/>
                        </w:rPr>
                        <w:t xml:space="preserve"> số.</w:t>
                      </w:r>
                    </w:p>
                    <w:p w14:paraId="60815DD5" w14:textId="77777777" w:rsidR="00FA2EC1" w:rsidRPr="00E42D2B" w:rsidRDefault="00FA2EC1" w:rsidP="002E1862">
                      <w:pPr>
                        <w:pStyle w:val="FontCodeVisual"/>
                        <w:rPr>
                          <w:sz w:val="20"/>
                        </w:rPr>
                      </w:pPr>
                      <w:r w:rsidRPr="00E42D2B">
                        <w:rPr>
                          <w:sz w:val="20"/>
                        </w:rPr>
                        <w:tab/>
                      </w:r>
                      <w:proofErr w:type="gramStart"/>
                      <w:r w:rsidRPr="00E42D2B">
                        <w:rPr>
                          <w:sz w:val="20"/>
                        </w:rPr>
                        <w:t>convertAFD(</w:t>
                      </w:r>
                      <w:proofErr w:type="gramEnd"/>
                      <w:r w:rsidRPr="00E42D2B">
                        <w:rPr>
                          <w:sz w:val="20"/>
                        </w:rPr>
                        <w:t>afd, Nexp);</w:t>
                      </w:r>
                    </w:p>
                    <w:p w14:paraId="5DF98BD2" w14:textId="77777777" w:rsidR="00FA2EC1" w:rsidRPr="00E42D2B" w:rsidRDefault="00FA2EC1" w:rsidP="002E1862">
                      <w:pPr>
                        <w:pStyle w:val="FontCodeVisual"/>
                        <w:rPr>
                          <w:sz w:val="20"/>
                        </w:rPr>
                      </w:pPr>
                    </w:p>
                    <w:p w14:paraId="4975D027" w14:textId="77777777" w:rsidR="00FA2EC1" w:rsidRPr="00E42D2B" w:rsidRDefault="00FA2EC1" w:rsidP="002E1862">
                      <w:pPr>
                        <w:pStyle w:val="FontCodeVisual"/>
                        <w:rPr>
                          <w:sz w:val="20"/>
                        </w:rPr>
                      </w:pPr>
                      <w:r w:rsidRPr="00E42D2B">
                        <w:rPr>
                          <w:sz w:val="20"/>
                        </w:rPr>
                        <w:tab/>
                      </w:r>
                      <w:r w:rsidRPr="00E42D2B">
                        <w:rPr>
                          <w:color w:val="808080"/>
                          <w:sz w:val="20"/>
                        </w:rPr>
                        <w:t>a</w:t>
                      </w:r>
                      <w:r w:rsidRPr="00E42D2B">
                        <w:rPr>
                          <w:sz w:val="20"/>
                        </w:rPr>
                        <w:t xml:space="preserve"> </w:t>
                      </w:r>
                      <w:r w:rsidRPr="00E42D2B">
                        <w:rPr>
                          <w:color w:val="008080"/>
                          <w:sz w:val="20"/>
                        </w:rPr>
                        <w:t>=</w:t>
                      </w:r>
                      <w:r w:rsidRPr="00E42D2B">
                        <w:rPr>
                          <w:sz w:val="20"/>
                        </w:rPr>
                        <w:t xml:space="preserve"> bfd </w:t>
                      </w:r>
                      <w:r w:rsidRPr="00E42D2B">
                        <w:rPr>
                          <w:color w:val="008080"/>
                          <w:sz w:val="20"/>
                        </w:rPr>
                        <w:t>+</w:t>
                      </w:r>
                      <w:r w:rsidRPr="00E42D2B">
                        <w:rPr>
                          <w:sz w:val="20"/>
                        </w:rPr>
                        <w:t xml:space="preserve"> afd;</w:t>
                      </w:r>
                    </w:p>
                    <w:p w14:paraId="47BF5257" w14:textId="77777777" w:rsidR="00FA2EC1" w:rsidRPr="00E42D2B" w:rsidRDefault="00FA2EC1" w:rsidP="002E1862">
                      <w:pPr>
                        <w:pStyle w:val="FontCodeVisual"/>
                        <w:rPr>
                          <w:sz w:val="20"/>
                        </w:rPr>
                      </w:pPr>
                      <w:r w:rsidRPr="00E42D2B">
                        <w:rPr>
                          <w:sz w:val="20"/>
                        </w:rPr>
                        <w:tab/>
                      </w:r>
                      <w:r w:rsidRPr="00E42D2B">
                        <w:rPr>
                          <w:color w:val="0000FF"/>
                          <w:sz w:val="20"/>
                        </w:rPr>
                        <w:t>return</w:t>
                      </w:r>
                      <w:r w:rsidRPr="00E42D2B">
                        <w:rPr>
                          <w:sz w:val="20"/>
                        </w:rPr>
                        <w:t xml:space="preserve"> Nexp;</w:t>
                      </w:r>
                    </w:p>
                    <w:p w14:paraId="11C6BC35" w14:textId="77777777" w:rsidR="00FA2EC1" w:rsidRPr="00E42D2B" w:rsidRDefault="00FA2EC1" w:rsidP="002E1862">
                      <w:pPr>
                        <w:pStyle w:val="FontCodeVisual"/>
                        <w:rPr>
                          <w:sz w:val="20"/>
                        </w:rPr>
                      </w:pPr>
                      <w:r w:rsidRPr="00E42D2B">
                        <w:rPr>
                          <w:sz w:val="20"/>
                        </w:rPr>
                        <w:t>}</w:t>
                      </w:r>
                    </w:p>
                  </w:txbxContent>
                </v:textbox>
                <w10:wrap type="square" anchorx="margin"/>
              </v:shape>
            </w:pict>
          </mc:Fallback>
        </mc:AlternateContent>
      </w:r>
      <w:r>
        <w:t xml:space="preserve">Ta xét đến </w:t>
      </w:r>
      <w:r w:rsidRPr="00E74476">
        <w:rPr>
          <w:b/>
        </w:rPr>
        <w:t>hàm chuyển về cơ số 2</w:t>
      </w:r>
      <w:r>
        <w:t xml:space="preserve"> (</w:t>
      </w:r>
      <w:r w:rsidRPr="00E74476">
        <w:rPr>
          <w:b/>
        </w:rPr>
        <w:t>convertToBin</w:t>
      </w:r>
      <w:r>
        <w:t>).</w:t>
      </w:r>
    </w:p>
    <w:p w14:paraId="47B3FEED" w14:textId="77777777" w:rsidR="002E1862" w:rsidRDefault="002E1862" w:rsidP="002E1862">
      <w:r>
        <w:t xml:space="preserve">Mở đầu hàm, chúng ta cài đặt một </w:t>
      </w:r>
      <w:r w:rsidRPr="00E74476">
        <w:rPr>
          <w:b/>
        </w:rPr>
        <w:t>hàm (checkx10())</w:t>
      </w:r>
      <w:r>
        <w:t xml:space="preserve"> bổ trợ cho phép kiểm tra xâu có dạng biểu diễn “chuẩn khoa học” (scientific notation). Nếu là đúng thì </w:t>
      </w:r>
      <w:r w:rsidRPr="00E74476">
        <w:rPr>
          <w:b/>
        </w:rPr>
        <w:t>hàm checkx10()</w:t>
      </w:r>
      <w:r>
        <w:t xml:space="preserve"> xóa phần đuôi này. Kết quả của phần mũ (x10^x) sẽ được lưu vào hx10. </w:t>
      </w:r>
    </w:p>
    <w:p w14:paraId="5F47ACB4" w14:textId="77777777" w:rsidR="002E1862" w:rsidRDefault="002E1862" w:rsidP="002E1862">
      <w:r>
        <w:lastRenderedPageBreak/>
        <w:t xml:space="preserve">Sau đó tách xâu ban đầu (a) thành 2 phần riêng biệt: trước và sau dấu phẩy vì mỗi phần có cách chuyển qua nhị phân khác nhau. Phần trước dấu phẩy được lưu vào xâu bfd, phần sau được lưu vào afd. Khi tách cần chú ý đến trường hợp xâu đã nhập không có phần sau dấu phẩy. </w:t>
      </w:r>
    </w:p>
    <w:p w14:paraId="5BB950BA" w14:textId="77777777" w:rsidR="002E1862" w:rsidRDefault="002E1862" w:rsidP="002E1862">
      <w:r>
        <w:t>Chúng ta sẽ dựa vào giá trị của hx10 để chuyển vị trí của các số trong 2 xâu afd và bfd để làm cho giá trị của hx10 = 0, nghĩa là chuyển về dạng “biểu diễn thông thường”.</w:t>
      </w:r>
    </w:p>
    <w:p w14:paraId="6F5AD984" w14:textId="77777777" w:rsidR="002E1862" w:rsidRDefault="002E1862" w:rsidP="002E1862">
      <w:r>
        <w:t>Gọi hàm chuyển đổi cho bfd. Rồi lưu lại số lượng chữ số mà bfd có thể chuyển cho afd sao cho bfd chỉ còn 1 số (Nexp). Gọi hàm chuyển đổi afd.</w:t>
      </w:r>
    </w:p>
    <w:p w14:paraId="0B579704" w14:textId="77777777" w:rsidR="002E1862" w:rsidRDefault="002E1862" w:rsidP="002E1862">
      <w:r>
        <w:t>Sau khi chuyển xong thì xâu a được gán bằng tổng của bfd và afd. Trả về giá trị “mũ” của xâu a. (giá trị “mũ” được hiểu là lượng số có thể chuyển từ phần nguyên sang phần thập phân).</w:t>
      </w:r>
    </w:p>
    <w:p w14:paraId="3A4923E2" w14:textId="77777777" w:rsidR="002E1862" w:rsidRDefault="002E1862" w:rsidP="002E1862">
      <w:r>
        <w:t xml:space="preserve">Chúng ta đi vào chi tiết từng hàm được gọi trong hàm converToBin. </w:t>
      </w:r>
    </w:p>
    <w:p w14:paraId="22F26E1E" w14:textId="77777777" w:rsidR="002E1862" w:rsidRPr="00BA4202" w:rsidRDefault="002E1862" w:rsidP="002E1862">
      <w:pPr>
        <w:pStyle w:val="mc3"/>
      </w:pPr>
      <w:bookmarkStart w:id="17" w:name="_Toc510188022"/>
      <w:r>
        <w:t>HÀM CHECKX10</w:t>
      </w:r>
      <w:bookmarkEnd w:id="17"/>
    </w:p>
    <w:p w14:paraId="497746A5" w14:textId="77777777" w:rsidR="002E1862" w:rsidRDefault="002E1862" w:rsidP="002E1862">
      <w:r>
        <w:t xml:space="preserve">Xét </w:t>
      </w:r>
      <w:r w:rsidRPr="00E74476">
        <w:rPr>
          <w:b/>
        </w:rPr>
        <w:t>hàm checkx10</w:t>
      </w:r>
      <w:r>
        <w:t>:</w:t>
      </w:r>
    </w:p>
    <w:p w14:paraId="7FDE084C" w14:textId="77777777" w:rsidR="002E1862" w:rsidRDefault="002E1862" w:rsidP="002E1862">
      <w:r>
        <w:rPr>
          <w:noProof/>
        </w:rPr>
        <mc:AlternateContent>
          <mc:Choice Requires="wps">
            <w:drawing>
              <wp:inline distT="0" distB="0" distL="0" distR="0" wp14:anchorId="74FA14E2" wp14:editId="39000B87">
                <wp:extent cx="6305550" cy="4229100"/>
                <wp:effectExtent l="0" t="0" r="19050" b="19050"/>
                <wp:docPr id="6" name="Text Box 6"/>
                <wp:cNvGraphicFramePr/>
                <a:graphic xmlns:a="http://schemas.openxmlformats.org/drawingml/2006/main">
                  <a:graphicData uri="http://schemas.microsoft.com/office/word/2010/wordprocessingShape">
                    <wps:wsp>
                      <wps:cNvSpPr txBox="1"/>
                      <wps:spPr>
                        <a:xfrm>
                          <a:off x="0" y="0"/>
                          <a:ext cx="630555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02F069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771D61D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D3F6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456828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posx10 &gt;= 0; posx10--) </w:t>
                            </w:r>
                            <w:r>
                              <w:rPr>
                                <w:rFonts w:ascii="Consolas" w:hAnsi="Consolas" w:cs="Consolas"/>
                                <w:color w:val="008000"/>
                                <w:sz w:val="19"/>
                                <w:szCs w:val="19"/>
                                <w:lang w:bidi="ar-SA"/>
                              </w:rPr>
                              <w:t>//Chạy từ cuối về kiểm tra.</w:t>
                            </w:r>
                          </w:p>
                          <w:p w14:paraId="45DA9B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6E9EE0B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601EF7C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F15B6D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F1311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3); </w:t>
                            </w:r>
                            <w:r>
                              <w:rPr>
                                <w:rFonts w:ascii="Consolas" w:hAnsi="Consolas" w:cs="Consolas"/>
                                <w:color w:val="008000"/>
                                <w:sz w:val="19"/>
                                <w:szCs w:val="19"/>
                                <w:lang w:bidi="ar-SA"/>
                              </w:rPr>
                              <w:t>//Xóa chuỗi "10^" từ (vị trí ‘x’ +1) đến (vị trí ‘x’ +3)</w:t>
                            </w:r>
                          </w:p>
                          <w:p w14:paraId="3998B6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32A75BA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597424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57AB44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1); </w:t>
                            </w:r>
                            <w:r>
                              <w:rPr>
                                <w:rFonts w:ascii="Consolas" w:hAnsi="Consolas" w:cs="Consolas"/>
                                <w:color w:val="008000"/>
                                <w:sz w:val="19"/>
                                <w:szCs w:val="19"/>
                                <w:lang w:bidi="ar-SA"/>
                              </w:rPr>
                              <w:t>//Xóa mũ âm.</w:t>
                            </w:r>
                          </w:p>
                          <w:p w14:paraId="60696E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7C248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36BC71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58C1321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&gt; posx10 + 1) </w:t>
                            </w:r>
                            <w:r>
                              <w:rPr>
                                <w:rFonts w:ascii="Consolas" w:hAnsi="Consolas" w:cs="Consolas"/>
                                <w:color w:val="008000"/>
                                <w:sz w:val="19"/>
                                <w:szCs w:val="19"/>
                                <w:lang w:bidi="ar-SA"/>
                              </w:rPr>
                              <w:t>//Xóa khi còn kí tự 'x'</w:t>
                            </w:r>
                          </w:p>
                          <w:p w14:paraId="06AC794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B62EA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65279E0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(posx10 + 1, 1);</w:t>
                            </w:r>
                          </w:p>
                          <w:p w14:paraId="3BE6F7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6BB158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7234DB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70DFC93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4381D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07D73AB6"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FA14E2" id="Text Box 6" o:spid="_x0000_s1061" type="#_x0000_t202" style="width:496.5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" fillcolor="white [3201]" strokecolor="#00a0b8 [3204]" strokeweight=".5pt">
                <v:textbox>
                  <w:txbxContent>
                    <w:p w14:paraId="102F069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int</w:t>
                      </w:r>
                      <w:r>
                        <w:rPr>
                          <w:rFonts w:ascii="Consolas" w:hAnsi="Consolas" w:cs="Consolas"/>
                          <w:color w:val="000000"/>
                          <w:sz w:val="19"/>
                          <w:szCs w:val="19"/>
                          <w:lang w:bidi="ar-SA"/>
                        </w:rPr>
                        <w:t xml:space="preserve"> checkx10(</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w:t>
                      </w:r>
                    </w:p>
                    <w:p w14:paraId="771D61D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D3F6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posx10; </w:t>
                      </w:r>
                      <w:r>
                        <w:rPr>
                          <w:rFonts w:ascii="Consolas" w:hAnsi="Consolas" w:cs="Consolas"/>
                          <w:color w:val="008000"/>
                          <w:sz w:val="19"/>
                          <w:szCs w:val="19"/>
                          <w:lang w:bidi="ar-SA"/>
                        </w:rPr>
                        <w:t>//Ví trí xuất hiện kí tự: 'x'</w:t>
                      </w:r>
                    </w:p>
                    <w:p w14:paraId="4456828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(posx10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posx10 &gt;= 0; posx10--) </w:t>
                      </w:r>
                      <w:r>
                        <w:rPr>
                          <w:rFonts w:ascii="Consolas" w:hAnsi="Consolas" w:cs="Consolas"/>
                          <w:color w:val="008000"/>
                          <w:sz w:val="19"/>
                          <w:szCs w:val="19"/>
                          <w:lang w:bidi="ar-SA"/>
                        </w:rPr>
                        <w:t>//Chạy từ cuối về kiểm tra.</w:t>
                      </w:r>
                    </w:p>
                    <w:p w14:paraId="45DA9B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posx10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'x'</w:t>
                      </w:r>
                      <w:r>
                        <w:rPr>
                          <w:rFonts w:ascii="Consolas" w:hAnsi="Consolas" w:cs="Consolas"/>
                          <w:color w:val="000000"/>
                          <w:sz w:val="19"/>
                          <w:szCs w:val="19"/>
                          <w:lang w:bidi="ar-SA"/>
                        </w:rPr>
                        <w:t xml:space="preserve">) </w:t>
                      </w:r>
                      <w:r>
                        <w:rPr>
                          <w:rFonts w:ascii="Consolas" w:hAnsi="Consolas" w:cs="Consolas"/>
                          <w:color w:val="0000FF"/>
                          <w:sz w:val="19"/>
                          <w:szCs w:val="19"/>
                          <w:lang w:bidi="ar-SA"/>
                        </w:rPr>
                        <w:t>break</w:t>
                      </w:r>
                      <w:r>
                        <w:rPr>
                          <w:rFonts w:ascii="Consolas" w:hAnsi="Consolas" w:cs="Consolas"/>
                          <w:color w:val="000000"/>
                          <w:sz w:val="19"/>
                          <w:szCs w:val="19"/>
                          <w:lang w:bidi="ar-SA"/>
                        </w:rPr>
                        <w:t>;</w:t>
                      </w:r>
                    </w:p>
                    <w:p w14:paraId="6E9EE0B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//Không tìm thấy thì thoát.</w:t>
                      </w:r>
                    </w:p>
                    <w:p w14:paraId="601EF7C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(posx10 == -1)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0;</w:t>
                      </w:r>
                    </w:p>
                    <w:p w14:paraId="1F15B6D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F1311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3); </w:t>
                      </w:r>
                      <w:r>
                        <w:rPr>
                          <w:rFonts w:ascii="Consolas" w:hAnsi="Consolas" w:cs="Consolas"/>
                          <w:color w:val="008000"/>
                          <w:sz w:val="19"/>
                          <w:szCs w:val="19"/>
                          <w:lang w:bidi="ar-SA"/>
                        </w:rPr>
                        <w:t>//Xóa chuỗi "10^" từ (vị trí ‘x’ +1) đến (vị trí ‘x’ +3)</w:t>
                      </w:r>
                    </w:p>
                    <w:p w14:paraId="3998B6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1; </w:t>
                      </w:r>
                      <w:r>
                        <w:rPr>
                          <w:rFonts w:ascii="Consolas" w:hAnsi="Consolas" w:cs="Consolas"/>
                          <w:color w:val="008000"/>
                          <w:sz w:val="19"/>
                          <w:szCs w:val="19"/>
                          <w:lang w:bidi="ar-SA"/>
                        </w:rPr>
                        <w:t xml:space="preserve">//Lưu dấu của giá trị mũ </w:t>
                      </w:r>
                    </w:p>
                    <w:p w14:paraId="32A75BA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r>
                        <w:rPr>
                          <w:rFonts w:ascii="Consolas" w:hAnsi="Consolas" w:cs="Consolas"/>
                          <w:color w:val="008000"/>
                          <w:sz w:val="19"/>
                          <w:szCs w:val="19"/>
                          <w:lang w:bidi="ar-SA"/>
                        </w:rPr>
                        <w:t>//Kiểm tra mũ âm</w:t>
                      </w:r>
                    </w:p>
                    <w:p w14:paraId="597424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sign = -1;</w:t>
                      </w:r>
                    </w:p>
                    <w:p w14:paraId="57AB44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 xml:space="preserve">(posx10 + 1, 1); </w:t>
                      </w:r>
                      <w:r>
                        <w:rPr>
                          <w:rFonts w:ascii="Consolas" w:hAnsi="Consolas" w:cs="Consolas"/>
                          <w:color w:val="008000"/>
                          <w:sz w:val="19"/>
                          <w:szCs w:val="19"/>
                          <w:lang w:bidi="ar-SA"/>
                        </w:rPr>
                        <w:t>//Xóa mũ âm.</w:t>
                      </w:r>
                    </w:p>
                    <w:p w14:paraId="60696E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7C248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36BC71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vx10 = 0; </w:t>
                      </w:r>
                      <w:r>
                        <w:rPr>
                          <w:rFonts w:ascii="Consolas" w:hAnsi="Consolas" w:cs="Consolas"/>
                          <w:color w:val="008000"/>
                          <w:sz w:val="19"/>
                          <w:szCs w:val="19"/>
                          <w:lang w:bidi="ar-SA"/>
                        </w:rPr>
                        <w:t>//Lưu giá trị của mũ.</w:t>
                      </w:r>
                    </w:p>
                    <w:p w14:paraId="58C1321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&gt; posx10 + 1) </w:t>
                      </w:r>
                      <w:r>
                        <w:rPr>
                          <w:rFonts w:ascii="Consolas" w:hAnsi="Consolas" w:cs="Consolas"/>
                          <w:color w:val="008000"/>
                          <w:sz w:val="19"/>
                          <w:szCs w:val="19"/>
                          <w:lang w:bidi="ar-SA"/>
                        </w:rPr>
                        <w:t>//Xóa khi còn kí tự 'x'</w:t>
                      </w:r>
                    </w:p>
                    <w:p w14:paraId="06AC794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B62EA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vx10 = vx10 * 10 +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posx10 + 1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//Tính giá trị của mũ</w:t>
                      </w:r>
                    </w:p>
                    <w:p w14:paraId="65279E0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(posx10 + 1, 1);</w:t>
                      </w:r>
                    </w:p>
                    <w:p w14:paraId="3BE6F7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6BB158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dấu 'x'</w:t>
                      </w:r>
                    </w:p>
                    <w:p w14:paraId="7234DB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w:t>
                      </w:r>
                      <w:r>
                        <w:rPr>
                          <w:rFonts w:ascii="Consolas" w:hAnsi="Consolas" w:cs="Consolas"/>
                          <w:color w:val="808080"/>
                          <w:sz w:val="19"/>
                          <w:szCs w:val="19"/>
                          <w:lang w:bidi="ar-SA"/>
                        </w:rPr>
                        <w:t>a</w:t>
                      </w:r>
                      <w:r>
                        <w:rPr>
                          <w:rFonts w:ascii="Consolas" w:hAnsi="Consolas" w:cs="Consolas"/>
                          <w:color w:val="000000"/>
                          <w:sz w:val="19"/>
                          <w:szCs w:val="19"/>
                          <w:lang w:bidi="ar-SA"/>
                        </w:rPr>
                        <w:t>.length() - 1, 1);</w:t>
                      </w:r>
                    </w:p>
                    <w:p w14:paraId="70DFC93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//Trả về giá trị kèm với dấu.</w:t>
                      </w:r>
                    </w:p>
                    <w:p w14:paraId="54381D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vx10*sign;</w:t>
                      </w:r>
                    </w:p>
                    <w:p w14:paraId="07D73AB6"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03F13C15" w14:textId="77777777" w:rsidR="002E1862" w:rsidRPr="006E68EA" w:rsidRDefault="002E1862" w:rsidP="002E1862"/>
    <w:p w14:paraId="589A9777" w14:textId="77777777" w:rsidR="002E1862" w:rsidRPr="00101D84" w:rsidRDefault="002E1862" w:rsidP="002E1862">
      <w:r>
        <w:t>Hàm k</w:t>
      </w:r>
      <w:r w:rsidRPr="00101D84">
        <w:t>iểm tra dãy số nhập vào có dạng xxxxx*10^x hay không? Trả về giá trị “mũ”.</w:t>
      </w:r>
    </w:p>
    <w:p w14:paraId="3DB1A605" w14:textId="77777777" w:rsidR="002E1862" w:rsidRDefault="002E1862" w:rsidP="002E1862">
      <w:r>
        <w:lastRenderedPageBreak/>
        <w:t>Biến posx10 chịu trách nhiệm lưu vị trí xuất hiện kí tự ‘x’ trong xâu. Nếu posx10= -1 thì xâu a không có dạng “biểu diễn khoa học”, trả về 0. Ngược lại ta đi vào xử lý chi tiết.</w:t>
      </w:r>
    </w:p>
    <w:p w14:paraId="633AD5F8" w14:textId="77777777" w:rsidR="002E1862" w:rsidRDefault="002E1862" w:rsidP="002E1862">
      <w:r>
        <w:t>Ta xóa các kí tự thừa sau ‘x’: chuỗi “10^”. Rồi kiểm tra xem mũ có âm hay không? Nếu có thì xóa kí tự ‘</w:t>
      </w:r>
      <w:proofErr w:type="gramStart"/>
      <w:r>
        <w:t>-‘</w:t>
      </w:r>
      <w:proofErr w:type="gramEnd"/>
      <w:r>
        <w:t>. Ta thực hiện tính giá trị của mũ bằng cách lấy (đọc và xóa) kí tự liền sau kí tự ‘x’ cho tới khi độ dài của xâu bằng (vị trí của ‘x’+1). Ta xóa luôn kí tự ‘x’ và trả về giá trị của mũ.</w:t>
      </w:r>
    </w:p>
    <w:p w14:paraId="632F8839" w14:textId="77777777" w:rsidR="002E1862" w:rsidRDefault="002E1862" w:rsidP="002E1862">
      <w:pPr>
        <w:pStyle w:val="mc3"/>
      </w:pPr>
      <w:bookmarkStart w:id="18" w:name="_Toc510188023"/>
      <w:r>
        <w:t>HÀM CONVERTBFD</w:t>
      </w:r>
      <w:bookmarkEnd w:id="18"/>
    </w:p>
    <w:p w14:paraId="3189D996" w14:textId="77777777" w:rsidR="002E1862" w:rsidRDefault="002E1862" w:rsidP="002E1862">
      <w:r>
        <w:t xml:space="preserve">Xét </w:t>
      </w:r>
      <w:r w:rsidRPr="00BA4202">
        <w:rPr>
          <w:b/>
        </w:rPr>
        <w:t>hàm ConvertBFD</w:t>
      </w:r>
      <w:r>
        <w:t>:</w:t>
      </w:r>
    </w:p>
    <w:p w14:paraId="106D1208" w14:textId="77777777" w:rsidR="002E1862" w:rsidRDefault="002E1862" w:rsidP="002E1862">
      <w:r>
        <w:rPr>
          <w:noProof/>
        </w:rPr>
        <mc:AlternateContent>
          <mc:Choice Requires="wps">
            <w:drawing>
              <wp:inline distT="0" distB="0" distL="0" distR="0" wp14:anchorId="51C70366" wp14:editId="5ADA3339">
                <wp:extent cx="5429250" cy="5514975"/>
                <wp:effectExtent l="0" t="0" r="19050" b="28575"/>
                <wp:docPr id="7" name="Text Box 7"/>
                <wp:cNvGraphicFramePr/>
                <a:graphic xmlns:a="http://schemas.openxmlformats.org/drawingml/2006/main">
                  <a:graphicData uri="http://schemas.microsoft.com/office/word/2010/wordprocessingShape">
                    <wps:wsp>
                      <wps:cNvSpPr txBox="1"/>
                      <wps:spPr>
                        <a:xfrm>
                          <a:off x="0" y="0"/>
                          <a:ext cx="5429250" cy="5514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66F408D2" w14:textId="77777777" w:rsidR="00FA2EC1" w:rsidRPr="00BA4202" w:rsidRDefault="00FA2EC1" w:rsidP="002E1862">
                            <w:pPr>
                              <w:pStyle w:val="FontCodeVisual"/>
                              <w:rPr>
                                <w:sz w:val="22"/>
                              </w:rPr>
                            </w:pPr>
                            <w:r w:rsidRPr="00BA4202">
                              <w:rPr>
                                <w:color w:val="0000FF"/>
                                <w:sz w:val="22"/>
                              </w:rPr>
                              <w:t>void</w:t>
                            </w:r>
                            <w:r w:rsidRPr="00BA4202">
                              <w:rPr>
                                <w:sz w:val="22"/>
                              </w:rPr>
                              <w:t xml:space="preserve"> </w:t>
                            </w:r>
                            <w:proofErr w:type="gramStart"/>
                            <w:r w:rsidRPr="00BA4202">
                              <w:rPr>
                                <w:sz w:val="22"/>
                              </w:rPr>
                              <w:t>convertBFD(</w:t>
                            </w:r>
                            <w:proofErr w:type="gramEnd"/>
                            <w:r w:rsidRPr="00BA4202">
                              <w:rPr>
                                <w:color w:val="2B91AF"/>
                                <w:sz w:val="22"/>
                              </w:rPr>
                              <w:t>string</w:t>
                            </w:r>
                            <w:r w:rsidRPr="00BA4202">
                              <w:rPr>
                                <w:sz w:val="22"/>
                              </w:rPr>
                              <w:t xml:space="preserve"> &amp;</w:t>
                            </w:r>
                            <w:r w:rsidRPr="00BA4202">
                              <w:rPr>
                                <w:color w:val="808080"/>
                                <w:sz w:val="22"/>
                              </w:rPr>
                              <w:t>bfd</w:t>
                            </w:r>
                            <w:r w:rsidRPr="00BA4202">
                              <w:rPr>
                                <w:sz w:val="22"/>
                              </w:rPr>
                              <w:t>)</w:t>
                            </w:r>
                          </w:p>
                          <w:p w14:paraId="3B033CAD" w14:textId="77777777" w:rsidR="00FA2EC1" w:rsidRPr="00BA4202" w:rsidRDefault="00FA2EC1" w:rsidP="002E1862">
                            <w:pPr>
                              <w:pStyle w:val="FontCodeVisual"/>
                              <w:rPr>
                                <w:sz w:val="22"/>
                              </w:rPr>
                            </w:pPr>
                            <w:r w:rsidRPr="00BA4202">
                              <w:rPr>
                                <w:sz w:val="22"/>
                              </w:rPr>
                              <w:t>{</w:t>
                            </w:r>
                          </w:p>
                          <w:p w14:paraId="063B9144" w14:textId="77777777" w:rsidR="00FA2EC1" w:rsidRPr="00BA4202" w:rsidRDefault="00FA2EC1" w:rsidP="002E186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36409E11" w14:textId="77777777" w:rsidR="00FA2EC1" w:rsidRPr="00BA4202" w:rsidRDefault="00FA2EC1" w:rsidP="002E186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7FCCD23" w14:textId="77777777" w:rsidR="00FA2EC1" w:rsidRPr="00BA4202" w:rsidRDefault="00FA2EC1" w:rsidP="002E1862">
                            <w:pPr>
                              <w:pStyle w:val="FontCodeVisual"/>
                              <w:rPr>
                                <w:sz w:val="22"/>
                              </w:rPr>
                            </w:pPr>
                            <w:r w:rsidRPr="00BA4202">
                              <w:rPr>
                                <w:sz w:val="22"/>
                              </w:rPr>
                              <w:tab/>
                            </w:r>
                            <w:r w:rsidRPr="00BA4202">
                              <w:rPr>
                                <w:color w:val="0000FF"/>
                                <w:sz w:val="22"/>
                              </w:rPr>
                              <w:t>int</w:t>
                            </w:r>
                            <w:r w:rsidRPr="00BA4202">
                              <w:rPr>
                                <w:sz w:val="22"/>
                              </w:rPr>
                              <w:t xml:space="preserve"> j = 0;</w:t>
                            </w:r>
                          </w:p>
                          <w:p w14:paraId="6856A52F" w14:textId="77777777" w:rsidR="00FA2EC1" w:rsidRPr="00BA4202" w:rsidRDefault="00FA2EC1" w:rsidP="002E186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5F0BE45F"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tmp</w:t>
                            </w:r>
                            <w:r w:rsidRPr="00BA4202">
                              <w:rPr>
                                <w:color w:val="008080"/>
                                <w:sz w:val="22"/>
                              </w:rPr>
                              <w:t>[</w:t>
                            </w:r>
                            <w:proofErr w:type="gramEnd"/>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66450AB8" w14:textId="77777777" w:rsidR="00FA2EC1" w:rsidRPr="00BA4202" w:rsidRDefault="00FA2EC1" w:rsidP="002E1862">
                            <w:pPr>
                              <w:pStyle w:val="FontCodeVisual"/>
                              <w:rPr>
                                <w:sz w:val="22"/>
                              </w:rPr>
                            </w:pPr>
                            <w:r w:rsidRPr="00BA4202">
                              <w:rPr>
                                <w:sz w:val="22"/>
                              </w:rPr>
                              <w:tab/>
                            </w:r>
                            <w:r w:rsidRPr="00BA4202">
                              <w:rPr>
                                <w:sz w:val="22"/>
                              </w:rPr>
                              <w:tab/>
                              <w:t>sign = -1;</w:t>
                            </w:r>
                          </w:p>
                          <w:p w14:paraId="01B91881" w14:textId="77777777" w:rsidR="00FA2EC1" w:rsidRPr="00BA4202" w:rsidRDefault="00FA2EC1" w:rsidP="002E1862">
                            <w:pPr>
                              <w:pStyle w:val="FontCodeVisual"/>
                              <w:rPr>
                                <w:sz w:val="22"/>
                              </w:rPr>
                            </w:pPr>
                            <w:r w:rsidRPr="00BA4202">
                              <w:rPr>
                                <w:sz w:val="22"/>
                              </w:rPr>
                              <w:tab/>
                            </w:r>
                            <w:r w:rsidRPr="00BA4202">
                              <w:rPr>
                                <w:sz w:val="22"/>
                              </w:rPr>
                              <w:tab/>
                            </w:r>
                            <w:proofErr w:type="gramStart"/>
                            <w:r w:rsidRPr="00BA4202">
                              <w:rPr>
                                <w:sz w:val="22"/>
                              </w:rPr>
                              <w:t>tmp.erase</w:t>
                            </w:r>
                            <w:proofErr w:type="gramEnd"/>
                            <w:r w:rsidRPr="00BA4202">
                              <w:rPr>
                                <w:sz w:val="22"/>
                              </w:rPr>
                              <w:t xml:space="preserve">(0, 1); </w:t>
                            </w:r>
                            <w:r w:rsidRPr="00BA4202">
                              <w:rPr>
                                <w:color w:val="008000"/>
                                <w:sz w:val="22"/>
                              </w:rPr>
                              <w:t>//Xóa dấu</w:t>
                            </w:r>
                          </w:p>
                          <w:p w14:paraId="34EDB04E" w14:textId="77777777" w:rsidR="00FA2EC1" w:rsidRPr="00BA4202" w:rsidRDefault="00FA2EC1" w:rsidP="002E1862">
                            <w:pPr>
                              <w:pStyle w:val="FontCodeVisual"/>
                              <w:rPr>
                                <w:sz w:val="22"/>
                              </w:rPr>
                            </w:pPr>
                            <w:r w:rsidRPr="00BA4202">
                              <w:rPr>
                                <w:sz w:val="22"/>
                              </w:rPr>
                              <w:tab/>
                              <w:t>}</w:t>
                            </w:r>
                          </w:p>
                          <w:p w14:paraId="1D9176F5" w14:textId="77777777" w:rsidR="00FA2EC1" w:rsidRPr="00BA4202" w:rsidRDefault="00FA2EC1" w:rsidP="002E1862">
                            <w:pPr>
                              <w:pStyle w:val="FontCodeVisual"/>
                              <w:rPr>
                                <w:sz w:val="22"/>
                              </w:rPr>
                            </w:pPr>
                          </w:p>
                          <w:p w14:paraId="708D5E95" w14:textId="77777777" w:rsidR="00FA2EC1" w:rsidRPr="00BA4202" w:rsidRDefault="00FA2EC1" w:rsidP="002E1862">
                            <w:pPr>
                              <w:pStyle w:val="FontCodeVisual"/>
                              <w:rPr>
                                <w:sz w:val="22"/>
                              </w:rPr>
                            </w:pPr>
                            <w:r w:rsidRPr="00BA4202">
                              <w:rPr>
                                <w:sz w:val="22"/>
                              </w:rPr>
                              <w:tab/>
                            </w:r>
                            <w:r w:rsidRPr="00BA4202">
                              <w:rPr>
                                <w:color w:val="008000"/>
                                <w:sz w:val="22"/>
                              </w:rPr>
                              <w:t>//Thực hiện phép chia 2, lưu lại số dư trong từng phép chia.</w:t>
                            </w:r>
                          </w:p>
                          <w:p w14:paraId="7A726233" w14:textId="77777777" w:rsidR="00FA2EC1" w:rsidRPr="00BA4202" w:rsidRDefault="00FA2EC1" w:rsidP="002E1862">
                            <w:pPr>
                              <w:pStyle w:val="FontCodeVisual"/>
                              <w:rPr>
                                <w:sz w:val="22"/>
                              </w:rPr>
                            </w:pPr>
                            <w:r w:rsidRPr="00BA4202">
                              <w:rPr>
                                <w:sz w:val="22"/>
                              </w:rPr>
                              <w:tab/>
                            </w:r>
                            <w:r w:rsidRPr="00BA4202">
                              <w:rPr>
                                <w:color w:val="0000FF"/>
                                <w:sz w:val="22"/>
                              </w:rPr>
                              <w:t>while</w:t>
                            </w:r>
                            <w:r w:rsidRPr="00BA4202">
                              <w:rPr>
                                <w:sz w:val="22"/>
                              </w:rPr>
                              <w:t xml:space="preserve"> (</w:t>
                            </w:r>
                            <w:proofErr w:type="gramStart"/>
                            <w:r w:rsidRPr="00BA4202">
                              <w:rPr>
                                <w:sz w:val="22"/>
                              </w:rPr>
                              <w:t>tmp.length</w:t>
                            </w:r>
                            <w:proofErr w:type="gramEnd"/>
                            <w:r w:rsidRPr="00BA4202">
                              <w:rPr>
                                <w:sz w:val="22"/>
                              </w:rPr>
                              <w:t>()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112E4A46" w14:textId="77777777" w:rsidR="00FA2EC1" w:rsidRPr="00BA4202" w:rsidRDefault="00FA2EC1" w:rsidP="002E186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proofErr w:type="gramStart"/>
                            <w:r w:rsidRPr="00BA4202">
                              <w:rPr>
                                <w:sz w:val="22"/>
                              </w:rPr>
                              <w:t>tmp.length</w:t>
                            </w:r>
                            <w:proofErr w:type="gramEnd"/>
                            <w:r w:rsidRPr="00BA4202">
                              <w:rPr>
                                <w:sz w:val="22"/>
                              </w:rPr>
                              <w:t>()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7E409C4" w14:textId="77777777" w:rsidR="00FA2EC1" w:rsidRPr="00BA4202" w:rsidRDefault="00FA2EC1" w:rsidP="002E186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w:t>
                            </w:r>
                            <w:proofErr w:type="gramStart"/>
                            <w:r w:rsidRPr="00BA4202">
                              <w:rPr>
                                <w:sz w:val="22"/>
                              </w:rPr>
                              <w:t>res.push</w:t>
                            </w:r>
                            <w:proofErr w:type="gramEnd"/>
                            <w:r w:rsidRPr="00BA4202">
                              <w:rPr>
                                <w:sz w:val="22"/>
                              </w:rPr>
                              <w:t>_back(</w:t>
                            </w:r>
                            <w:r w:rsidRPr="00BA4202">
                              <w:rPr>
                                <w:color w:val="A31515"/>
                                <w:sz w:val="22"/>
                              </w:rPr>
                              <w:t>'0'</w:t>
                            </w:r>
                            <w:r w:rsidRPr="00BA4202">
                              <w:rPr>
                                <w:sz w:val="22"/>
                              </w:rPr>
                              <w:t>);</w:t>
                            </w:r>
                          </w:p>
                          <w:p w14:paraId="42576FBB" w14:textId="77777777" w:rsidR="00FA2EC1" w:rsidRPr="00BA4202" w:rsidRDefault="00FA2EC1" w:rsidP="002E1862">
                            <w:pPr>
                              <w:pStyle w:val="FontCodeVisual"/>
                              <w:rPr>
                                <w:sz w:val="22"/>
                              </w:rPr>
                            </w:pPr>
                            <w:r w:rsidRPr="00BA4202">
                              <w:rPr>
                                <w:sz w:val="22"/>
                              </w:rPr>
                              <w:tab/>
                            </w:r>
                            <w:r w:rsidRPr="00BA4202">
                              <w:rPr>
                                <w:sz w:val="22"/>
                              </w:rPr>
                              <w:tab/>
                              <w:t>div2(tmp);</w:t>
                            </w:r>
                          </w:p>
                          <w:p w14:paraId="2F66365F" w14:textId="77777777" w:rsidR="00FA2EC1" w:rsidRPr="00BA4202" w:rsidRDefault="00FA2EC1" w:rsidP="002E1862">
                            <w:pPr>
                              <w:pStyle w:val="FontCodeVisual"/>
                              <w:rPr>
                                <w:sz w:val="22"/>
                              </w:rPr>
                            </w:pPr>
                            <w:r w:rsidRPr="00BA4202">
                              <w:rPr>
                                <w:sz w:val="22"/>
                              </w:rPr>
                              <w:tab/>
                              <w:t>}</w:t>
                            </w:r>
                          </w:p>
                          <w:p w14:paraId="7F40A164" w14:textId="77777777" w:rsidR="00FA2EC1" w:rsidRPr="00BA4202" w:rsidRDefault="00FA2EC1" w:rsidP="002E1862">
                            <w:pPr>
                              <w:pStyle w:val="FontCodeVisual"/>
                              <w:rPr>
                                <w:sz w:val="22"/>
                              </w:rPr>
                            </w:pPr>
                          </w:p>
                          <w:p w14:paraId="6D7C7316"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res.length</w:t>
                            </w:r>
                            <w:proofErr w:type="gramEnd"/>
                            <w:r w:rsidRPr="00BA4202">
                              <w:rPr>
                                <w:sz w:val="22"/>
                              </w:rPr>
                              <w:t>() == 0) res.push_back(</w:t>
                            </w:r>
                            <w:r w:rsidRPr="00BA4202">
                              <w:rPr>
                                <w:color w:val="A31515"/>
                                <w:sz w:val="22"/>
                              </w:rPr>
                              <w:t>'0'</w:t>
                            </w:r>
                            <w:r w:rsidRPr="00BA4202">
                              <w:rPr>
                                <w:sz w:val="22"/>
                              </w:rPr>
                              <w:t>);</w:t>
                            </w:r>
                          </w:p>
                          <w:p w14:paraId="5A57F346" w14:textId="77777777" w:rsidR="00FA2EC1" w:rsidRPr="00BA4202" w:rsidRDefault="00FA2EC1" w:rsidP="002E1862">
                            <w:pPr>
                              <w:pStyle w:val="FontCodeVisual"/>
                              <w:rPr>
                                <w:sz w:val="22"/>
                              </w:rPr>
                            </w:pPr>
                            <w:r w:rsidRPr="00BA4202">
                              <w:rPr>
                                <w:sz w:val="22"/>
                              </w:rPr>
                              <w:tab/>
                            </w:r>
                          </w:p>
                          <w:p w14:paraId="7B1CAE00" w14:textId="77777777" w:rsidR="00FA2EC1" w:rsidRPr="00BA4202" w:rsidRDefault="00FA2EC1" w:rsidP="002E1862">
                            <w:pPr>
                              <w:pStyle w:val="FontCodeVisual"/>
                              <w:rPr>
                                <w:sz w:val="22"/>
                              </w:rPr>
                            </w:pPr>
                            <w:r w:rsidRPr="00BA4202">
                              <w:rPr>
                                <w:sz w:val="22"/>
                              </w:rPr>
                              <w:tab/>
                            </w:r>
                            <w:r w:rsidRPr="00BA4202">
                              <w:rPr>
                                <w:color w:val="008000"/>
                                <w:sz w:val="22"/>
                              </w:rPr>
                              <w:t>//Thêm dấu cho kết quả ở dạng nhị phân.</w:t>
                            </w:r>
                          </w:p>
                          <w:p w14:paraId="164C3395"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(sign == -1) </w:t>
                            </w:r>
                            <w:proofErr w:type="gramStart"/>
                            <w:r w:rsidRPr="00BA4202">
                              <w:rPr>
                                <w:sz w:val="22"/>
                              </w:rPr>
                              <w:t>res.push</w:t>
                            </w:r>
                            <w:proofErr w:type="gramEnd"/>
                            <w:r w:rsidRPr="00BA4202">
                              <w:rPr>
                                <w:sz w:val="22"/>
                              </w:rPr>
                              <w:t>_back(</w:t>
                            </w:r>
                            <w:r w:rsidRPr="00BA4202">
                              <w:rPr>
                                <w:color w:val="A31515"/>
                                <w:sz w:val="22"/>
                              </w:rPr>
                              <w:t>'-'</w:t>
                            </w:r>
                            <w:r w:rsidRPr="00BA4202">
                              <w:rPr>
                                <w:sz w:val="22"/>
                              </w:rPr>
                              <w:t>);</w:t>
                            </w:r>
                          </w:p>
                          <w:p w14:paraId="04639F18" w14:textId="77777777" w:rsidR="00FA2EC1" w:rsidRPr="00BA4202" w:rsidRDefault="00FA2EC1" w:rsidP="002E1862">
                            <w:pPr>
                              <w:pStyle w:val="FontCodeVisual"/>
                              <w:rPr>
                                <w:sz w:val="22"/>
                              </w:rPr>
                            </w:pPr>
                          </w:p>
                          <w:p w14:paraId="7CDB0586" w14:textId="77777777" w:rsidR="00FA2EC1" w:rsidRPr="00BA4202" w:rsidRDefault="00FA2EC1" w:rsidP="002E1862">
                            <w:pPr>
                              <w:pStyle w:val="FontCodeVisual"/>
                              <w:rPr>
                                <w:sz w:val="22"/>
                              </w:rPr>
                            </w:pPr>
                            <w:r w:rsidRPr="00BA4202">
                              <w:rPr>
                                <w:sz w:val="22"/>
                              </w:rPr>
                              <w:tab/>
                            </w:r>
                            <w:r w:rsidRPr="00BA4202">
                              <w:rPr>
                                <w:color w:val="008000"/>
                                <w:sz w:val="22"/>
                              </w:rPr>
                              <w:t>//Chuyển đổi về đúng dạng nhị phân bằng cách đảo chuỗi.</w:t>
                            </w:r>
                          </w:p>
                          <w:p w14:paraId="796FF384" w14:textId="77777777" w:rsidR="00FA2EC1" w:rsidRPr="00BA4202" w:rsidRDefault="00FA2EC1" w:rsidP="002E1862">
                            <w:pPr>
                              <w:pStyle w:val="FontCodeVisual"/>
                              <w:rPr>
                                <w:sz w:val="22"/>
                              </w:rPr>
                            </w:pPr>
                            <w:r w:rsidRPr="00BA4202">
                              <w:rPr>
                                <w:sz w:val="22"/>
                              </w:rPr>
                              <w:tab/>
                              <w:t>reverse(</w:t>
                            </w:r>
                            <w:proofErr w:type="gramStart"/>
                            <w:r w:rsidRPr="00BA4202">
                              <w:rPr>
                                <w:sz w:val="22"/>
                              </w:rPr>
                              <w:t>res.begin</w:t>
                            </w:r>
                            <w:proofErr w:type="gramEnd"/>
                            <w:r w:rsidRPr="00BA4202">
                              <w:rPr>
                                <w:sz w:val="22"/>
                              </w:rPr>
                              <w:t>(),res.end());</w:t>
                            </w:r>
                          </w:p>
                          <w:p w14:paraId="56DE094F" w14:textId="77777777" w:rsidR="00FA2EC1" w:rsidRPr="00BA4202" w:rsidRDefault="00FA2EC1" w:rsidP="002E1862">
                            <w:pPr>
                              <w:pStyle w:val="FontCodeVisual"/>
                              <w:rPr>
                                <w:sz w:val="22"/>
                              </w:rPr>
                            </w:pPr>
                          </w:p>
                          <w:p w14:paraId="1F180D5E" w14:textId="77777777" w:rsidR="00FA2EC1" w:rsidRPr="00BA4202" w:rsidRDefault="00FA2EC1" w:rsidP="002E1862">
                            <w:pPr>
                              <w:pStyle w:val="FontCodeVisual"/>
                              <w:rPr>
                                <w:sz w:val="22"/>
                              </w:rPr>
                            </w:pPr>
                            <w:r w:rsidRPr="00BA4202">
                              <w:rPr>
                                <w:sz w:val="22"/>
                              </w:rPr>
                              <w:tab/>
                            </w:r>
                            <w:r w:rsidRPr="00BA4202">
                              <w:rPr>
                                <w:color w:val="008000"/>
                                <w:sz w:val="22"/>
                              </w:rPr>
                              <w:t>//Gán lại kết quả.</w:t>
                            </w:r>
                          </w:p>
                          <w:p w14:paraId="78C597AD" w14:textId="77777777" w:rsidR="00FA2EC1" w:rsidRPr="00BA4202" w:rsidRDefault="00FA2EC1" w:rsidP="002E186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4F58C175" w14:textId="77777777" w:rsidR="00FA2EC1" w:rsidRPr="00BA4202" w:rsidRDefault="00FA2EC1" w:rsidP="002E1862">
                            <w:pPr>
                              <w:pStyle w:val="FontCodeVisual"/>
                              <w:rPr>
                                <w:sz w:val="22"/>
                              </w:rPr>
                            </w:pPr>
                            <w:r w:rsidRPr="00BA4202">
                              <w:rPr>
                                <w:sz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1C70366" id="Text Box 7" o:spid="_x0000_s1062" type="#_x0000_t202" style="width:427.5pt;height:4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" fillcolor="white [3201]" strokecolor="#00a0b8 [3204]" strokeweight=".5pt">
                <v:textbox>
                  <w:txbxContent>
                    <w:p w14:paraId="66F408D2" w14:textId="77777777" w:rsidR="00FA2EC1" w:rsidRPr="00BA4202" w:rsidRDefault="00FA2EC1" w:rsidP="002E1862">
                      <w:pPr>
                        <w:pStyle w:val="FontCodeVisual"/>
                        <w:rPr>
                          <w:sz w:val="22"/>
                        </w:rPr>
                      </w:pPr>
                      <w:r w:rsidRPr="00BA4202">
                        <w:rPr>
                          <w:color w:val="0000FF"/>
                          <w:sz w:val="22"/>
                        </w:rPr>
                        <w:t>void</w:t>
                      </w:r>
                      <w:r w:rsidRPr="00BA4202">
                        <w:rPr>
                          <w:sz w:val="22"/>
                        </w:rPr>
                        <w:t xml:space="preserve"> </w:t>
                      </w:r>
                      <w:proofErr w:type="gramStart"/>
                      <w:r w:rsidRPr="00BA4202">
                        <w:rPr>
                          <w:sz w:val="22"/>
                        </w:rPr>
                        <w:t>convertBFD(</w:t>
                      </w:r>
                      <w:proofErr w:type="gramEnd"/>
                      <w:r w:rsidRPr="00BA4202">
                        <w:rPr>
                          <w:color w:val="2B91AF"/>
                          <w:sz w:val="22"/>
                        </w:rPr>
                        <w:t>string</w:t>
                      </w:r>
                      <w:r w:rsidRPr="00BA4202">
                        <w:rPr>
                          <w:sz w:val="22"/>
                        </w:rPr>
                        <w:t xml:space="preserve"> &amp;</w:t>
                      </w:r>
                      <w:r w:rsidRPr="00BA4202">
                        <w:rPr>
                          <w:color w:val="808080"/>
                          <w:sz w:val="22"/>
                        </w:rPr>
                        <w:t>bfd</w:t>
                      </w:r>
                      <w:r w:rsidRPr="00BA4202">
                        <w:rPr>
                          <w:sz w:val="22"/>
                        </w:rPr>
                        <w:t>)</w:t>
                      </w:r>
                    </w:p>
                    <w:p w14:paraId="3B033CAD" w14:textId="77777777" w:rsidR="00FA2EC1" w:rsidRPr="00BA4202" w:rsidRDefault="00FA2EC1" w:rsidP="002E1862">
                      <w:pPr>
                        <w:pStyle w:val="FontCodeVisual"/>
                        <w:rPr>
                          <w:sz w:val="22"/>
                        </w:rPr>
                      </w:pPr>
                      <w:r w:rsidRPr="00BA4202">
                        <w:rPr>
                          <w:sz w:val="22"/>
                        </w:rPr>
                        <w:t>{</w:t>
                      </w:r>
                    </w:p>
                    <w:p w14:paraId="063B9144" w14:textId="77777777" w:rsidR="00FA2EC1" w:rsidRPr="00BA4202" w:rsidRDefault="00FA2EC1" w:rsidP="002E1862">
                      <w:pPr>
                        <w:pStyle w:val="FontCodeVisual"/>
                        <w:rPr>
                          <w:sz w:val="22"/>
                        </w:rPr>
                      </w:pPr>
                      <w:r w:rsidRPr="00BA4202">
                        <w:rPr>
                          <w:sz w:val="22"/>
                        </w:rPr>
                        <w:tab/>
                      </w:r>
                      <w:r w:rsidRPr="00BA4202">
                        <w:rPr>
                          <w:color w:val="2B91AF"/>
                          <w:sz w:val="22"/>
                        </w:rPr>
                        <w:t>string</w:t>
                      </w:r>
                      <w:r w:rsidRPr="00BA4202">
                        <w:rPr>
                          <w:sz w:val="22"/>
                        </w:rPr>
                        <w:t xml:space="preserve"> res = </w:t>
                      </w:r>
                      <w:r w:rsidRPr="00BA4202">
                        <w:rPr>
                          <w:color w:val="A31515"/>
                          <w:sz w:val="22"/>
                        </w:rPr>
                        <w:t>""</w:t>
                      </w:r>
                      <w:r w:rsidRPr="00BA4202">
                        <w:rPr>
                          <w:sz w:val="22"/>
                        </w:rPr>
                        <w:t xml:space="preserve">; </w:t>
                      </w:r>
                      <w:r w:rsidRPr="00BA4202">
                        <w:rPr>
                          <w:color w:val="008000"/>
                          <w:sz w:val="22"/>
                        </w:rPr>
                        <w:t>//Lưu tạm giá trị phép dư số khi chia cho 2.</w:t>
                      </w:r>
                    </w:p>
                    <w:p w14:paraId="36409E11" w14:textId="77777777" w:rsidR="00FA2EC1" w:rsidRPr="00BA4202" w:rsidRDefault="00FA2EC1" w:rsidP="002E1862">
                      <w:pPr>
                        <w:pStyle w:val="FontCodeVisual"/>
                        <w:rPr>
                          <w:sz w:val="22"/>
                        </w:rPr>
                      </w:pPr>
                      <w:r w:rsidRPr="00BA4202">
                        <w:rPr>
                          <w:sz w:val="22"/>
                        </w:rPr>
                        <w:tab/>
                      </w:r>
                      <w:r w:rsidRPr="00BA4202">
                        <w:rPr>
                          <w:color w:val="2B91AF"/>
                          <w:sz w:val="22"/>
                        </w:rPr>
                        <w:t>string</w:t>
                      </w:r>
                      <w:r w:rsidRPr="00BA4202">
                        <w:rPr>
                          <w:sz w:val="22"/>
                        </w:rPr>
                        <w:t xml:space="preserve"> tmp = </w:t>
                      </w:r>
                      <w:r w:rsidRPr="00BA4202">
                        <w:rPr>
                          <w:color w:val="808080"/>
                          <w:sz w:val="22"/>
                        </w:rPr>
                        <w:t>bfd</w:t>
                      </w:r>
                      <w:r w:rsidRPr="00BA4202">
                        <w:rPr>
                          <w:sz w:val="22"/>
                        </w:rPr>
                        <w:t xml:space="preserve">; </w:t>
                      </w:r>
                      <w:r w:rsidRPr="00BA4202">
                        <w:rPr>
                          <w:color w:val="008000"/>
                          <w:sz w:val="22"/>
                        </w:rPr>
                        <w:t xml:space="preserve">//Lưu tạm giá trị của bfd. </w:t>
                      </w:r>
                    </w:p>
                    <w:p w14:paraId="67FCCD23" w14:textId="77777777" w:rsidR="00FA2EC1" w:rsidRPr="00BA4202" w:rsidRDefault="00FA2EC1" w:rsidP="002E1862">
                      <w:pPr>
                        <w:pStyle w:val="FontCodeVisual"/>
                        <w:rPr>
                          <w:sz w:val="22"/>
                        </w:rPr>
                      </w:pPr>
                      <w:r w:rsidRPr="00BA4202">
                        <w:rPr>
                          <w:sz w:val="22"/>
                        </w:rPr>
                        <w:tab/>
                      </w:r>
                      <w:r w:rsidRPr="00BA4202">
                        <w:rPr>
                          <w:color w:val="0000FF"/>
                          <w:sz w:val="22"/>
                        </w:rPr>
                        <w:t>int</w:t>
                      </w:r>
                      <w:r w:rsidRPr="00BA4202">
                        <w:rPr>
                          <w:sz w:val="22"/>
                        </w:rPr>
                        <w:t xml:space="preserve"> j = 0;</w:t>
                      </w:r>
                    </w:p>
                    <w:p w14:paraId="6856A52F" w14:textId="77777777" w:rsidR="00FA2EC1" w:rsidRPr="00BA4202" w:rsidRDefault="00FA2EC1" w:rsidP="002E1862">
                      <w:pPr>
                        <w:pStyle w:val="FontCodeVisual"/>
                        <w:rPr>
                          <w:sz w:val="22"/>
                        </w:rPr>
                      </w:pPr>
                      <w:r w:rsidRPr="00BA4202">
                        <w:rPr>
                          <w:sz w:val="22"/>
                        </w:rPr>
                        <w:tab/>
                      </w:r>
                      <w:r w:rsidRPr="00BA4202">
                        <w:rPr>
                          <w:color w:val="0000FF"/>
                          <w:sz w:val="22"/>
                        </w:rPr>
                        <w:t>int</w:t>
                      </w:r>
                      <w:r w:rsidRPr="00BA4202">
                        <w:rPr>
                          <w:sz w:val="22"/>
                        </w:rPr>
                        <w:t xml:space="preserve"> sign = 0; </w:t>
                      </w:r>
                      <w:r w:rsidRPr="00BA4202">
                        <w:rPr>
                          <w:color w:val="008000"/>
                          <w:sz w:val="22"/>
                        </w:rPr>
                        <w:t>//Lưu giá trị dấu</w:t>
                      </w:r>
                    </w:p>
                    <w:p w14:paraId="5F0BE45F"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tmp</w:t>
                      </w:r>
                      <w:r w:rsidRPr="00BA4202">
                        <w:rPr>
                          <w:color w:val="008080"/>
                          <w:sz w:val="22"/>
                        </w:rPr>
                        <w:t>[</w:t>
                      </w:r>
                      <w:proofErr w:type="gramEnd"/>
                      <w:r w:rsidRPr="00BA4202">
                        <w:rPr>
                          <w:sz w:val="22"/>
                        </w:rPr>
                        <w:t>0</w:t>
                      </w:r>
                      <w:r w:rsidRPr="00BA4202">
                        <w:rPr>
                          <w:color w:val="008080"/>
                          <w:sz w:val="22"/>
                        </w:rPr>
                        <w:t>]</w:t>
                      </w:r>
                      <w:r w:rsidRPr="00BA4202">
                        <w:rPr>
                          <w:sz w:val="22"/>
                        </w:rPr>
                        <w:t xml:space="preserve"> == </w:t>
                      </w:r>
                      <w:r w:rsidRPr="00BA4202">
                        <w:rPr>
                          <w:color w:val="A31515"/>
                          <w:sz w:val="22"/>
                        </w:rPr>
                        <w:t>'-'</w:t>
                      </w:r>
                      <w:r w:rsidRPr="00BA4202">
                        <w:rPr>
                          <w:sz w:val="22"/>
                        </w:rPr>
                        <w:t xml:space="preserve">) { </w:t>
                      </w:r>
                      <w:r w:rsidRPr="00BA4202">
                        <w:rPr>
                          <w:color w:val="008000"/>
                          <w:sz w:val="22"/>
                        </w:rPr>
                        <w:t>//Kiểm tra dấu</w:t>
                      </w:r>
                    </w:p>
                    <w:p w14:paraId="66450AB8" w14:textId="77777777" w:rsidR="00FA2EC1" w:rsidRPr="00BA4202" w:rsidRDefault="00FA2EC1" w:rsidP="002E1862">
                      <w:pPr>
                        <w:pStyle w:val="FontCodeVisual"/>
                        <w:rPr>
                          <w:sz w:val="22"/>
                        </w:rPr>
                      </w:pPr>
                      <w:r w:rsidRPr="00BA4202">
                        <w:rPr>
                          <w:sz w:val="22"/>
                        </w:rPr>
                        <w:tab/>
                      </w:r>
                      <w:r w:rsidRPr="00BA4202">
                        <w:rPr>
                          <w:sz w:val="22"/>
                        </w:rPr>
                        <w:tab/>
                        <w:t>sign = -1;</w:t>
                      </w:r>
                    </w:p>
                    <w:p w14:paraId="01B91881" w14:textId="77777777" w:rsidR="00FA2EC1" w:rsidRPr="00BA4202" w:rsidRDefault="00FA2EC1" w:rsidP="002E1862">
                      <w:pPr>
                        <w:pStyle w:val="FontCodeVisual"/>
                        <w:rPr>
                          <w:sz w:val="22"/>
                        </w:rPr>
                      </w:pPr>
                      <w:r w:rsidRPr="00BA4202">
                        <w:rPr>
                          <w:sz w:val="22"/>
                        </w:rPr>
                        <w:tab/>
                      </w:r>
                      <w:r w:rsidRPr="00BA4202">
                        <w:rPr>
                          <w:sz w:val="22"/>
                        </w:rPr>
                        <w:tab/>
                      </w:r>
                      <w:proofErr w:type="gramStart"/>
                      <w:r w:rsidRPr="00BA4202">
                        <w:rPr>
                          <w:sz w:val="22"/>
                        </w:rPr>
                        <w:t>tmp.erase</w:t>
                      </w:r>
                      <w:proofErr w:type="gramEnd"/>
                      <w:r w:rsidRPr="00BA4202">
                        <w:rPr>
                          <w:sz w:val="22"/>
                        </w:rPr>
                        <w:t xml:space="preserve">(0, 1); </w:t>
                      </w:r>
                      <w:r w:rsidRPr="00BA4202">
                        <w:rPr>
                          <w:color w:val="008000"/>
                          <w:sz w:val="22"/>
                        </w:rPr>
                        <w:t>//Xóa dấu</w:t>
                      </w:r>
                    </w:p>
                    <w:p w14:paraId="34EDB04E" w14:textId="77777777" w:rsidR="00FA2EC1" w:rsidRPr="00BA4202" w:rsidRDefault="00FA2EC1" w:rsidP="002E1862">
                      <w:pPr>
                        <w:pStyle w:val="FontCodeVisual"/>
                        <w:rPr>
                          <w:sz w:val="22"/>
                        </w:rPr>
                      </w:pPr>
                      <w:r w:rsidRPr="00BA4202">
                        <w:rPr>
                          <w:sz w:val="22"/>
                        </w:rPr>
                        <w:tab/>
                        <w:t>}</w:t>
                      </w:r>
                    </w:p>
                    <w:p w14:paraId="1D9176F5" w14:textId="77777777" w:rsidR="00FA2EC1" w:rsidRPr="00BA4202" w:rsidRDefault="00FA2EC1" w:rsidP="002E1862">
                      <w:pPr>
                        <w:pStyle w:val="FontCodeVisual"/>
                        <w:rPr>
                          <w:sz w:val="22"/>
                        </w:rPr>
                      </w:pPr>
                    </w:p>
                    <w:p w14:paraId="708D5E95" w14:textId="77777777" w:rsidR="00FA2EC1" w:rsidRPr="00BA4202" w:rsidRDefault="00FA2EC1" w:rsidP="002E1862">
                      <w:pPr>
                        <w:pStyle w:val="FontCodeVisual"/>
                        <w:rPr>
                          <w:sz w:val="22"/>
                        </w:rPr>
                      </w:pPr>
                      <w:r w:rsidRPr="00BA4202">
                        <w:rPr>
                          <w:sz w:val="22"/>
                        </w:rPr>
                        <w:tab/>
                      </w:r>
                      <w:r w:rsidRPr="00BA4202">
                        <w:rPr>
                          <w:color w:val="008000"/>
                          <w:sz w:val="22"/>
                        </w:rPr>
                        <w:t>//Thực hiện phép chia 2, lưu lại số dư trong từng phép chia.</w:t>
                      </w:r>
                    </w:p>
                    <w:p w14:paraId="7A726233" w14:textId="77777777" w:rsidR="00FA2EC1" w:rsidRPr="00BA4202" w:rsidRDefault="00FA2EC1" w:rsidP="002E1862">
                      <w:pPr>
                        <w:pStyle w:val="FontCodeVisual"/>
                        <w:rPr>
                          <w:sz w:val="22"/>
                        </w:rPr>
                      </w:pPr>
                      <w:r w:rsidRPr="00BA4202">
                        <w:rPr>
                          <w:sz w:val="22"/>
                        </w:rPr>
                        <w:tab/>
                      </w:r>
                      <w:r w:rsidRPr="00BA4202">
                        <w:rPr>
                          <w:color w:val="0000FF"/>
                          <w:sz w:val="22"/>
                        </w:rPr>
                        <w:t>while</w:t>
                      </w:r>
                      <w:r w:rsidRPr="00BA4202">
                        <w:rPr>
                          <w:sz w:val="22"/>
                        </w:rPr>
                        <w:t xml:space="preserve"> (</w:t>
                      </w:r>
                      <w:proofErr w:type="gramStart"/>
                      <w:r w:rsidRPr="00BA4202">
                        <w:rPr>
                          <w:sz w:val="22"/>
                        </w:rPr>
                        <w:t>tmp.length</w:t>
                      </w:r>
                      <w:proofErr w:type="gramEnd"/>
                      <w:r w:rsidRPr="00BA4202">
                        <w:rPr>
                          <w:sz w:val="22"/>
                        </w:rPr>
                        <w:t>() != 0 &amp;&amp; tmp</w:t>
                      </w:r>
                      <w:r w:rsidRPr="00BA4202">
                        <w:rPr>
                          <w:color w:val="008080"/>
                          <w:sz w:val="22"/>
                        </w:rPr>
                        <w:t>[</w:t>
                      </w:r>
                      <w:r w:rsidRPr="00BA4202">
                        <w:rPr>
                          <w:sz w:val="22"/>
                        </w:rPr>
                        <w:t>0</w:t>
                      </w:r>
                      <w:r w:rsidRPr="00BA4202">
                        <w:rPr>
                          <w:color w:val="008080"/>
                          <w:sz w:val="22"/>
                        </w:rPr>
                        <w:t>]</w:t>
                      </w:r>
                      <w:r w:rsidRPr="00BA4202">
                        <w:rPr>
                          <w:sz w:val="22"/>
                        </w:rPr>
                        <w:t>!=</w:t>
                      </w:r>
                      <w:r w:rsidRPr="00BA4202">
                        <w:rPr>
                          <w:color w:val="A31515"/>
                          <w:sz w:val="22"/>
                        </w:rPr>
                        <w:t>'0'</w:t>
                      </w:r>
                      <w:r w:rsidRPr="00BA4202">
                        <w:rPr>
                          <w:sz w:val="22"/>
                        </w:rPr>
                        <w:t>) {</w:t>
                      </w:r>
                    </w:p>
                    <w:p w14:paraId="112E4A46" w14:textId="77777777" w:rsidR="00FA2EC1" w:rsidRPr="00BA4202" w:rsidRDefault="00FA2EC1" w:rsidP="002E1862">
                      <w:pPr>
                        <w:pStyle w:val="FontCodeVisual"/>
                        <w:rPr>
                          <w:sz w:val="22"/>
                        </w:rPr>
                      </w:pPr>
                      <w:r w:rsidRPr="00BA4202">
                        <w:rPr>
                          <w:sz w:val="22"/>
                        </w:rPr>
                        <w:tab/>
                      </w:r>
                      <w:r w:rsidRPr="00BA4202">
                        <w:rPr>
                          <w:sz w:val="22"/>
                        </w:rPr>
                        <w:tab/>
                      </w:r>
                      <w:r w:rsidRPr="00BA4202">
                        <w:rPr>
                          <w:color w:val="0000FF"/>
                          <w:sz w:val="22"/>
                        </w:rPr>
                        <w:t>if</w:t>
                      </w:r>
                      <w:r w:rsidRPr="00BA4202">
                        <w:rPr>
                          <w:sz w:val="22"/>
                        </w:rPr>
                        <w:t xml:space="preserve"> ((tmp</w:t>
                      </w:r>
                      <w:r w:rsidRPr="00BA4202">
                        <w:rPr>
                          <w:color w:val="008080"/>
                          <w:sz w:val="22"/>
                        </w:rPr>
                        <w:t>[</w:t>
                      </w:r>
                      <w:proofErr w:type="gramStart"/>
                      <w:r w:rsidRPr="00BA4202">
                        <w:rPr>
                          <w:sz w:val="22"/>
                        </w:rPr>
                        <w:t>tmp.length</w:t>
                      </w:r>
                      <w:proofErr w:type="gramEnd"/>
                      <w:r w:rsidRPr="00BA4202">
                        <w:rPr>
                          <w:sz w:val="22"/>
                        </w:rPr>
                        <w:t>() - 1</w:t>
                      </w:r>
                      <w:r w:rsidRPr="00BA4202">
                        <w:rPr>
                          <w:color w:val="008080"/>
                          <w:sz w:val="22"/>
                        </w:rPr>
                        <w:t>]</w:t>
                      </w:r>
                      <w:r w:rsidRPr="00BA4202">
                        <w:rPr>
                          <w:sz w:val="22"/>
                        </w:rPr>
                        <w:t xml:space="preserve"> - </w:t>
                      </w:r>
                      <w:r w:rsidRPr="00BA4202">
                        <w:rPr>
                          <w:color w:val="A31515"/>
                          <w:sz w:val="22"/>
                        </w:rPr>
                        <w:t>'0'</w:t>
                      </w:r>
                      <w:r w:rsidRPr="00BA4202">
                        <w:rPr>
                          <w:sz w:val="22"/>
                        </w:rPr>
                        <w:t>) % 2 == 1) res.push_back(</w:t>
                      </w:r>
                      <w:r w:rsidRPr="00BA4202">
                        <w:rPr>
                          <w:color w:val="A31515"/>
                          <w:sz w:val="22"/>
                        </w:rPr>
                        <w:t>'1'</w:t>
                      </w:r>
                      <w:r w:rsidRPr="00BA4202">
                        <w:rPr>
                          <w:sz w:val="22"/>
                        </w:rPr>
                        <w:t>);</w:t>
                      </w:r>
                    </w:p>
                    <w:p w14:paraId="37E409C4" w14:textId="77777777" w:rsidR="00FA2EC1" w:rsidRPr="00BA4202" w:rsidRDefault="00FA2EC1" w:rsidP="002E1862">
                      <w:pPr>
                        <w:pStyle w:val="FontCodeVisual"/>
                        <w:rPr>
                          <w:sz w:val="22"/>
                        </w:rPr>
                      </w:pPr>
                      <w:r w:rsidRPr="00BA4202">
                        <w:rPr>
                          <w:sz w:val="22"/>
                        </w:rPr>
                        <w:tab/>
                      </w:r>
                      <w:r w:rsidRPr="00BA4202">
                        <w:rPr>
                          <w:sz w:val="22"/>
                        </w:rPr>
                        <w:tab/>
                      </w:r>
                      <w:r w:rsidRPr="00BA4202">
                        <w:rPr>
                          <w:color w:val="0000FF"/>
                          <w:sz w:val="22"/>
                        </w:rPr>
                        <w:t>else</w:t>
                      </w:r>
                      <w:r w:rsidRPr="00BA4202">
                        <w:rPr>
                          <w:sz w:val="22"/>
                        </w:rPr>
                        <w:t xml:space="preserve"> </w:t>
                      </w:r>
                      <w:proofErr w:type="gramStart"/>
                      <w:r w:rsidRPr="00BA4202">
                        <w:rPr>
                          <w:sz w:val="22"/>
                        </w:rPr>
                        <w:t>res.push</w:t>
                      </w:r>
                      <w:proofErr w:type="gramEnd"/>
                      <w:r w:rsidRPr="00BA4202">
                        <w:rPr>
                          <w:sz w:val="22"/>
                        </w:rPr>
                        <w:t>_back(</w:t>
                      </w:r>
                      <w:r w:rsidRPr="00BA4202">
                        <w:rPr>
                          <w:color w:val="A31515"/>
                          <w:sz w:val="22"/>
                        </w:rPr>
                        <w:t>'0'</w:t>
                      </w:r>
                      <w:r w:rsidRPr="00BA4202">
                        <w:rPr>
                          <w:sz w:val="22"/>
                        </w:rPr>
                        <w:t>);</w:t>
                      </w:r>
                    </w:p>
                    <w:p w14:paraId="42576FBB" w14:textId="77777777" w:rsidR="00FA2EC1" w:rsidRPr="00BA4202" w:rsidRDefault="00FA2EC1" w:rsidP="002E1862">
                      <w:pPr>
                        <w:pStyle w:val="FontCodeVisual"/>
                        <w:rPr>
                          <w:sz w:val="22"/>
                        </w:rPr>
                      </w:pPr>
                      <w:r w:rsidRPr="00BA4202">
                        <w:rPr>
                          <w:sz w:val="22"/>
                        </w:rPr>
                        <w:tab/>
                      </w:r>
                      <w:r w:rsidRPr="00BA4202">
                        <w:rPr>
                          <w:sz w:val="22"/>
                        </w:rPr>
                        <w:tab/>
                        <w:t>div2(tmp);</w:t>
                      </w:r>
                    </w:p>
                    <w:p w14:paraId="2F66365F" w14:textId="77777777" w:rsidR="00FA2EC1" w:rsidRPr="00BA4202" w:rsidRDefault="00FA2EC1" w:rsidP="002E1862">
                      <w:pPr>
                        <w:pStyle w:val="FontCodeVisual"/>
                        <w:rPr>
                          <w:sz w:val="22"/>
                        </w:rPr>
                      </w:pPr>
                      <w:r w:rsidRPr="00BA4202">
                        <w:rPr>
                          <w:sz w:val="22"/>
                        </w:rPr>
                        <w:tab/>
                        <w:t>}</w:t>
                      </w:r>
                    </w:p>
                    <w:p w14:paraId="7F40A164" w14:textId="77777777" w:rsidR="00FA2EC1" w:rsidRPr="00BA4202" w:rsidRDefault="00FA2EC1" w:rsidP="002E1862">
                      <w:pPr>
                        <w:pStyle w:val="FontCodeVisual"/>
                        <w:rPr>
                          <w:sz w:val="22"/>
                        </w:rPr>
                      </w:pPr>
                    </w:p>
                    <w:p w14:paraId="6D7C7316"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w:t>
                      </w:r>
                      <w:proofErr w:type="gramStart"/>
                      <w:r w:rsidRPr="00BA4202">
                        <w:rPr>
                          <w:sz w:val="22"/>
                        </w:rPr>
                        <w:t>res.length</w:t>
                      </w:r>
                      <w:proofErr w:type="gramEnd"/>
                      <w:r w:rsidRPr="00BA4202">
                        <w:rPr>
                          <w:sz w:val="22"/>
                        </w:rPr>
                        <w:t>() == 0) res.push_back(</w:t>
                      </w:r>
                      <w:r w:rsidRPr="00BA4202">
                        <w:rPr>
                          <w:color w:val="A31515"/>
                          <w:sz w:val="22"/>
                        </w:rPr>
                        <w:t>'0'</w:t>
                      </w:r>
                      <w:r w:rsidRPr="00BA4202">
                        <w:rPr>
                          <w:sz w:val="22"/>
                        </w:rPr>
                        <w:t>);</w:t>
                      </w:r>
                    </w:p>
                    <w:p w14:paraId="5A57F346" w14:textId="77777777" w:rsidR="00FA2EC1" w:rsidRPr="00BA4202" w:rsidRDefault="00FA2EC1" w:rsidP="002E1862">
                      <w:pPr>
                        <w:pStyle w:val="FontCodeVisual"/>
                        <w:rPr>
                          <w:sz w:val="22"/>
                        </w:rPr>
                      </w:pPr>
                      <w:r w:rsidRPr="00BA4202">
                        <w:rPr>
                          <w:sz w:val="22"/>
                        </w:rPr>
                        <w:tab/>
                      </w:r>
                    </w:p>
                    <w:p w14:paraId="7B1CAE00" w14:textId="77777777" w:rsidR="00FA2EC1" w:rsidRPr="00BA4202" w:rsidRDefault="00FA2EC1" w:rsidP="002E1862">
                      <w:pPr>
                        <w:pStyle w:val="FontCodeVisual"/>
                        <w:rPr>
                          <w:sz w:val="22"/>
                        </w:rPr>
                      </w:pPr>
                      <w:r w:rsidRPr="00BA4202">
                        <w:rPr>
                          <w:sz w:val="22"/>
                        </w:rPr>
                        <w:tab/>
                      </w:r>
                      <w:r w:rsidRPr="00BA4202">
                        <w:rPr>
                          <w:color w:val="008000"/>
                          <w:sz w:val="22"/>
                        </w:rPr>
                        <w:t>//Thêm dấu cho kết quả ở dạng nhị phân.</w:t>
                      </w:r>
                    </w:p>
                    <w:p w14:paraId="164C3395" w14:textId="77777777" w:rsidR="00FA2EC1" w:rsidRPr="00BA4202" w:rsidRDefault="00FA2EC1" w:rsidP="002E1862">
                      <w:pPr>
                        <w:pStyle w:val="FontCodeVisual"/>
                        <w:rPr>
                          <w:sz w:val="22"/>
                        </w:rPr>
                      </w:pPr>
                      <w:r w:rsidRPr="00BA4202">
                        <w:rPr>
                          <w:sz w:val="22"/>
                        </w:rPr>
                        <w:tab/>
                      </w:r>
                      <w:r w:rsidRPr="00BA4202">
                        <w:rPr>
                          <w:color w:val="0000FF"/>
                          <w:sz w:val="22"/>
                        </w:rPr>
                        <w:t>if</w:t>
                      </w:r>
                      <w:r w:rsidRPr="00BA4202">
                        <w:rPr>
                          <w:sz w:val="22"/>
                        </w:rPr>
                        <w:t xml:space="preserve"> (sign == -1) </w:t>
                      </w:r>
                      <w:proofErr w:type="gramStart"/>
                      <w:r w:rsidRPr="00BA4202">
                        <w:rPr>
                          <w:sz w:val="22"/>
                        </w:rPr>
                        <w:t>res.push</w:t>
                      </w:r>
                      <w:proofErr w:type="gramEnd"/>
                      <w:r w:rsidRPr="00BA4202">
                        <w:rPr>
                          <w:sz w:val="22"/>
                        </w:rPr>
                        <w:t>_back(</w:t>
                      </w:r>
                      <w:r w:rsidRPr="00BA4202">
                        <w:rPr>
                          <w:color w:val="A31515"/>
                          <w:sz w:val="22"/>
                        </w:rPr>
                        <w:t>'-'</w:t>
                      </w:r>
                      <w:r w:rsidRPr="00BA4202">
                        <w:rPr>
                          <w:sz w:val="22"/>
                        </w:rPr>
                        <w:t>);</w:t>
                      </w:r>
                    </w:p>
                    <w:p w14:paraId="04639F18" w14:textId="77777777" w:rsidR="00FA2EC1" w:rsidRPr="00BA4202" w:rsidRDefault="00FA2EC1" w:rsidP="002E1862">
                      <w:pPr>
                        <w:pStyle w:val="FontCodeVisual"/>
                        <w:rPr>
                          <w:sz w:val="22"/>
                        </w:rPr>
                      </w:pPr>
                    </w:p>
                    <w:p w14:paraId="7CDB0586" w14:textId="77777777" w:rsidR="00FA2EC1" w:rsidRPr="00BA4202" w:rsidRDefault="00FA2EC1" w:rsidP="002E1862">
                      <w:pPr>
                        <w:pStyle w:val="FontCodeVisual"/>
                        <w:rPr>
                          <w:sz w:val="22"/>
                        </w:rPr>
                      </w:pPr>
                      <w:r w:rsidRPr="00BA4202">
                        <w:rPr>
                          <w:sz w:val="22"/>
                        </w:rPr>
                        <w:tab/>
                      </w:r>
                      <w:r w:rsidRPr="00BA4202">
                        <w:rPr>
                          <w:color w:val="008000"/>
                          <w:sz w:val="22"/>
                        </w:rPr>
                        <w:t>//Chuyển đổi về đúng dạng nhị phân bằng cách đảo chuỗi.</w:t>
                      </w:r>
                    </w:p>
                    <w:p w14:paraId="796FF384" w14:textId="77777777" w:rsidR="00FA2EC1" w:rsidRPr="00BA4202" w:rsidRDefault="00FA2EC1" w:rsidP="002E1862">
                      <w:pPr>
                        <w:pStyle w:val="FontCodeVisual"/>
                        <w:rPr>
                          <w:sz w:val="22"/>
                        </w:rPr>
                      </w:pPr>
                      <w:r w:rsidRPr="00BA4202">
                        <w:rPr>
                          <w:sz w:val="22"/>
                        </w:rPr>
                        <w:tab/>
                        <w:t>reverse(</w:t>
                      </w:r>
                      <w:proofErr w:type="gramStart"/>
                      <w:r w:rsidRPr="00BA4202">
                        <w:rPr>
                          <w:sz w:val="22"/>
                        </w:rPr>
                        <w:t>res.begin</w:t>
                      </w:r>
                      <w:proofErr w:type="gramEnd"/>
                      <w:r w:rsidRPr="00BA4202">
                        <w:rPr>
                          <w:sz w:val="22"/>
                        </w:rPr>
                        <w:t>(),res.end());</w:t>
                      </w:r>
                    </w:p>
                    <w:p w14:paraId="56DE094F" w14:textId="77777777" w:rsidR="00FA2EC1" w:rsidRPr="00BA4202" w:rsidRDefault="00FA2EC1" w:rsidP="002E1862">
                      <w:pPr>
                        <w:pStyle w:val="FontCodeVisual"/>
                        <w:rPr>
                          <w:sz w:val="22"/>
                        </w:rPr>
                      </w:pPr>
                    </w:p>
                    <w:p w14:paraId="1F180D5E" w14:textId="77777777" w:rsidR="00FA2EC1" w:rsidRPr="00BA4202" w:rsidRDefault="00FA2EC1" w:rsidP="002E1862">
                      <w:pPr>
                        <w:pStyle w:val="FontCodeVisual"/>
                        <w:rPr>
                          <w:sz w:val="22"/>
                        </w:rPr>
                      </w:pPr>
                      <w:r w:rsidRPr="00BA4202">
                        <w:rPr>
                          <w:sz w:val="22"/>
                        </w:rPr>
                        <w:tab/>
                      </w:r>
                      <w:r w:rsidRPr="00BA4202">
                        <w:rPr>
                          <w:color w:val="008000"/>
                          <w:sz w:val="22"/>
                        </w:rPr>
                        <w:t>//Gán lại kết quả.</w:t>
                      </w:r>
                    </w:p>
                    <w:p w14:paraId="78C597AD" w14:textId="77777777" w:rsidR="00FA2EC1" w:rsidRPr="00BA4202" w:rsidRDefault="00FA2EC1" w:rsidP="002E1862">
                      <w:pPr>
                        <w:pStyle w:val="FontCodeVisual"/>
                        <w:rPr>
                          <w:sz w:val="22"/>
                        </w:rPr>
                      </w:pPr>
                      <w:r w:rsidRPr="00BA4202">
                        <w:rPr>
                          <w:sz w:val="22"/>
                        </w:rPr>
                        <w:tab/>
                      </w:r>
                      <w:r w:rsidRPr="00BA4202">
                        <w:rPr>
                          <w:color w:val="808080"/>
                          <w:sz w:val="22"/>
                        </w:rPr>
                        <w:t>bfd</w:t>
                      </w:r>
                      <w:r w:rsidRPr="00BA4202">
                        <w:rPr>
                          <w:sz w:val="22"/>
                        </w:rPr>
                        <w:t xml:space="preserve"> </w:t>
                      </w:r>
                      <w:r w:rsidRPr="00BA4202">
                        <w:rPr>
                          <w:color w:val="008080"/>
                          <w:sz w:val="22"/>
                        </w:rPr>
                        <w:t>=</w:t>
                      </w:r>
                      <w:r w:rsidRPr="00BA4202">
                        <w:rPr>
                          <w:sz w:val="22"/>
                        </w:rPr>
                        <w:t xml:space="preserve"> res;</w:t>
                      </w:r>
                    </w:p>
                    <w:p w14:paraId="4F58C175" w14:textId="77777777" w:rsidR="00FA2EC1" w:rsidRPr="00BA4202" w:rsidRDefault="00FA2EC1" w:rsidP="002E1862">
                      <w:pPr>
                        <w:pStyle w:val="FontCodeVisual"/>
                        <w:rPr>
                          <w:sz w:val="22"/>
                        </w:rPr>
                      </w:pPr>
                      <w:r w:rsidRPr="00BA4202">
                        <w:rPr>
                          <w:sz w:val="22"/>
                        </w:rPr>
                        <w:t>}</w:t>
                      </w:r>
                    </w:p>
                  </w:txbxContent>
                </v:textbox>
                <w10:anchorlock/>
              </v:shape>
            </w:pict>
          </mc:Fallback>
        </mc:AlternateContent>
      </w:r>
    </w:p>
    <w:p w14:paraId="43597BC5" w14:textId="77777777" w:rsidR="002E1862" w:rsidRDefault="002E1862" w:rsidP="002E1862">
      <w:r>
        <w:t xml:space="preserve">Hàm này chia giá trị của xâu cho 2 để chuyển đổi. </w:t>
      </w:r>
    </w:p>
    <w:p w14:paraId="5AEE1D9D" w14:textId="77777777" w:rsidR="002E1862" w:rsidRDefault="002E1862" w:rsidP="002E1862">
      <w:r>
        <w:t>Trước tiên, chúng ta kiểm tra xem xâu bfd có chưa kí ‘</w:t>
      </w:r>
      <w:proofErr w:type="gramStart"/>
      <w:r>
        <w:t>-‘ biểu</w:t>
      </w:r>
      <w:proofErr w:type="gramEnd"/>
      <w:r>
        <w:t xml:space="preserve"> hiện cho số âm hay không. Nếu có thì xóa ‘</w:t>
      </w:r>
      <w:proofErr w:type="gramStart"/>
      <w:r>
        <w:t>-‘ và</w:t>
      </w:r>
      <w:proofErr w:type="gramEnd"/>
      <w:r>
        <w:t xml:space="preserve"> gán biến sign = -1 (lưu giá trị âm dương). </w:t>
      </w:r>
    </w:p>
    <w:p w14:paraId="7BF30332" w14:textId="77777777" w:rsidR="002E1862" w:rsidRDefault="002E1862" w:rsidP="002E1862">
      <w:r>
        <w:lastRenderedPageBreak/>
        <w:t xml:space="preserve">Thực hiện phép chia bằng hàm div2(). Trong quá trình chia thì kiểm tra số dư bằng cách kiểm tra số cuối cùng là chẵn hay lẻ. Rồi gán số dư vào sau cùng chuỗi res (lưu kết quả chuyển đổi). </w:t>
      </w:r>
    </w:p>
    <w:p w14:paraId="34CE9C56" w14:textId="77777777" w:rsidR="002E1862" w:rsidRDefault="002E1862" w:rsidP="002E1862">
      <w:r>
        <w:t>Chuỗi res sẽ được thêm dấu ‘</w:t>
      </w:r>
      <w:proofErr w:type="gramStart"/>
      <w:r>
        <w:t>-‘ nếu</w:t>
      </w:r>
      <w:proofErr w:type="gramEnd"/>
      <w:r>
        <w:t xml:space="preserve"> là số âm ban đầu. Rồi đảo ngược chuỗi res lại cho đúng với cách biểu diễn nhị phân từ phải qua trái. Trường hợp res rỗng do bfd = “0” thì gán res = “0”. </w:t>
      </w:r>
    </w:p>
    <w:p w14:paraId="75505CCA" w14:textId="77777777" w:rsidR="002E1862" w:rsidRDefault="002E1862" w:rsidP="002E1862">
      <w:r>
        <w:t>Gán giá trị bfd = res. Vì bfd chính là biến lưu kết quả sau khi thoát ra khỏi hàm.</w:t>
      </w:r>
    </w:p>
    <w:p w14:paraId="2704B183" w14:textId="77777777" w:rsidR="002E1862" w:rsidRDefault="002E1862" w:rsidP="002E1862">
      <w:pPr>
        <w:pStyle w:val="mc3"/>
      </w:pPr>
      <w:bookmarkStart w:id="19" w:name="_Toc510188024"/>
      <w:r>
        <w:t>HÀM DIV2</w:t>
      </w:r>
      <w:bookmarkEnd w:id="19"/>
    </w:p>
    <w:p w14:paraId="7A1AB971" w14:textId="77777777" w:rsidR="002E1862" w:rsidRDefault="002E1862" w:rsidP="002E1862">
      <w:r>
        <w:t xml:space="preserve">Xét </w:t>
      </w:r>
      <w:r w:rsidRPr="004B5FB2">
        <w:rPr>
          <w:b/>
        </w:rPr>
        <w:t>hàm div2</w:t>
      </w:r>
      <w:r>
        <w:t>:</w:t>
      </w:r>
    </w:p>
    <w:p w14:paraId="6E490F7F" w14:textId="77777777" w:rsidR="002E1862" w:rsidRDefault="002E1862" w:rsidP="002E1862">
      <w:r>
        <w:rPr>
          <w:noProof/>
        </w:rPr>
        <mc:AlternateContent>
          <mc:Choice Requires="wps">
            <w:drawing>
              <wp:inline distT="0" distB="0" distL="0" distR="0" wp14:anchorId="7FEC035F" wp14:editId="1C4A4268">
                <wp:extent cx="5943600" cy="3524250"/>
                <wp:effectExtent l="0" t="0" r="19050" b="19050"/>
                <wp:docPr id="8" name="Text Box 8"/>
                <wp:cNvGraphicFramePr/>
                <a:graphic xmlns:a="http://schemas.openxmlformats.org/drawingml/2006/main">
                  <a:graphicData uri="http://schemas.microsoft.com/office/word/2010/wordprocessingShape">
                    <wps:wsp>
                      <wps:cNvSpPr txBox="1"/>
                      <wps:spPr>
                        <a:xfrm>
                          <a:off x="0" y="0"/>
                          <a:ext cx="5943600" cy="35242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B0277DA" w14:textId="77777777" w:rsidR="00FA2EC1" w:rsidRDefault="00FA2EC1" w:rsidP="002E1862">
                            <w:pPr>
                              <w:pStyle w:val="FontCodeVisual"/>
                            </w:pPr>
                            <w:r>
                              <w:rPr>
                                <w:color w:val="0000FF"/>
                              </w:rPr>
                              <w:t>void</w:t>
                            </w:r>
                            <w:r>
                              <w:t xml:space="preserve"> div2(</w:t>
                            </w:r>
                            <w:r>
                              <w:rPr>
                                <w:color w:val="2B91AF"/>
                              </w:rPr>
                              <w:t>string</w:t>
                            </w:r>
                            <w:r>
                              <w:t xml:space="preserve"> &amp;</w:t>
                            </w:r>
                            <w:r>
                              <w:rPr>
                                <w:color w:val="808080"/>
                              </w:rPr>
                              <w:t>bfd</w:t>
                            </w:r>
                            <w:r>
                              <w:t>)</w:t>
                            </w:r>
                          </w:p>
                          <w:p w14:paraId="48BCB193" w14:textId="77777777" w:rsidR="00FA2EC1" w:rsidRDefault="00FA2EC1" w:rsidP="002E1862">
                            <w:pPr>
                              <w:pStyle w:val="FontCodeVisual"/>
                            </w:pPr>
                            <w:r>
                              <w:t>{</w:t>
                            </w:r>
                          </w:p>
                          <w:p w14:paraId="09F523E8" w14:textId="77777777" w:rsidR="00FA2EC1" w:rsidRDefault="00FA2EC1" w:rsidP="002E1862">
                            <w:pPr>
                              <w:pStyle w:val="FontCodeVisual"/>
                            </w:pPr>
                            <w:r>
                              <w:tab/>
                            </w:r>
                            <w:r>
                              <w:rPr>
                                <w:color w:val="0000FF"/>
                              </w:rPr>
                              <w:t>int</w:t>
                            </w:r>
                            <w:r>
                              <w:t xml:space="preserve"> p = </w:t>
                            </w:r>
                            <w:proofErr w:type="gramStart"/>
                            <w:r>
                              <w:t>2,j</w:t>
                            </w:r>
                            <w:proofErr w:type="gramEnd"/>
                            <w:r>
                              <w:t>=0;</w:t>
                            </w:r>
                          </w:p>
                          <w:p w14:paraId="1C6F240B" w14:textId="77777777" w:rsidR="00FA2EC1" w:rsidRDefault="00FA2EC1" w:rsidP="002E1862">
                            <w:pPr>
                              <w:pStyle w:val="FontCodeVisual"/>
                            </w:pPr>
                            <w:r>
                              <w:tab/>
                            </w:r>
                            <w:r>
                              <w:rPr>
                                <w:color w:val="2B91AF"/>
                              </w:rPr>
                              <w:t>string</w:t>
                            </w:r>
                            <w:r>
                              <w:t xml:space="preserve"> tmp = </w:t>
                            </w:r>
                            <w:r>
                              <w:rPr>
                                <w:color w:val="A31515"/>
                              </w:rPr>
                              <w:t>""</w:t>
                            </w:r>
                            <w:r>
                              <w:t>;</w:t>
                            </w:r>
                          </w:p>
                          <w:p w14:paraId="6EC68CA4" w14:textId="77777777" w:rsidR="00FA2EC1" w:rsidRDefault="00FA2EC1" w:rsidP="002E1862">
                            <w:pPr>
                              <w:pStyle w:val="FontCodeVisual"/>
                            </w:pPr>
                            <w:r>
                              <w:tab/>
                            </w:r>
                            <w:r>
                              <w:rPr>
                                <w:color w:val="0000FF"/>
                              </w:rPr>
                              <w:t>for</w:t>
                            </w:r>
                            <w:r>
                              <w:t xml:space="preserve"> (</w:t>
                            </w:r>
                            <w:r>
                              <w:rPr>
                                <w:color w:val="0000FF"/>
                              </w:rPr>
                              <w:t>int</w:t>
                            </w:r>
                            <w:r>
                              <w:t xml:space="preserve"> k = 0; k &lt; </w:t>
                            </w:r>
                            <w:proofErr w:type="gramStart"/>
                            <w:r>
                              <w:rPr>
                                <w:color w:val="808080"/>
                              </w:rPr>
                              <w:t>bfd</w:t>
                            </w:r>
                            <w:r>
                              <w:t>.length</w:t>
                            </w:r>
                            <w:proofErr w:type="gramEnd"/>
                            <w:r>
                              <w:t xml:space="preserve">(); k++) </w:t>
                            </w:r>
                            <w:r>
                              <w:rPr>
                                <w:color w:val="008000"/>
                              </w:rPr>
                              <w:t>//Thực hiện phép chia từ trái sang phải.</w:t>
                            </w:r>
                          </w:p>
                          <w:p w14:paraId="520E56D4" w14:textId="77777777" w:rsidR="00FA2EC1" w:rsidRDefault="00FA2EC1" w:rsidP="002E1862">
                            <w:pPr>
                              <w:pStyle w:val="FontCodeVisual"/>
                            </w:pPr>
                            <w:r>
                              <w:tab/>
                            </w:r>
                            <w:r>
                              <w:tab/>
                              <w:t>{</w:t>
                            </w:r>
                          </w:p>
                          <w:p w14:paraId="0B25E88C" w14:textId="77777777" w:rsidR="00FA2EC1" w:rsidRDefault="00FA2EC1" w:rsidP="002E1862">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4856FB0E" w14:textId="77777777" w:rsidR="00FA2EC1" w:rsidRDefault="00FA2EC1" w:rsidP="002E1862">
                            <w:pPr>
                              <w:pStyle w:val="FontCodeVisual"/>
                            </w:pPr>
                            <w:r>
                              <w:tab/>
                            </w:r>
                            <w:r>
                              <w:tab/>
                            </w:r>
                            <w:r>
                              <w:tab/>
                            </w:r>
                            <w:proofErr w:type="gramStart"/>
                            <w:r>
                              <w:t>tmp.push</w:t>
                            </w:r>
                            <w:proofErr w:type="gramEnd"/>
                            <w:r>
                              <w:t xml:space="preserve">_back((j / p) + </w:t>
                            </w:r>
                            <w:r>
                              <w:rPr>
                                <w:color w:val="A31515"/>
                              </w:rPr>
                              <w:t>'0'</w:t>
                            </w:r>
                            <w:r>
                              <w:t xml:space="preserve">); </w:t>
                            </w:r>
                            <w:r>
                              <w:rPr>
                                <w:color w:val="008000"/>
                              </w:rPr>
                              <w:t>//Lưu kết quả vào sau tmp.</w:t>
                            </w:r>
                          </w:p>
                          <w:p w14:paraId="4BEA2AC4" w14:textId="77777777" w:rsidR="00FA2EC1" w:rsidRDefault="00FA2EC1" w:rsidP="002E1862">
                            <w:pPr>
                              <w:pStyle w:val="FontCodeVisual"/>
                            </w:pPr>
                            <w:r>
                              <w:tab/>
                            </w:r>
                            <w:r>
                              <w:tab/>
                            </w:r>
                            <w:r>
                              <w:tab/>
                              <w:t>j %= p;</w:t>
                            </w:r>
                          </w:p>
                          <w:p w14:paraId="71778382" w14:textId="77777777" w:rsidR="00FA2EC1" w:rsidRDefault="00FA2EC1" w:rsidP="002E1862">
                            <w:pPr>
                              <w:pStyle w:val="FontCodeVisual"/>
                            </w:pPr>
                            <w:r>
                              <w:tab/>
                            </w:r>
                            <w:r>
                              <w:tab/>
                              <w:t>}</w:t>
                            </w:r>
                          </w:p>
                          <w:p w14:paraId="10FCF80F" w14:textId="77777777" w:rsidR="00FA2EC1" w:rsidRDefault="00FA2EC1" w:rsidP="002E1862">
                            <w:pPr>
                              <w:pStyle w:val="FontCodeVisual"/>
                            </w:pPr>
                            <w:r>
                              <w:tab/>
                            </w:r>
                            <w:r>
                              <w:rPr>
                                <w:color w:val="0000FF"/>
                              </w:rPr>
                              <w:t>while</w:t>
                            </w:r>
                            <w:r>
                              <w:t xml:space="preserve"> (</w:t>
                            </w:r>
                            <w:proofErr w:type="gramStart"/>
                            <w:r>
                              <w:t>tmp.length</w:t>
                            </w:r>
                            <w:proofErr w:type="gramEnd"/>
                            <w:r>
                              <w:t>() &gt; 1 &amp;&amp; tmp</w:t>
                            </w:r>
                            <w:r>
                              <w:rPr>
                                <w:color w:val="008080"/>
                              </w:rPr>
                              <w:t>[</w:t>
                            </w:r>
                            <w:r>
                              <w:t>0</w:t>
                            </w:r>
                            <w:r>
                              <w:rPr>
                                <w:color w:val="008080"/>
                              </w:rPr>
                              <w:t>]</w:t>
                            </w:r>
                            <w:r>
                              <w:t xml:space="preserve"> == </w:t>
                            </w:r>
                            <w:r>
                              <w:rPr>
                                <w:color w:val="A31515"/>
                              </w:rPr>
                              <w:t>'0'</w:t>
                            </w:r>
                            <w:r>
                              <w:t>) tmp.erase(0, 1);</w:t>
                            </w:r>
                          </w:p>
                          <w:p w14:paraId="53C5053B" w14:textId="77777777" w:rsidR="00FA2EC1" w:rsidRDefault="00FA2EC1" w:rsidP="002E1862">
                            <w:pPr>
                              <w:pStyle w:val="FontCodeVisual"/>
                            </w:pPr>
                            <w:r>
                              <w:tab/>
                            </w:r>
                            <w:r>
                              <w:rPr>
                                <w:color w:val="808080"/>
                              </w:rPr>
                              <w:t>bfd</w:t>
                            </w:r>
                            <w:r>
                              <w:t xml:space="preserve"> </w:t>
                            </w:r>
                            <w:r>
                              <w:rPr>
                                <w:color w:val="008080"/>
                              </w:rPr>
                              <w:t>=</w:t>
                            </w:r>
                            <w:r>
                              <w:t xml:space="preserve"> tmp;</w:t>
                            </w:r>
                          </w:p>
                          <w:p w14:paraId="48668199" w14:textId="77777777" w:rsidR="00FA2EC1" w:rsidRDefault="00FA2EC1" w:rsidP="002E1862">
                            <w:pPr>
                              <w:pStyle w:val="FontCodeVisual"/>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EC035F" id="Text Box 8" o:spid="_x0000_s1063" type="#_x0000_t202" style="width:468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" fillcolor="white [3201]" strokecolor="#00a0b8 [3204]" strokeweight=".5pt">
                <v:textbox>
                  <w:txbxContent>
                    <w:p w14:paraId="1B0277DA" w14:textId="77777777" w:rsidR="00FA2EC1" w:rsidRDefault="00FA2EC1" w:rsidP="002E1862">
                      <w:pPr>
                        <w:pStyle w:val="FontCodeVisual"/>
                      </w:pPr>
                      <w:r>
                        <w:rPr>
                          <w:color w:val="0000FF"/>
                        </w:rPr>
                        <w:t>void</w:t>
                      </w:r>
                      <w:r>
                        <w:t xml:space="preserve"> div2(</w:t>
                      </w:r>
                      <w:r>
                        <w:rPr>
                          <w:color w:val="2B91AF"/>
                        </w:rPr>
                        <w:t>string</w:t>
                      </w:r>
                      <w:r>
                        <w:t xml:space="preserve"> &amp;</w:t>
                      </w:r>
                      <w:r>
                        <w:rPr>
                          <w:color w:val="808080"/>
                        </w:rPr>
                        <w:t>bfd</w:t>
                      </w:r>
                      <w:r>
                        <w:t>)</w:t>
                      </w:r>
                    </w:p>
                    <w:p w14:paraId="48BCB193" w14:textId="77777777" w:rsidR="00FA2EC1" w:rsidRDefault="00FA2EC1" w:rsidP="002E1862">
                      <w:pPr>
                        <w:pStyle w:val="FontCodeVisual"/>
                      </w:pPr>
                      <w:r>
                        <w:t>{</w:t>
                      </w:r>
                    </w:p>
                    <w:p w14:paraId="09F523E8" w14:textId="77777777" w:rsidR="00FA2EC1" w:rsidRDefault="00FA2EC1" w:rsidP="002E1862">
                      <w:pPr>
                        <w:pStyle w:val="FontCodeVisual"/>
                      </w:pPr>
                      <w:r>
                        <w:tab/>
                      </w:r>
                      <w:r>
                        <w:rPr>
                          <w:color w:val="0000FF"/>
                        </w:rPr>
                        <w:t>int</w:t>
                      </w:r>
                      <w:r>
                        <w:t xml:space="preserve"> p = </w:t>
                      </w:r>
                      <w:proofErr w:type="gramStart"/>
                      <w:r>
                        <w:t>2,j</w:t>
                      </w:r>
                      <w:proofErr w:type="gramEnd"/>
                      <w:r>
                        <w:t>=0;</w:t>
                      </w:r>
                    </w:p>
                    <w:p w14:paraId="1C6F240B" w14:textId="77777777" w:rsidR="00FA2EC1" w:rsidRDefault="00FA2EC1" w:rsidP="002E1862">
                      <w:pPr>
                        <w:pStyle w:val="FontCodeVisual"/>
                      </w:pPr>
                      <w:r>
                        <w:tab/>
                      </w:r>
                      <w:r>
                        <w:rPr>
                          <w:color w:val="2B91AF"/>
                        </w:rPr>
                        <w:t>string</w:t>
                      </w:r>
                      <w:r>
                        <w:t xml:space="preserve"> tmp = </w:t>
                      </w:r>
                      <w:r>
                        <w:rPr>
                          <w:color w:val="A31515"/>
                        </w:rPr>
                        <w:t>""</w:t>
                      </w:r>
                      <w:r>
                        <w:t>;</w:t>
                      </w:r>
                    </w:p>
                    <w:p w14:paraId="6EC68CA4" w14:textId="77777777" w:rsidR="00FA2EC1" w:rsidRDefault="00FA2EC1" w:rsidP="002E1862">
                      <w:pPr>
                        <w:pStyle w:val="FontCodeVisual"/>
                      </w:pPr>
                      <w:r>
                        <w:tab/>
                      </w:r>
                      <w:r>
                        <w:rPr>
                          <w:color w:val="0000FF"/>
                        </w:rPr>
                        <w:t>for</w:t>
                      </w:r>
                      <w:r>
                        <w:t xml:space="preserve"> (</w:t>
                      </w:r>
                      <w:r>
                        <w:rPr>
                          <w:color w:val="0000FF"/>
                        </w:rPr>
                        <w:t>int</w:t>
                      </w:r>
                      <w:r>
                        <w:t xml:space="preserve"> k = 0; k &lt; </w:t>
                      </w:r>
                      <w:proofErr w:type="gramStart"/>
                      <w:r>
                        <w:rPr>
                          <w:color w:val="808080"/>
                        </w:rPr>
                        <w:t>bfd</w:t>
                      </w:r>
                      <w:r>
                        <w:t>.length</w:t>
                      </w:r>
                      <w:proofErr w:type="gramEnd"/>
                      <w:r>
                        <w:t xml:space="preserve">(); k++) </w:t>
                      </w:r>
                      <w:r>
                        <w:rPr>
                          <w:color w:val="008000"/>
                        </w:rPr>
                        <w:t>//Thực hiện phép chia từ trái sang phải.</w:t>
                      </w:r>
                    </w:p>
                    <w:p w14:paraId="520E56D4" w14:textId="77777777" w:rsidR="00FA2EC1" w:rsidRDefault="00FA2EC1" w:rsidP="002E1862">
                      <w:pPr>
                        <w:pStyle w:val="FontCodeVisual"/>
                      </w:pPr>
                      <w:r>
                        <w:tab/>
                      </w:r>
                      <w:r>
                        <w:tab/>
                        <w:t>{</w:t>
                      </w:r>
                    </w:p>
                    <w:p w14:paraId="0B25E88C" w14:textId="77777777" w:rsidR="00FA2EC1" w:rsidRDefault="00FA2EC1" w:rsidP="002E1862">
                      <w:pPr>
                        <w:pStyle w:val="FontCodeVisual"/>
                      </w:pPr>
                      <w:r>
                        <w:tab/>
                      </w:r>
                      <w:r>
                        <w:tab/>
                      </w:r>
                      <w:r>
                        <w:tab/>
                        <w:t xml:space="preserve">j = j * 10 + </w:t>
                      </w:r>
                      <w:r>
                        <w:rPr>
                          <w:color w:val="808080"/>
                        </w:rPr>
                        <w:t>bfd</w:t>
                      </w:r>
                      <w:r>
                        <w:rPr>
                          <w:color w:val="008080"/>
                        </w:rPr>
                        <w:t>[</w:t>
                      </w:r>
                      <w:r>
                        <w:t>k</w:t>
                      </w:r>
                      <w:r>
                        <w:rPr>
                          <w:color w:val="008080"/>
                        </w:rPr>
                        <w:t>]</w:t>
                      </w:r>
                      <w:r>
                        <w:t xml:space="preserve"> - </w:t>
                      </w:r>
                      <w:r>
                        <w:rPr>
                          <w:color w:val="A31515"/>
                        </w:rPr>
                        <w:t>'0'</w:t>
                      </w:r>
                      <w:r>
                        <w:t xml:space="preserve">; </w:t>
                      </w:r>
                      <w:r>
                        <w:rPr>
                          <w:color w:val="008000"/>
                        </w:rPr>
                        <w:t>//Lấy số thứ k trong chuỗi.</w:t>
                      </w:r>
                    </w:p>
                    <w:p w14:paraId="4856FB0E" w14:textId="77777777" w:rsidR="00FA2EC1" w:rsidRDefault="00FA2EC1" w:rsidP="002E1862">
                      <w:pPr>
                        <w:pStyle w:val="FontCodeVisual"/>
                      </w:pPr>
                      <w:r>
                        <w:tab/>
                      </w:r>
                      <w:r>
                        <w:tab/>
                      </w:r>
                      <w:r>
                        <w:tab/>
                      </w:r>
                      <w:proofErr w:type="gramStart"/>
                      <w:r>
                        <w:t>tmp.push</w:t>
                      </w:r>
                      <w:proofErr w:type="gramEnd"/>
                      <w:r>
                        <w:t xml:space="preserve">_back((j / p) + </w:t>
                      </w:r>
                      <w:r>
                        <w:rPr>
                          <w:color w:val="A31515"/>
                        </w:rPr>
                        <w:t>'0'</w:t>
                      </w:r>
                      <w:r>
                        <w:t xml:space="preserve">); </w:t>
                      </w:r>
                      <w:r>
                        <w:rPr>
                          <w:color w:val="008000"/>
                        </w:rPr>
                        <w:t>//Lưu kết quả vào sau tmp.</w:t>
                      </w:r>
                    </w:p>
                    <w:p w14:paraId="4BEA2AC4" w14:textId="77777777" w:rsidR="00FA2EC1" w:rsidRDefault="00FA2EC1" w:rsidP="002E1862">
                      <w:pPr>
                        <w:pStyle w:val="FontCodeVisual"/>
                      </w:pPr>
                      <w:r>
                        <w:tab/>
                      </w:r>
                      <w:r>
                        <w:tab/>
                      </w:r>
                      <w:r>
                        <w:tab/>
                        <w:t>j %= p;</w:t>
                      </w:r>
                    </w:p>
                    <w:p w14:paraId="71778382" w14:textId="77777777" w:rsidR="00FA2EC1" w:rsidRDefault="00FA2EC1" w:rsidP="002E1862">
                      <w:pPr>
                        <w:pStyle w:val="FontCodeVisual"/>
                      </w:pPr>
                      <w:r>
                        <w:tab/>
                      </w:r>
                      <w:r>
                        <w:tab/>
                        <w:t>}</w:t>
                      </w:r>
                    </w:p>
                    <w:p w14:paraId="10FCF80F" w14:textId="77777777" w:rsidR="00FA2EC1" w:rsidRDefault="00FA2EC1" w:rsidP="002E1862">
                      <w:pPr>
                        <w:pStyle w:val="FontCodeVisual"/>
                      </w:pPr>
                      <w:r>
                        <w:tab/>
                      </w:r>
                      <w:r>
                        <w:rPr>
                          <w:color w:val="0000FF"/>
                        </w:rPr>
                        <w:t>while</w:t>
                      </w:r>
                      <w:r>
                        <w:t xml:space="preserve"> (</w:t>
                      </w:r>
                      <w:proofErr w:type="gramStart"/>
                      <w:r>
                        <w:t>tmp.length</w:t>
                      </w:r>
                      <w:proofErr w:type="gramEnd"/>
                      <w:r>
                        <w:t>() &gt; 1 &amp;&amp; tmp</w:t>
                      </w:r>
                      <w:r>
                        <w:rPr>
                          <w:color w:val="008080"/>
                        </w:rPr>
                        <w:t>[</w:t>
                      </w:r>
                      <w:r>
                        <w:t>0</w:t>
                      </w:r>
                      <w:r>
                        <w:rPr>
                          <w:color w:val="008080"/>
                        </w:rPr>
                        <w:t>]</w:t>
                      </w:r>
                      <w:r>
                        <w:t xml:space="preserve"> == </w:t>
                      </w:r>
                      <w:r>
                        <w:rPr>
                          <w:color w:val="A31515"/>
                        </w:rPr>
                        <w:t>'0'</w:t>
                      </w:r>
                      <w:r>
                        <w:t>) tmp.erase(0, 1);</w:t>
                      </w:r>
                    </w:p>
                    <w:p w14:paraId="53C5053B" w14:textId="77777777" w:rsidR="00FA2EC1" w:rsidRDefault="00FA2EC1" w:rsidP="002E1862">
                      <w:pPr>
                        <w:pStyle w:val="FontCodeVisual"/>
                      </w:pPr>
                      <w:r>
                        <w:tab/>
                      </w:r>
                      <w:r>
                        <w:rPr>
                          <w:color w:val="808080"/>
                        </w:rPr>
                        <w:t>bfd</w:t>
                      </w:r>
                      <w:r>
                        <w:t xml:space="preserve"> </w:t>
                      </w:r>
                      <w:r>
                        <w:rPr>
                          <w:color w:val="008080"/>
                        </w:rPr>
                        <w:t>=</w:t>
                      </w:r>
                      <w:r>
                        <w:t xml:space="preserve"> tmp;</w:t>
                      </w:r>
                    </w:p>
                    <w:p w14:paraId="48668199" w14:textId="77777777" w:rsidR="00FA2EC1" w:rsidRDefault="00FA2EC1" w:rsidP="002E1862">
                      <w:pPr>
                        <w:pStyle w:val="FontCodeVisual"/>
                      </w:pPr>
                      <w:r>
                        <w:t>}</w:t>
                      </w:r>
                    </w:p>
                  </w:txbxContent>
                </v:textbox>
                <w10:anchorlock/>
              </v:shape>
            </w:pict>
          </mc:Fallback>
        </mc:AlternateContent>
      </w:r>
    </w:p>
    <w:p w14:paraId="03E46743" w14:textId="77777777" w:rsidR="002E1862" w:rsidRDefault="002E1862" w:rsidP="002E1862">
      <w:r>
        <w:t xml:space="preserve">Biến p = 2 lưu số chia. j là biến lưu giá trị các số được trích ra trong xâu bfd. Duyệt xâu bfd từ trái sang phải, thực hiện phép chia tự nhiên. Số dư sẽ được lưu sau của tmp. </w:t>
      </w:r>
    </w:p>
    <w:p w14:paraId="6C5A2D02" w14:textId="77777777" w:rsidR="002E1862" w:rsidRDefault="002E1862" w:rsidP="002E1862">
      <w:r>
        <w:t>Khi duyệt xong xâu thì xóa những số 0 ở đầu xâu kết quả (tmp). Sau đó gán bfd = tmp.</w:t>
      </w:r>
    </w:p>
    <w:p w14:paraId="5A7DA45B" w14:textId="77777777" w:rsidR="002E1862" w:rsidRDefault="002E1862" w:rsidP="002E1862">
      <w:pPr>
        <w:pStyle w:val="mc3"/>
      </w:pPr>
      <w:bookmarkStart w:id="20" w:name="_Toc510188025"/>
      <w:r>
        <w:t>HÀM CONVERTAFD</w:t>
      </w:r>
      <w:bookmarkEnd w:id="20"/>
    </w:p>
    <w:p w14:paraId="21171000" w14:textId="77777777" w:rsidR="002E1862" w:rsidRDefault="002E1862" w:rsidP="002E1862">
      <w:r>
        <w:t xml:space="preserve">Xét </w:t>
      </w:r>
      <w:r w:rsidRPr="00756DB7">
        <w:rPr>
          <w:b/>
        </w:rPr>
        <w:t>hàm convertAFD</w:t>
      </w:r>
      <w:r>
        <w:t>:</w:t>
      </w:r>
    </w:p>
    <w:p w14:paraId="0CCD9AC8" w14:textId="77777777" w:rsidR="002E1862" w:rsidRDefault="002E1862" w:rsidP="002E1862">
      <w:r>
        <w:rPr>
          <w:noProof/>
        </w:rPr>
        <w:lastRenderedPageBreak/>
        <mc:AlternateContent>
          <mc:Choice Requires="wps">
            <w:drawing>
              <wp:inline distT="0" distB="0" distL="0" distR="0" wp14:anchorId="67E26306" wp14:editId="72FDD5D0">
                <wp:extent cx="5562600" cy="4314825"/>
                <wp:effectExtent l="0" t="0" r="19050" b="28575"/>
                <wp:docPr id="9" name="Text Box 9"/>
                <wp:cNvGraphicFramePr/>
                <a:graphic xmlns:a="http://schemas.openxmlformats.org/drawingml/2006/main">
                  <a:graphicData uri="http://schemas.microsoft.com/office/word/2010/wordprocessingShape">
                    <wps:wsp>
                      <wps:cNvSpPr txBox="1"/>
                      <wps:spPr>
                        <a:xfrm>
                          <a:off x="0" y="0"/>
                          <a:ext cx="5562600" cy="43148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F86AA4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convertAFD(</w:t>
                            </w:r>
                            <w:proofErr w:type="gramEnd"/>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0C3ECAD3"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5FF7A52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A874187"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 xml:space="preserve">//Lưu giá trị số sau dấu phẩy phần thập phân ở dạng cơ số 2. Độ dài tối đa là </w:t>
                            </w:r>
                            <w:proofErr w:type="gramStart"/>
                            <w:r w:rsidRPr="00AB4622">
                              <w:rPr>
                                <w:rFonts w:ascii="Consolas" w:hAnsi="Consolas" w:cs="Consolas"/>
                                <w:color w:val="008000"/>
                                <w:sz w:val="20"/>
                                <w:szCs w:val="19"/>
                                <w:lang w:bidi="ar-SA"/>
                              </w:rPr>
                              <w:t>112 bit</w:t>
                            </w:r>
                            <w:proofErr w:type="gramEnd"/>
                            <w:r w:rsidRPr="00AB4622">
                              <w:rPr>
                                <w:rFonts w:ascii="Consolas" w:hAnsi="Consolas" w:cs="Consolas"/>
                                <w:color w:val="008000"/>
                                <w:sz w:val="20"/>
                                <w:szCs w:val="19"/>
                                <w:lang w:bidi="ar-SA"/>
                              </w:rPr>
                              <w:t xml:space="preserve"> nhưng do chuyển từ bfd sang Nexp số nên chiều dài của res= 112-Nexp</w:t>
                            </w:r>
                          </w:p>
                          <w:p w14:paraId="71E99DA6"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res.length</w:t>
                            </w:r>
                            <w:proofErr w:type="gramEnd"/>
                            <w:r w:rsidRPr="00AB4622">
                              <w:rPr>
                                <w:rFonts w:ascii="Consolas" w:hAnsi="Consolas" w:cs="Consolas"/>
                                <w:color w:val="000000"/>
                                <w:sz w:val="20"/>
                                <w:szCs w:val="19"/>
                                <w:lang w:bidi="ar-SA"/>
                              </w:rPr>
                              <w:t xml:space="preserve">()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2A51DFB1"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21FF62D8"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5D7FAE4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064D509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w:t>
                            </w:r>
                            <w:proofErr w:type="gramEnd"/>
                            <w:r w:rsidRPr="00AB4622">
                              <w:rPr>
                                <w:rFonts w:ascii="Consolas" w:hAnsi="Consolas" w:cs="Consolas"/>
                                <w:color w:val="000000"/>
                                <w:sz w:val="20"/>
                                <w:szCs w:val="19"/>
                                <w:lang w:bidi="ar-SA"/>
                              </w:rPr>
                              <w:t>() - 1; i &gt;= 0; i--)</w:t>
                            </w:r>
                          </w:p>
                          <w:p w14:paraId="5F190A7E"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proofErr w:type="gramStart"/>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proofErr w:type="gramEnd"/>
                            <w:r w:rsidRPr="00AB4622">
                              <w:rPr>
                                <w:rFonts w:ascii="Consolas" w:hAnsi="Consolas" w:cs="Consolas"/>
                                <w:color w:val="000000"/>
                                <w:sz w:val="20"/>
                                <w:szCs w:val="19"/>
                                <w:lang w:bidi="ar-SA"/>
                              </w:rPr>
                              <w:t xml:space="preserve">=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5EB45D9C"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487821B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43B1F62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1D3CB7AB"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3D5EE6E0"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7CCBEB59"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3610BC9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3B1F4E5C"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000000"/>
                                <w:sz w:val="20"/>
                                <w:szCs w:val="19"/>
                                <w:lang w:bidi="ar-SA"/>
                              </w:rPr>
                              <w:t>res.push</w:t>
                            </w:r>
                            <w:proofErr w:type="gramEnd"/>
                            <w:r w:rsidRPr="00AB4622">
                              <w:rPr>
                                <w:rFonts w:ascii="Consolas" w:hAnsi="Consolas" w:cs="Consolas"/>
                                <w:color w:val="000000"/>
                                <w:sz w:val="20"/>
                                <w:szCs w:val="19"/>
                                <w:lang w:bidi="ar-SA"/>
                              </w:rPr>
                              <w:t>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B0DFC09"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.erase</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008000"/>
                                <w:sz w:val="20"/>
                                <w:szCs w:val="19"/>
                                <w:lang w:bidi="ar-SA"/>
                              </w:rPr>
                              <w:t>//Bỏ phần nguyên của afd.</w:t>
                            </w:r>
                          </w:p>
                          <w:p w14:paraId="228AAC3B"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.insert</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3CFE076F"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78700968"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7D25E40C" w14:textId="77777777" w:rsidR="00FA2EC1" w:rsidRPr="00AB4622" w:rsidRDefault="00FA2EC1" w:rsidP="002E1862">
                            <w:pPr>
                              <w:pStyle w:val="FontCodeVisual"/>
                            </w:pPr>
                            <w:r w:rsidRPr="00AB4622">
                              <w:rPr>
                                <w:color w:val="00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E26306" id="Text Box 9" o:spid="_x0000_s1064" type="#_x0000_t202" style="width:438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" fillcolor="white [3201]" strokecolor="#00a0b8 [3204]" strokeweight=".5pt">
                <v:textbox>
                  <w:txbxContent>
                    <w:p w14:paraId="1F86AA4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FF"/>
                          <w:sz w:val="20"/>
                          <w:szCs w:val="19"/>
                          <w:lang w:bidi="ar-SA"/>
                        </w:rPr>
                        <w:t>void</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convertAFD(</w:t>
                      </w:r>
                      <w:proofErr w:type="gramEnd"/>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&amp;</w:t>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//Nexp: lưu số lượng số có thể chuyển từ bfd sang cho afd</w:t>
                      </w:r>
                      <w:r>
                        <w:rPr>
                          <w:rFonts w:ascii="Consolas" w:hAnsi="Consolas" w:cs="Consolas"/>
                          <w:color w:val="008000"/>
                          <w:sz w:val="20"/>
                          <w:szCs w:val="19"/>
                          <w:lang w:bidi="ar-SA"/>
                        </w:rPr>
                        <w:t>.</w:t>
                      </w:r>
                    </w:p>
                    <w:p w14:paraId="0C3ECAD3"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w:t>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
                    <w:p w14:paraId="5FF7A52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j;</w:t>
                      </w:r>
                    </w:p>
                    <w:p w14:paraId="3A874187"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2B91AF"/>
                          <w:sz w:val="20"/>
                          <w:szCs w:val="19"/>
                          <w:lang w:bidi="ar-SA"/>
                        </w:rPr>
                        <w:t>string</w:t>
                      </w:r>
                      <w:r w:rsidRPr="00AB4622">
                        <w:rPr>
                          <w:rFonts w:ascii="Consolas" w:hAnsi="Consolas" w:cs="Consolas"/>
                          <w:color w:val="000000"/>
                          <w:sz w:val="20"/>
                          <w:szCs w:val="19"/>
                          <w:lang w:bidi="ar-SA"/>
                        </w:rPr>
                        <w:t xml:space="preserve"> res =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 xml:space="preserve">//Lưu giá trị số sau dấu phẩy phần thập phân ở dạng cơ số 2. Độ dài tối đa là </w:t>
                      </w:r>
                      <w:proofErr w:type="gramStart"/>
                      <w:r w:rsidRPr="00AB4622">
                        <w:rPr>
                          <w:rFonts w:ascii="Consolas" w:hAnsi="Consolas" w:cs="Consolas"/>
                          <w:color w:val="008000"/>
                          <w:sz w:val="20"/>
                          <w:szCs w:val="19"/>
                          <w:lang w:bidi="ar-SA"/>
                        </w:rPr>
                        <w:t>112 bit</w:t>
                      </w:r>
                      <w:proofErr w:type="gramEnd"/>
                      <w:r w:rsidRPr="00AB4622">
                        <w:rPr>
                          <w:rFonts w:ascii="Consolas" w:hAnsi="Consolas" w:cs="Consolas"/>
                          <w:color w:val="008000"/>
                          <w:sz w:val="20"/>
                          <w:szCs w:val="19"/>
                          <w:lang w:bidi="ar-SA"/>
                        </w:rPr>
                        <w:t xml:space="preserve"> nhưng do chuyển từ bfd sang Nexp số nên chiều dài của res= 112-Nexp</w:t>
                      </w:r>
                    </w:p>
                    <w:p w14:paraId="71E99DA6"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while</w:t>
                      </w:r>
                      <w:r w:rsidRPr="00AB4622">
                        <w:rPr>
                          <w:rFonts w:ascii="Consolas" w:hAnsi="Consolas" w:cs="Consolas"/>
                          <w:color w:val="000000"/>
                          <w:sz w:val="20"/>
                          <w:szCs w:val="19"/>
                          <w:lang w:bidi="ar-SA"/>
                        </w:rPr>
                        <w:t xml:space="preserve"> (</w:t>
                      </w:r>
                      <w:proofErr w:type="gramStart"/>
                      <w:r w:rsidRPr="00AB4622">
                        <w:rPr>
                          <w:rFonts w:ascii="Consolas" w:hAnsi="Consolas" w:cs="Consolas"/>
                          <w:color w:val="000000"/>
                          <w:sz w:val="20"/>
                          <w:szCs w:val="19"/>
                          <w:lang w:bidi="ar-SA"/>
                        </w:rPr>
                        <w:t>res.length</w:t>
                      </w:r>
                      <w:proofErr w:type="gramEnd"/>
                      <w:r w:rsidRPr="00AB4622">
                        <w:rPr>
                          <w:rFonts w:ascii="Consolas" w:hAnsi="Consolas" w:cs="Consolas"/>
                          <w:color w:val="000000"/>
                          <w:sz w:val="20"/>
                          <w:szCs w:val="19"/>
                          <w:lang w:bidi="ar-SA"/>
                        </w:rPr>
                        <w:t xml:space="preserve">() - 1 &lt; LENGTH_OF_AFTER_POINT_BASE_2 - </w:t>
                      </w:r>
                      <w:r w:rsidRPr="00AB4622">
                        <w:rPr>
                          <w:rFonts w:ascii="Consolas" w:hAnsi="Consolas" w:cs="Consolas"/>
                          <w:color w:val="808080"/>
                          <w:sz w:val="20"/>
                          <w:szCs w:val="19"/>
                          <w:lang w:bidi="ar-SA"/>
                        </w:rPr>
                        <w:t>Nexp</w:t>
                      </w:r>
                      <w:r w:rsidRPr="00AB4622">
                        <w:rPr>
                          <w:rFonts w:ascii="Consolas" w:hAnsi="Consolas" w:cs="Consolas"/>
                          <w:color w:val="000000"/>
                          <w:sz w:val="20"/>
                          <w:szCs w:val="19"/>
                          <w:lang w:bidi="ar-SA"/>
                        </w:rPr>
                        <w:t xml:space="preserve">) { </w:t>
                      </w:r>
                      <w:r w:rsidRPr="00AB4622">
                        <w:rPr>
                          <w:rFonts w:ascii="Consolas" w:hAnsi="Consolas" w:cs="Consolas"/>
                          <w:color w:val="008000"/>
                          <w:sz w:val="20"/>
                          <w:szCs w:val="19"/>
                          <w:lang w:bidi="ar-SA"/>
                        </w:rPr>
                        <w:t>//-1 vì có '.'</w:t>
                      </w:r>
                    </w:p>
                    <w:p w14:paraId="2A51DFB1"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8000"/>
                          <w:sz w:val="20"/>
                          <w:szCs w:val="19"/>
                          <w:lang w:bidi="ar-SA"/>
                        </w:rPr>
                        <w:t>//Nhân afd với 2.</w:t>
                      </w:r>
                    </w:p>
                    <w:p w14:paraId="21FF62D8"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s = 0; </w:t>
                      </w:r>
                      <w:r w:rsidRPr="00AB4622">
                        <w:rPr>
                          <w:rFonts w:ascii="Consolas" w:hAnsi="Consolas" w:cs="Consolas"/>
                          <w:color w:val="008000"/>
                          <w:sz w:val="20"/>
                          <w:szCs w:val="19"/>
                          <w:lang w:bidi="ar-SA"/>
                        </w:rPr>
                        <w:t>// lưu số nhớ trong phép nhân.</w:t>
                      </w:r>
                    </w:p>
                    <w:p w14:paraId="5D7FAE4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 xml:space="preserve">j = 0; </w:t>
                      </w:r>
                      <w:r w:rsidRPr="00AB4622">
                        <w:rPr>
                          <w:rFonts w:ascii="Consolas" w:hAnsi="Consolas" w:cs="Consolas"/>
                          <w:color w:val="008000"/>
                          <w:sz w:val="20"/>
                          <w:szCs w:val="19"/>
                          <w:lang w:bidi="ar-SA"/>
                        </w:rPr>
                        <w:t>//Lưu phần trích của số để nhân.</w:t>
                      </w:r>
                    </w:p>
                    <w:p w14:paraId="064D509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for</w:t>
                      </w:r>
                      <w:r w:rsidRPr="00AB4622">
                        <w:rPr>
                          <w:rFonts w:ascii="Consolas" w:hAnsi="Consolas" w:cs="Consolas"/>
                          <w:color w:val="000000"/>
                          <w:sz w:val="20"/>
                          <w:szCs w:val="19"/>
                          <w:lang w:bidi="ar-SA"/>
                        </w:rPr>
                        <w:t xml:space="preserve"> (</w:t>
                      </w:r>
                      <w:r w:rsidRPr="00AB4622">
                        <w:rPr>
                          <w:rFonts w:ascii="Consolas" w:hAnsi="Consolas" w:cs="Consolas"/>
                          <w:color w:val="0000FF"/>
                          <w:sz w:val="20"/>
                          <w:szCs w:val="19"/>
                          <w:lang w:bidi="ar-SA"/>
                        </w:rPr>
                        <w:t>int</w:t>
                      </w:r>
                      <w:r w:rsidRPr="00AB4622">
                        <w:rPr>
                          <w:rFonts w:ascii="Consolas" w:hAnsi="Consolas" w:cs="Consolas"/>
                          <w:color w:val="000000"/>
                          <w:sz w:val="20"/>
                          <w:szCs w:val="19"/>
                          <w:lang w:bidi="ar-SA"/>
                        </w:rPr>
                        <w:t xml:space="preserve"> i = </w:t>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.length</w:t>
                      </w:r>
                      <w:proofErr w:type="gramEnd"/>
                      <w:r w:rsidRPr="00AB4622">
                        <w:rPr>
                          <w:rFonts w:ascii="Consolas" w:hAnsi="Consolas" w:cs="Consolas"/>
                          <w:color w:val="000000"/>
                          <w:sz w:val="20"/>
                          <w:szCs w:val="19"/>
                          <w:lang w:bidi="ar-SA"/>
                        </w:rPr>
                        <w:t>() - 1; i &gt;= 0; i--)</w:t>
                      </w:r>
                    </w:p>
                    <w:p w14:paraId="5F190A7E"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proofErr w:type="gramStart"/>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proofErr w:type="gramEnd"/>
                      <w:r w:rsidRPr="00AB4622">
                        <w:rPr>
                          <w:rFonts w:ascii="Consolas" w:hAnsi="Consolas" w:cs="Consolas"/>
                          <w:color w:val="000000"/>
                          <w:sz w:val="20"/>
                          <w:szCs w:val="19"/>
                          <w:lang w:bidi="ar-SA"/>
                        </w:rPr>
                        <w:t xml:space="preserve">= </w:t>
                      </w:r>
                      <w:r w:rsidRPr="00AB4622">
                        <w:rPr>
                          <w:rFonts w:ascii="Consolas" w:hAnsi="Consolas" w:cs="Consolas"/>
                          <w:color w:val="A31515"/>
                          <w:sz w:val="20"/>
                          <w:szCs w:val="19"/>
                          <w:lang w:bidi="ar-SA"/>
                        </w:rPr>
                        <w:t>'.'</w:t>
                      </w:r>
                      <w:r w:rsidRPr="00AB4622">
                        <w:rPr>
                          <w:rFonts w:ascii="Consolas" w:hAnsi="Consolas" w:cs="Consolas"/>
                          <w:color w:val="000000"/>
                          <w:sz w:val="20"/>
                          <w:szCs w:val="19"/>
                          <w:lang w:bidi="ar-SA"/>
                        </w:rPr>
                        <w:t>)</w:t>
                      </w:r>
                    </w:p>
                    <w:p w14:paraId="5EB45D9C"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487821B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 2 + s;</w:t>
                      </w:r>
                    </w:p>
                    <w:p w14:paraId="43B1F625"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if</w:t>
                      </w:r>
                      <w:r w:rsidRPr="00AB4622">
                        <w:rPr>
                          <w:rFonts w:ascii="Consolas" w:hAnsi="Consolas" w:cs="Consolas"/>
                          <w:color w:val="000000"/>
                          <w:sz w:val="20"/>
                          <w:szCs w:val="19"/>
                          <w:lang w:bidi="ar-SA"/>
                        </w:rPr>
                        <w:t xml:space="preserve"> (j &gt; 9) s = 1;</w:t>
                      </w:r>
                    </w:p>
                    <w:p w14:paraId="1D3CB7AB"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FF"/>
                          <w:sz w:val="20"/>
                          <w:szCs w:val="19"/>
                          <w:lang w:bidi="ar-SA"/>
                        </w:rPr>
                        <w:t>else</w:t>
                      </w:r>
                      <w:r w:rsidRPr="00AB4622">
                        <w:rPr>
                          <w:rFonts w:ascii="Consolas" w:hAnsi="Consolas" w:cs="Consolas"/>
                          <w:color w:val="000000"/>
                          <w:sz w:val="20"/>
                          <w:szCs w:val="19"/>
                          <w:lang w:bidi="ar-SA"/>
                        </w:rPr>
                        <w:t xml:space="preserve"> s = 0;</w:t>
                      </w:r>
                    </w:p>
                    <w:p w14:paraId="3D5EE6E0"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j %= 10;</w:t>
                      </w:r>
                    </w:p>
                    <w:p w14:paraId="7CCBEB59"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i</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 j +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w:t>
                      </w:r>
                    </w:p>
                    <w:p w14:paraId="3610BC94"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t>}</w:t>
                      </w:r>
                    </w:p>
                    <w:p w14:paraId="3B1F4E5C"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000000"/>
                          <w:sz w:val="20"/>
                          <w:szCs w:val="19"/>
                          <w:lang w:bidi="ar-SA"/>
                        </w:rPr>
                        <w:t>res.push</w:t>
                      </w:r>
                      <w:proofErr w:type="gramEnd"/>
                      <w:r w:rsidRPr="00AB4622">
                        <w:rPr>
                          <w:rFonts w:ascii="Consolas" w:hAnsi="Consolas" w:cs="Consolas"/>
                          <w:color w:val="000000"/>
                          <w:sz w:val="20"/>
                          <w:szCs w:val="19"/>
                          <w:lang w:bidi="ar-SA"/>
                        </w:rPr>
                        <w:t>_back(</w:t>
                      </w:r>
                      <w:r w:rsidRPr="00AB4622">
                        <w:rPr>
                          <w:rFonts w:ascii="Consolas" w:hAnsi="Consolas" w:cs="Consolas"/>
                          <w:color w:val="808080"/>
                          <w:sz w:val="20"/>
                          <w:szCs w:val="19"/>
                          <w:lang w:bidi="ar-SA"/>
                        </w:rPr>
                        <w:t>afd</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0</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vào sau kết quả của phần nguyên afd sau khi nhân.</w:t>
                      </w:r>
                    </w:p>
                    <w:p w14:paraId="3B0DFC09"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.erase</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008000"/>
                          <w:sz w:val="20"/>
                          <w:szCs w:val="19"/>
                          <w:lang w:bidi="ar-SA"/>
                        </w:rPr>
                        <w:t>//Bỏ phần nguyên của afd.</w:t>
                      </w:r>
                    </w:p>
                    <w:p w14:paraId="228AAC3B"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000000"/>
                          <w:sz w:val="20"/>
                          <w:szCs w:val="19"/>
                          <w:lang w:bidi="ar-SA"/>
                        </w:rPr>
                        <w:tab/>
                      </w:r>
                      <w:proofErr w:type="gramStart"/>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.insert</w:t>
                      </w:r>
                      <w:proofErr w:type="gramEnd"/>
                      <w:r w:rsidRPr="00AB4622">
                        <w:rPr>
                          <w:rFonts w:ascii="Consolas" w:hAnsi="Consolas" w:cs="Consolas"/>
                          <w:color w:val="000000"/>
                          <w:sz w:val="20"/>
                          <w:szCs w:val="19"/>
                          <w:lang w:bidi="ar-SA"/>
                        </w:rPr>
                        <w:t xml:space="preserve">(0, 1, </w:t>
                      </w:r>
                      <w:r w:rsidRPr="00AB4622">
                        <w:rPr>
                          <w:rFonts w:ascii="Consolas" w:hAnsi="Consolas" w:cs="Consolas"/>
                          <w:color w:val="A31515"/>
                          <w:sz w:val="20"/>
                          <w:szCs w:val="19"/>
                          <w:lang w:bidi="ar-SA"/>
                        </w:rPr>
                        <w:t>'0'</w:t>
                      </w:r>
                      <w:r w:rsidRPr="00AB4622">
                        <w:rPr>
                          <w:rFonts w:ascii="Consolas" w:hAnsi="Consolas" w:cs="Consolas"/>
                          <w:color w:val="000000"/>
                          <w:sz w:val="20"/>
                          <w:szCs w:val="19"/>
                          <w:lang w:bidi="ar-SA"/>
                        </w:rPr>
                        <w:t xml:space="preserve">); </w:t>
                      </w:r>
                      <w:r w:rsidRPr="00AB4622">
                        <w:rPr>
                          <w:rFonts w:ascii="Consolas" w:hAnsi="Consolas" w:cs="Consolas"/>
                          <w:color w:val="008000"/>
                          <w:sz w:val="20"/>
                          <w:szCs w:val="19"/>
                          <w:lang w:bidi="ar-SA"/>
                        </w:rPr>
                        <w:t>//Thêm '0' vào phần nguyên của afd.</w:t>
                      </w:r>
                    </w:p>
                    <w:p w14:paraId="3CFE076F"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t>}</w:t>
                      </w:r>
                    </w:p>
                    <w:p w14:paraId="78700968" w14:textId="77777777" w:rsidR="00FA2EC1" w:rsidRPr="00AB4622" w:rsidRDefault="00FA2EC1" w:rsidP="002E1862">
                      <w:pPr>
                        <w:autoSpaceDE w:val="0"/>
                        <w:autoSpaceDN w:val="0"/>
                        <w:adjustRightInd w:val="0"/>
                        <w:spacing w:before="0" w:after="0" w:line="240" w:lineRule="auto"/>
                        <w:rPr>
                          <w:rFonts w:ascii="Consolas" w:hAnsi="Consolas" w:cs="Consolas"/>
                          <w:color w:val="000000"/>
                          <w:sz w:val="20"/>
                          <w:szCs w:val="19"/>
                          <w:lang w:bidi="ar-SA"/>
                        </w:rPr>
                      </w:pPr>
                      <w:r w:rsidRPr="00AB4622">
                        <w:rPr>
                          <w:rFonts w:ascii="Consolas" w:hAnsi="Consolas" w:cs="Consolas"/>
                          <w:color w:val="000000"/>
                          <w:sz w:val="20"/>
                          <w:szCs w:val="19"/>
                          <w:lang w:bidi="ar-SA"/>
                        </w:rPr>
                        <w:tab/>
                      </w:r>
                      <w:r w:rsidRPr="00AB4622">
                        <w:rPr>
                          <w:rFonts w:ascii="Consolas" w:hAnsi="Consolas" w:cs="Consolas"/>
                          <w:color w:val="808080"/>
                          <w:sz w:val="20"/>
                          <w:szCs w:val="19"/>
                          <w:lang w:bidi="ar-SA"/>
                        </w:rPr>
                        <w:t>afd</w:t>
                      </w:r>
                      <w:r w:rsidRPr="00AB4622">
                        <w:rPr>
                          <w:rFonts w:ascii="Consolas" w:hAnsi="Consolas" w:cs="Consolas"/>
                          <w:color w:val="000000"/>
                          <w:sz w:val="20"/>
                          <w:szCs w:val="19"/>
                          <w:lang w:bidi="ar-SA"/>
                        </w:rPr>
                        <w:t xml:space="preserve"> </w:t>
                      </w:r>
                      <w:r w:rsidRPr="00AB4622">
                        <w:rPr>
                          <w:rFonts w:ascii="Consolas" w:hAnsi="Consolas" w:cs="Consolas"/>
                          <w:color w:val="008080"/>
                          <w:sz w:val="20"/>
                          <w:szCs w:val="19"/>
                          <w:lang w:bidi="ar-SA"/>
                        </w:rPr>
                        <w:t>=</w:t>
                      </w:r>
                      <w:r w:rsidRPr="00AB4622">
                        <w:rPr>
                          <w:rFonts w:ascii="Consolas" w:hAnsi="Consolas" w:cs="Consolas"/>
                          <w:color w:val="000000"/>
                          <w:sz w:val="20"/>
                          <w:szCs w:val="19"/>
                          <w:lang w:bidi="ar-SA"/>
                        </w:rPr>
                        <w:t xml:space="preserve"> res;</w:t>
                      </w:r>
                    </w:p>
                    <w:p w14:paraId="7D25E40C" w14:textId="77777777" w:rsidR="00FA2EC1" w:rsidRPr="00AB4622" w:rsidRDefault="00FA2EC1" w:rsidP="002E1862">
                      <w:pPr>
                        <w:pStyle w:val="FontCodeVisual"/>
                      </w:pPr>
                      <w:r w:rsidRPr="00AB4622">
                        <w:rPr>
                          <w:color w:val="000000"/>
                          <w:sz w:val="20"/>
                        </w:rPr>
                        <w:t>}</w:t>
                      </w:r>
                    </w:p>
                  </w:txbxContent>
                </v:textbox>
                <w10:anchorlock/>
              </v:shape>
            </w:pict>
          </mc:Fallback>
        </mc:AlternateContent>
      </w:r>
    </w:p>
    <w:p w14:paraId="46B7A8C6" w14:textId="77777777" w:rsidR="002E1862" w:rsidRDefault="002E1862" w:rsidP="002E1862">
      <w:r>
        <w:t>Hàm thực hiện c</w:t>
      </w:r>
      <w:r w:rsidRPr="00AB4622">
        <w:t>huyển về dạng nhị phân của những số sau dấu phẩy bằng cách nhân 2 rồi lấy phần nguyên.</w:t>
      </w:r>
      <w:r>
        <w:t xml:space="preserve"> Biến j lưu giá trị số trích từ xâu afd. Biến res lưu kết quả chuyển đổi. </w:t>
      </w:r>
    </w:p>
    <w:p w14:paraId="0ED27DAA" w14:textId="77777777" w:rsidR="002E1862" w:rsidRDefault="002E1862" w:rsidP="002E1862">
      <w:r>
        <w:t>Ta thực hiện nhân cho 2 đến khi res chứa 112 – Nexp số. Vì ta có thể chuyển từ bfd sang cho afd Nexp số. Sau mỗi lần nhân 2, ta lấy giá trị phần nguyên ở afd (chắc chắn chỉ bao gồm ‘1’ hoặc ‘0’). Lấy (đọc và xóa) xong, chúng ta thêm ‘0’ và đầu để thực hiện phép nhân 2 cho chính xác.</w:t>
      </w:r>
    </w:p>
    <w:p w14:paraId="3C2B8C0B" w14:textId="77777777" w:rsidR="002E1862" w:rsidRDefault="002E1862" w:rsidP="002E1862">
      <w:r>
        <w:t>Gán afd = res.</w:t>
      </w:r>
    </w:p>
    <w:p w14:paraId="6DA85F0E" w14:textId="77777777" w:rsidR="002E1862" w:rsidRDefault="002E1862" w:rsidP="002E1862">
      <w:pPr>
        <w:pStyle w:val="mc3"/>
      </w:pPr>
      <w:bookmarkStart w:id="21" w:name="_Toc510188026"/>
      <w:r>
        <w:t>HÀM NORMALIZEBIN</w:t>
      </w:r>
      <w:bookmarkEnd w:id="21"/>
    </w:p>
    <w:p w14:paraId="6F538CDA" w14:textId="77777777" w:rsidR="002E1862" w:rsidRDefault="002E1862" w:rsidP="002E1862">
      <w:r>
        <w:t xml:space="preserve">Xét </w:t>
      </w:r>
      <w:r w:rsidRPr="00E84401">
        <w:rPr>
          <w:b/>
        </w:rPr>
        <w:t>hàm normalizeBin</w:t>
      </w:r>
      <w:r>
        <w:t>:</w:t>
      </w:r>
    </w:p>
    <w:p w14:paraId="734F6F45" w14:textId="77777777" w:rsidR="002E1862" w:rsidRDefault="002E1862" w:rsidP="002E1862">
      <w:r>
        <w:rPr>
          <w:noProof/>
        </w:rPr>
        <w:lastRenderedPageBreak/>
        <mc:AlternateContent>
          <mc:Choice Requires="wps">
            <w:drawing>
              <wp:inline distT="0" distB="0" distL="0" distR="0" wp14:anchorId="0F007757" wp14:editId="1FEEF1F0">
                <wp:extent cx="6191250" cy="4867275"/>
                <wp:effectExtent l="0" t="0" r="19050" b="28575"/>
                <wp:docPr id="10" name="Text Box 10"/>
                <wp:cNvGraphicFramePr/>
                <a:graphic xmlns:a="http://schemas.openxmlformats.org/drawingml/2006/main">
                  <a:graphicData uri="http://schemas.microsoft.com/office/word/2010/wordprocessingShape">
                    <wps:wsp>
                      <wps:cNvSpPr txBox="1"/>
                      <wps:spPr>
                        <a:xfrm>
                          <a:off x="0" y="0"/>
                          <a:ext cx="6191250" cy="48672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1AA9792" w14:textId="77777777" w:rsidR="00FA2EC1" w:rsidRPr="00DA7FBB" w:rsidRDefault="00FA2EC1" w:rsidP="002E1862">
                            <w:pPr>
                              <w:pStyle w:val="FontCodeVisual"/>
                              <w:rPr>
                                <w:sz w:val="20"/>
                              </w:rPr>
                            </w:pPr>
                            <w:r w:rsidRPr="00DA7FBB">
                              <w:rPr>
                                <w:color w:val="0000FF"/>
                                <w:sz w:val="20"/>
                              </w:rPr>
                              <w:t>void</w:t>
                            </w:r>
                            <w:r w:rsidRPr="00DA7FBB">
                              <w:rPr>
                                <w:sz w:val="20"/>
                              </w:rPr>
                              <w:t xml:space="preserve"> </w:t>
                            </w:r>
                            <w:proofErr w:type="gramStart"/>
                            <w:r w:rsidRPr="00DA7FBB">
                              <w:rPr>
                                <w:sz w:val="20"/>
                              </w:rPr>
                              <w:t>normalizeBin(</w:t>
                            </w:r>
                            <w:proofErr w:type="gramEnd"/>
                            <w:r w:rsidRPr="00DA7FBB">
                              <w:rPr>
                                <w:color w:val="2B91AF"/>
                                <w:sz w:val="20"/>
                              </w:rPr>
                              <w:t>string</w:t>
                            </w:r>
                            <w:r w:rsidRPr="00DA7FBB">
                              <w:rPr>
                                <w:sz w:val="20"/>
                              </w:rPr>
                              <w:t xml:space="preserve"> &amp;</w:t>
                            </w:r>
                            <w:r w:rsidRPr="00DA7FBB">
                              <w:rPr>
                                <w:color w:val="808080"/>
                                <w:sz w:val="20"/>
                              </w:rPr>
                              <w:t>a</w:t>
                            </w:r>
                            <w:r w:rsidRPr="00DA7FBB">
                              <w:rPr>
                                <w:sz w:val="20"/>
                              </w:rPr>
                              <w:t>)</w:t>
                            </w:r>
                          </w:p>
                          <w:p w14:paraId="78859593" w14:textId="77777777" w:rsidR="00FA2EC1" w:rsidRPr="00DA7FBB" w:rsidRDefault="00FA2EC1" w:rsidP="002E1862">
                            <w:pPr>
                              <w:pStyle w:val="FontCodeVisual"/>
                              <w:rPr>
                                <w:sz w:val="20"/>
                              </w:rPr>
                            </w:pPr>
                            <w:r w:rsidRPr="00DA7FBB">
                              <w:rPr>
                                <w:sz w:val="20"/>
                              </w:rPr>
                              <w:t>{</w:t>
                            </w:r>
                          </w:p>
                          <w:p w14:paraId="37C82AEE" w14:textId="77777777" w:rsidR="00FA2EC1" w:rsidRPr="00DA7FBB" w:rsidRDefault="00FA2EC1" w:rsidP="002E1862">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1523B020" w14:textId="77777777" w:rsidR="00FA2EC1" w:rsidRPr="00DA7FBB" w:rsidRDefault="00FA2EC1" w:rsidP="002E1862">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15286FEE" w14:textId="77777777" w:rsidR="00FA2EC1" w:rsidRPr="00DA7FBB" w:rsidRDefault="00FA2EC1" w:rsidP="002E1862">
                            <w:pPr>
                              <w:pStyle w:val="FontCodeVisual"/>
                              <w:rPr>
                                <w:sz w:val="20"/>
                              </w:rPr>
                            </w:pPr>
                            <w:r w:rsidRPr="00DA7FBB">
                              <w:rPr>
                                <w:sz w:val="20"/>
                              </w:rPr>
                              <w:tab/>
                            </w:r>
                            <w:r w:rsidRPr="00DA7FBB">
                              <w:rPr>
                                <w:color w:val="0000FF"/>
                                <w:sz w:val="20"/>
                              </w:rPr>
                              <w:t>int</w:t>
                            </w:r>
                            <w:r w:rsidRPr="00DA7FBB">
                              <w:rPr>
                                <w:sz w:val="20"/>
                              </w:rPr>
                              <w:t xml:space="preserve"> i;</w:t>
                            </w:r>
                          </w:p>
                          <w:p w14:paraId="4B5AA8B2" w14:textId="77777777" w:rsidR="00FA2EC1" w:rsidRPr="00DA7FBB" w:rsidRDefault="00FA2EC1" w:rsidP="002E1862">
                            <w:pPr>
                              <w:pStyle w:val="FontCodeVisual"/>
                              <w:rPr>
                                <w:sz w:val="20"/>
                              </w:rPr>
                            </w:pPr>
                            <w:r w:rsidRPr="00DA7FBB">
                              <w:rPr>
                                <w:sz w:val="20"/>
                              </w:rPr>
                              <w:tab/>
                            </w:r>
                            <w:r w:rsidRPr="00DA7FBB">
                              <w:rPr>
                                <w:color w:val="008000"/>
                                <w:sz w:val="20"/>
                              </w:rPr>
                              <w:t>//Tách thành 2 phần: Trước dấu phẩy và sau dấu phẩy.</w:t>
                            </w:r>
                          </w:p>
                          <w:p w14:paraId="70068715" w14:textId="77777777" w:rsidR="00FA2EC1" w:rsidRPr="00DA7FBB" w:rsidRDefault="00FA2EC1" w:rsidP="002E1862">
                            <w:pPr>
                              <w:pStyle w:val="FontCodeVisual"/>
                              <w:rPr>
                                <w:sz w:val="20"/>
                              </w:rPr>
                            </w:pPr>
                            <w:r w:rsidRPr="00DA7FBB">
                              <w:rPr>
                                <w:sz w:val="20"/>
                              </w:rPr>
                              <w:tab/>
                            </w:r>
                            <w:r w:rsidRPr="00DA7FBB">
                              <w:rPr>
                                <w:color w:val="0000FF"/>
                                <w:sz w:val="20"/>
                              </w:rPr>
                              <w:t>for</w:t>
                            </w:r>
                            <w:r w:rsidRPr="00DA7FBB">
                              <w:rPr>
                                <w:sz w:val="20"/>
                              </w:rPr>
                              <w:t xml:space="preserve"> (i = 0; i &lt; </w:t>
                            </w:r>
                            <w:proofErr w:type="gramStart"/>
                            <w:r w:rsidRPr="00DA7FBB">
                              <w:rPr>
                                <w:color w:val="808080"/>
                                <w:sz w:val="20"/>
                              </w:rPr>
                              <w:t>a</w:t>
                            </w:r>
                            <w:r w:rsidRPr="00DA7FBB">
                              <w:rPr>
                                <w:sz w:val="20"/>
                              </w:rPr>
                              <w:t>.length</w:t>
                            </w:r>
                            <w:proofErr w:type="gramEnd"/>
                            <w:r w:rsidRPr="00DA7FBB">
                              <w:rPr>
                                <w:sz w:val="20"/>
                              </w:rPr>
                              <w:t xml:space="preserve">()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45792957" w14:textId="77777777" w:rsidR="00FA2EC1" w:rsidRPr="00DA7FBB" w:rsidRDefault="00FA2EC1" w:rsidP="002E1862">
                            <w:pPr>
                              <w:pStyle w:val="FontCodeVisual"/>
                              <w:rPr>
                                <w:sz w:val="20"/>
                              </w:rPr>
                            </w:pPr>
                            <w:r w:rsidRPr="00DA7FBB">
                              <w:rPr>
                                <w:sz w:val="20"/>
                              </w:rPr>
                              <w:tab/>
                            </w:r>
                            <w:r w:rsidRPr="00DA7FBB">
                              <w:rPr>
                                <w:color w:val="0000FF"/>
                                <w:sz w:val="20"/>
                              </w:rPr>
                              <w:t>for</w:t>
                            </w:r>
                            <w:r w:rsidRPr="00DA7FBB">
                              <w:rPr>
                                <w:sz w:val="20"/>
                              </w:rPr>
                              <w:t xml:space="preserve"> (i = i + 1; i &lt; </w:t>
                            </w:r>
                            <w:proofErr w:type="gramStart"/>
                            <w:r w:rsidRPr="00DA7FBB">
                              <w:rPr>
                                <w:color w:val="808080"/>
                                <w:sz w:val="20"/>
                              </w:rPr>
                              <w:t>a</w:t>
                            </w:r>
                            <w:r w:rsidRPr="00DA7FBB">
                              <w:rPr>
                                <w:sz w:val="20"/>
                              </w:rPr>
                              <w:t>.length</w:t>
                            </w:r>
                            <w:proofErr w:type="gramEnd"/>
                            <w:r w:rsidRPr="00DA7FBB">
                              <w:rPr>
                                <w:sz w:val="20"/>
                              </w:rPr>
                              <w:t>();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5433BA0F" w14:textId="77777777" w:rsidR="00FA2EC1" w:rsidRPr="00DA7FBB" w:rsidRDefault="00FA2EC1" w:rsidP="002E1862">
                            <w:pPr>
                              <w:pStyle w:val="FontCodeVisual"/>
                              <w:rPr>
                                <w:sz w:val="20"/>
                              </w:rPr>
                            </w:pPr>
                          </w:p>
                          <w:p w14:paraId="5F75A7EA"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bfd.length</w:t>
                            </w:r>
                            <w:proofErr w:type="gramEnd"/>
                            <w:r w:rsidRPr="00DA7FBB">
                              <w:rPr>
                                <w:sz w:val="20"/>
                              </w:rPr>
                              <w:t xml:space="preserve">() &gt; 1) </w:t>
                            </w:r>
                            <w:r w:rsidRPr="00DA7FBB">
                              <w:rPr>
                                <w:color w:val="008000"/>
                                <w:sz w:val="20"/>
                              </w:rPr>
                              <w:t xml:space="preserve">//Chuyển về dạng x.xxxxx tức là bfd có 1 kí tự duy nhất. </w:t>
                            </w:r>
                          </w:p>
                          <w:p w14:paraId="3FB7AD60" w14:textId="77777777" w:rsidR="00FA2EC1" w:rsidRPr="00DA7FBB" w:rsidRDefault="00FA2EC1" w:rsidP="002E1862">
                            <w:pPr>
                              <w:pStyle w:val="FontCodeVisual"/>
                              <w:rPr>
                                <w:sz w:val="20"/>
                              </w:rPr>
                            </w:pPr>
                            <w:r w:rsidRPr="00DA7FBB">
                              <w:rPr>
                                <w:sz w:val="20"/>
                              </w:rPr>
                              <w:tab/>
                              <w:t>{</w:t>
                            </w:r>
                          </w:p>
                          <w:p w14:paraId="04830EE6" w14:textId="77777777" w:rsidR="00FA2EC1" w:rsidRPr="00DA7FBB" w:rsidRDefault="00FA2EC1" w:rsidP="002E1862">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w:t>
                            </w:r>
                            <w:proofErr w:type="gramStart"/>
                            <w:r w:rsidRPr="00DA7FBB">
                              <w:rPr>
                                <w:sz w:val="20"/>
                              </w:rPr>
                              <w:t>bfd.length</w:t>
                            </w:r>
                            <w:proofErr w:type="gramEnd"/>
                            <w:r w:rsidRPr="00DA7FBB">
                              <w:rPr>
                                <w:sz w:val="20"/>
                              </w:rPr>
                              <w:t>()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32DF4AEC" w14:textId="77777777" w:rsidR="00FA2EC1" w:rsidRPr="00DA7FBB" w:rsidRDefault="00FA2EC1" w:rsidP="002E1862">
                            <w:pPr>
                              <w:pStyle w:val="FontCodeVisual"/>
                              <w:rPr>
                                <w:sz w:val="20"/>
                              </w:rPr>
                            </w:pPr>
                            <w:r w:rsidRPr="00DA7FBB">
                              <w:rPr>
                                <w:sz w:val="20"/>
                              </w:rPr>
                              <w:tab/>
                            </w:r>
                            <w:r w:rsidRPr="00DA7FBB">
                              <w:rPr>
                                <w:sz w:val="20"/>
                              </w:rPr>
                              <w:tab/>
                            </w:r>
                            <w:proofErr w:type="gramStart"/>
                            <w:r w:rsidRPr="00DA7FBB">
                              <w:rPr>
                                <w:sz w:val="20"/>
                              </w:rPr>
                              <w:t>afd.insert</w:t>
                            </w:r>
                            <w:proofErr w:type="gramEnd"/>
                            <w:r w:rsidRPr="00DA7FBB">
                              <w:rPr>
                                <w:sz w:val="20"/>
                              </w:rPr>
                              <w: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B4A1082" w14:textId="77777777" w:rsidR="00FA2EC1" w:rsidRPr="00DA7FBB" w:rsidRDefault="00FA2EC1" w:rsidP="002E1862">
                            <w:pPr>
                              <w:pStyle w:val="FontCodeVisual"/>
                              <w:rPr>
                                <w:sz w:val="20"/>
                              </w:rPr>
                            </w:pPr>
                            <w:r w:rsidRPr="00DA7FBB">
                              <w:rPr>
                                <w:sz w:val="20"/>
                              </w:rPr>
                              <w:tab/>
                            </w:r>
                            <w:r w:rsidRPr="00DA7FBB">
                              <w:rPr>
                                <w:sz w:val="20"/>
                              </w:rPr>
                              <w:tab/>
                            </w:r>
                            <w:proofErr w:type="gramStart"/>
                            <w:r w:rsidRPr="00DA7FBB">
                              <w:rPr>
                                <w:sz w:val="20"/>
                              </w:rPr>
                              <w:t>bfd.erase</w:t>
                            </w:r>
                            <w:proofErr w:type="gramEnd"/>
                            <w:r w:rsidRPr="00DA7FBB">
                              <w:rPr>
                                <w:sz w:val="20"/>
                              </w:rPr>
                              <w:t xml:space="preserve">(bfd.length() - 1); </w:t>
                            </w:r>
                            <w:r w:rsidRPr="00DA7FBB">
                              <w:rPr>
                                <w:color w:val="008000"/>
                                <w:sz w:val="20"/>
                              </w:rPr>
                              <w:t>//Xóa số trước dấu phẩy. (Xóa cuối bfd).</w:t>
                            </w:r>
                          </w:p>
                          <w:p w14:paraId="23681DBA" w14:textId="77777777" w:rsidR="00FA2EC1" w:rsidRPr="00DA7FBB" w:rsidRDefault="00FA2EC1" w:rsidP="002E1862">
                            <w:pPr>
                              <w:pStyle w:val="FontCodeVisual"/>
                              <w:rPr>
                                <w:sz w:val="20"/>
                              </w:rPr>
                            </w:pPr>
                            <w:r w:rsidRPr="00DA7FBB">
                              <w:rPr>
                                <w:sz w:val="20"/>
                              </w:rPr>
                              <w:tab/>
                              <w:t>}</w:t>
                            </w:r>
                          </w:p>
                          <w:p w14:paraId="6C491B85" w14:textId="77777777" w:rsidR="00FA2EC1" w:rsidRPr="00DA7FBB" w:rsidRDefault="00FA2EC1" w:rsidP="002E1862">
                            <w:pPr>
                              <w:pStyle w:val="FontCodeVisual"/>
                              <w:rPr>
                                <w:sz w:val="20"/>
                              </w:rPr>
                            </w:pPr>
                          </w:p>
                          <w:p w14:paraId="4BB1AAF0" w14:textId="77777777" w:rsidR="00FA2EC1" w:rsidRPr="00DA7FBB" w:rsidRDefault="00FA2EC1" w:rsidP="002E1862">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9F78922"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2854D64A"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 xml:space="preserve">()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9AD8EF3" w14:textId="77777777" w:rsidR="00FA2EC1" w:rsidRPr="00DA7FBB" w:rsidRDefault="00FA2EC1" w:rsidP="002E1862">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7251F7B6" w14:textId="77777777" w:rsidR="00FA2EC1" w:rsidRPr="00DA7FBB" w:rsidRDefault="00FA2EC1" w:rsidP="002E1862">
                            <w:pPr>
                              <w:pStyle w:val="FontCodeVisual"/>
                              <w:rPr>
                                <w:sz w:val="20"/>
                              </w:rPr>
                            </w:pPr>
                            <w:r w:rsidRPr="00DA7FBB">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007757" id="Text Box 10" o:spid="_x0000_s1065" type="#_x0000_t202" style="width:487.5pt;height:3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" fillcolor="white [3201]" strokecolor="#00a0b8 [3204]" strokeweight=".5pt">
                <v:textbox>
                  <w:txbxContent>
                    <w:p w14:paraId="31AA9792" w14:textId="77777777" w:rsidR="00FA2EC1" w:rsidRPr="00DA7FBB" w:rsidRDefault="00FA2EC1" w:rsidP="002E1862">
                      <w:pPr>
                        <w:pStyle w:val="FontCodeVisual"/>
                        <w:rPr>
                          <w:sz w:val="20"/>
                        </w:rPr>
                      </w:pPr>
                      <w:r w:rsidRPr="00DA7FBB">
                        <w:rPr>
                          <w:color w:val="0000FF"/>
                          <w:sz w:val="20"/>
                        </w:rPr>
                        <w:t>void</w:t>
                      </w:r>
                      <w:r w:rsidRPr="00DA7FBB">
                        <w:rPr>
                          <w:sz w:val="20"/>
                        </w:rPr>
                        <w:t xml:space="preserve"> </w:t>
                      </w:r>
                      <w:proofErr w:type="gramStart"/>
                      <w:r w:rsidRPr="00DA7FBB">
                        <w:rPr>
                          <w:sz w:val="20"/>
                        </w:rPr>
                        <w:t>normalizeBin(</w:t>
                      </w:r>
                      <w:proofErr w:type="gramEnd"/>
                      <w:r w:rsidRPr="00DA7FBB">
                        <w:rPr>
                          <w:color w:val="2B91AF"/>
                          <w:sz w:val="20"/>
                        </w:rPr>
                        <w:t>string</w:t>
                      </w:r>
                      <w:r w:rsidRPr="00DA7FBB">
                        <w:rPr>
                          <w:sz w:val="20"/>
                        </w:rPr>
                        <w:t xml:space="preserve"> &amp;</w:t>
                      </w:r>
                      <w:r w:rsidRPr="00DA7FBB">
                        <w:rPr>
                          <w:color w:val="808080"/>
                          <w:sz w:val="20"/>
                        </w:rPr>
                        <w:t>a</w:t>
                      </w:r>
                      <w:r w:rsidRPr="00DA7FBB">
                        <w:rPr>
                          <w:sz w:val="20"/>
                        </w:rPr>
                        <w:t>)</w:t>
                      </w:r>
                    </w:p>
                    <w:p w14:paraId="78859593" w14:textId="77777777" w:rsidR="00FA2EC1" w:rsidRPr="00DA7FBB" w:rsidRDefault="00FA2EC1" w:rsidP="002E1862">
                      <w:pPr>
                        <w:pStyle w:val="FontCodeVisual"/>
                        <w:rPr>
                          <w:sz w:val="20"/>
                        </w:rPr>
                      </w:pPr>
                      <w:r w:rsidRPr="00DA7FBB">
                        <w:rPr>
                          <w:sz w:val="20"/>
                        </w:rPr>
                        <w:t>{</w:t>
                      </w:r>
                    </w:p>
                    <w:p w14:paraId="37C82AEE" w14:textId="77777777" w:rsidR="00FA2EC1" w:rsidRPr="00DA7FBB" w:rsidRDefault="00FA2EC1" w:rsidP="002E1862">
                      <w:pPr>
                        <w:pStyle w:val="FontCodeVisual"/>
                        <w:rPr>
                          <w:sz w:val="20"/>
                        </w:rPr>
                      </w:pPr>
                      <w:r w:rsidRPr="00DA7FBB">
                        <w:rPr>
                          <w:sz w:val="20"/>
                        </w:rPr>
                        <w:tab/>
                      </w:r>
                      <w:r w:rsidRPr="00DA7FBB">
                        <w:rPr>
                          <w:color w:val="2B91AF"/>
                          <w:sz w:val="20"/>
                        </w:rPr>
                        <w:t>string</w:t>
                      </w:r>
                      <w:r w:rsidRPr="00DA7FBB">
                        <w:rPr>
                          <w:sz w:val="20"/>
                        </w:rPr>
                        <w:t xml:space="preserve"> bfd = </w:t>
                      </w:r>
                      <w:r w:rsidRPr="00DA7FBB">
                        <w:rPr>
                          <w:color w:val="A31515"/>
                          <w:sz w:val="20"/>
                        </w:rPr>
                        <w:t>""</w:t>
                      </w:r>
                      <w:r w:rsidRPr="00DA7FBB">
                        <w:rPr>
                          <w:sz w:val="20"/>
                        </w:rPr>
                        <w:t xml:space="preserve">, afd = </w:t>
                      </w:r>
                      <w:r w:rsidRPr="00DA7FBB">
                        <w:rPr>
                          <w:color w:val="A31515"/>
                          <w:sz w:val="20"/>
                        </w:rPr>
                        <w:t>"."</w:t>
                      </w:r>
                      <w:r w:rsidRPr="00DA7FBB">
                        <w:rPr>
                          <w:sz w:val="20"/>
                        </w:rPr>
                        <w:t xml:space="preserve">; </w:t>
                      </w:r>
                      <w:r w:rsidRPr="00DA7FBB">
                        <w:rPr>
                          <w:color w:val="008000"/>
                          <w:sz w:val="20"/>
                        </w:rPr>
                        <w:t xml:space="preserve">//bfd: lưu số trước dấu phẩy </w:t>
                      </w:r>
                    </w:p>
                    <w:p w14:paraId="1523B020" w14:textId="77777777" w:rsidR="00FA2EC1" w:rsidRPr="00DA7FBB" w:rsidRDefault="00FA2EC1" w:rsidP="002E1862">
                      <w:pPr>
                        <w:pStyle w:val="FontCodeVisual"/>
                        <w:rPr>
                          <w:sz w:val="20"/>
                        </w:rPr>
                      </w:pP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sz w:val="20"/>
                        </w:rPr>
                        <w:tab/>
                      </w:r>
                      <w:r w:rsidRPr="00DA7FBB">
                        <w:rPr>
                          <w:color w:val="008000"/>
                          <w:sz w:val="20"/>
                        </w:rPr>
                        <w:t>//afd: lưu số sau dấu phẩy</w:t>
                      </w:r>
                    </w:p>
                    <w:p w14:paraId="15286FEE" w14:textId="77777777" w:rsidR="00FA2EC1" w:rsidRPr="00DA7FBB" w:rsidRDefault="00FA2EC1" w:rsidP="002E1862">
                      <w:pPr>
                        <w:pStyle w:val="FontCodeVisual"/>
                        <w:rPr>
                          <w:sz w:val="20"/>
                        </w:rPr>
                      </w:pPr>
                      <w:r w:rsidRPr="00DA7FBB">
                        <w:rPr>
                          <w:sz w:val="20"/>
                        </w:rPr>
                        <w:tab/>
                      </w:r>
                      <w:r w:rsidRPr="00DA7FBB">
                        <w:rPr>
                          <w:color w:val="0000FF"/>
                          <w:sz w:val="20"/>
                        </w:rPr>
                        <w:t>int</w:t>
                      </w:r>
                      <w:r w:rsidRPr="00DA7FBB">
                        <w:rPr>
                          <w:sz w:val="20"/>
                        </w:rPr>
                        <w:t xml:space="preserve"> i;</w:t>
                      </w:r>
                    </w:p>
                    <w:p w14:paraId="4B5AA8B2" w14:textId="77777777" w:rsidR="00FA2EC1" w:rsidRPr="00DA7FBB" w:rsidRDefault="00FA2EC1" w:rsidP="002E1862">
                      <w:pPr>
                        <w:pStyle w:val="FontCodeVisual"/>
                        <w:rPr>
                          <w:sz w:val="20"/>
                        </w:rPr>
                      </w:pPr>
                      <w:r w:rsidRPr="00DA7FBB">
                        <w:rPr>
                          <w:sz w:val="20"/>
                        </w:rPr>
                        <w:tab/>
                      </w:r>
                      <w:r w:rsidRPr="00DA7FBB">
                        <w:rPr>
                          <w:color w:val="008000"/>
                          <w:sz w:val="20"/>
                        </w:rPr>
                        <w:t>//Tách thành 2 phần: Trước dấu phẩy và sau dấu phẩy.</w:t>
                      </w:r>
                    </w:p>
                    <w:p w14:paraId="70068715" w14:textId="77777777" w:rsidR="00FA2EC1" w:rsidRPr="00DA7FBB" w:rsidRDefault="00FA2EC1" w:rsidP="002E1862">
                      <w:pPr>
                        <w:pStyle w:val="FontCodeVisual"/>
                        <w:rPr>
                          <w:sz w:val="20"/>
                        </w:rPr>
                      </w:pPr>
                      <w:r w:rsidRPr="00DA7FBB">
                        <w:rPr>
                          <w:sz w:val="20"/>
                        </w:rPr>
                        <w:tab/>
                      </w:r>
                      <w:r w:rsidRPr="00DA7FBB">
                        <w:rPr>
                          <w:color w:val="0000FF"/>
                          <w:sz w:val="20"/>
                        </w:rPr>
                        <w:t>for</w:t>
                      </w:r>
                      <w:r w:rsidRPr="00DA7FBB">
                        <w:rPr>
                          <w:sz w:val="20"/>
                        </w:rPr>
                        <w:t xml:space="preserve"> (i = 0; i &lt; </w:t>
                      </w:r>
                      <w:proofErr w:type="gramStart"/>
                      <w:r w:rsidRPr="00DA7FBB">
                        <w:rPr>
                          <w:color w:val="808080"/>
                          <w:sz w:val="20"/>
                        </w:rPr>
                        <w:t>a</w:t>
                      </w:r>
                      <w:r w:rsidRPr="00DA7FBB">
                        <w:rPr>
                          <w:sz w:val="20"/>
                        </w:rPr>
                        <w:t>.length</w:t>
                      </w:r>
                      <w:proofErr w:type="gramEnd"/>
                      <w:r w:rsidRPr="00DA7FBB">
                        <w:rPr>
                          <w:sz w:val="20"/>
                        </w:rPr>
                        <w:t xml:space="preserve">() &amp;&amp; </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 </w:t>
                      </w:r>
                      <w:r w:rsidRPr="00DA7FBB">
                        <w:rPr>
                          <w:color w:val="A31515"/>
                          <w:sz w:val="20"/>
                        </w:rPr>
                        <w:t>'.'</w:t>
                      </w:r>
                      <w:r w:rsidRPr="00DA7FBB">
                        <w:rPr>
                          <w:sz w:val="20"/>
                        </w:rPr>
                        <w:t>; i++) bfd.push_back(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trước dấu phẩy.</w:t>
                      </w:r>
                    </w:p>
                    <w:p w14:paraId="45792957" w14:textId="77777777" w:rsidR="00FA2EC1" w:rsidRPr="00DA7FBB" w:rsidRDefault="00FA2EC1" w:rsidP="002E1862">
                      <w:pPr>
                        <w:pStyle w:val="FontCodeVisual"/>
                        <w:rPr>
                          <w:sz w:val="20"/>
                        </w:rPr>
                      </w:pPr>
                      <w:r w:rsidRPr="00DA7FBB">
                        <w:rPr>
                          <w:sz w:val="20"/>
                        </w:rPr>
                        <w:tab/>
                      </w:r>
                      <w:r w:rsidRPr="00DA7FBB">
                        <w:rPr>
                          <w:color w:val="0000FF"/>
                          <w:sz w:val="20"/>
                        </w:rPr>
                        <w:t>for</w:t>
                      </w:r>
                      <w:r w:rsidRPr="00DA7FBB">
                        <w:rPr>
                          <w:sz w:val="20"/>
                        </w:rPr>
                        <w:t xml:space="preserve"> (i = i + 1; i &lt; </w:t>
                      </w:r>
                      <w:proofErr w:type="gramStart"/>
                      <w:r w:rsidRPr="00DA7FBB">
                        <w:rPr>
                          <w:color w:val="808080"/>
                          <w:sz w:val="20"/>
                        </w:rPr>
                        <w:t>a</w:t>
                      </w:r>
                      <w:r w:rsidRPr="00DA7FBB">
                        <w:rPr>
                          <w:sz w:val="20"/>
                        </w:rPr>
                        <w:t>.length</w:t>
                      </w:r>
                      <w:proofErr w:type="gramEnd"/>
                      <w:r w:rsidRPr="00DA7FBB">
                        <w:rPr>
                          <w:sz w:val="20"/>
                        </w:rPr>
                        <w:t>(); i++) afd.push_back(</w:t>
                      </w:r>
                      <w:r w:rsidRPr="00DA7FBB">
                        <w:rPr>
                          <w:color w:val="808080"/>
                          <w:sz w:val="20"/>
                        </w:rPr>
                        <w:t>a</w:t>
                      </w:r>
                      <w:r w:rsidRPr="00DA7FBB">
                        <w:rPr>
                          <w:color w:val="008080"/>
                          <w:sz w:val="20"/>
                        </w:rPr>
                        <w:t>[</w:t>
                      </w:r>
                      <w:r w:rsidRPr="00DA7FBB">
                        <w:rPr>
                          <w:sz w:val="20"/>
                        </w:rPr>
                        <w:t>i</w:t>
                      </w:r>
                      <w:r w:rsidRPr="00DA7FBB">
                        <w:rPr>
                          <w:color w:val="008080"/>
                          <w:sz w:val="20"/>
                        </w:rPr>
                        <w:t>]</w:t>
                      </w:r>
                      <w:r w:rsidRPr="00DA7FBB">
                        <w:rPr>
                          <w:sz w:val="20"/>
                        </w:rPr>
                        <w:t xml:space="preserve">); </w:t>
                      </w:r>
                      <w:r w:rsidRPr="00DA7FBB">
                        <w:rPr>
                          <w:color w:val="008000"/>
                          <w:sz w:val="20"/>
                        </w:rPr>
                        <w:t>//Tách sau dấu phẩy.</w:t>
                      </w:r>
                    </w:p>
                    <w:p w14:paraId="5433BA0F" w14:textId="77777777" w:rsidR="00FA2EC1" w:rsidRPr="00DA7FBB" w:rsidRDefault="00FA2EC1" w:rsidP="002E1862">
                      <w:pPr>
                        <w:pStyle w:val="FontCodeVisual"/>
                        <w:rPr>
                          <w:sz w:val="20"/>
                        </w:rPr>
                      </w:pPr>
                    </w:p>
                    <w:p w14:paraId="5F75A7EA"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bfd.length</w:t>
                      </w:r>
                      <w:proofErr w:type="gramEnd"/>
                      <w:r w:rsidRPr="00DA7FBB">
                        <w:rPr>
                          <w:sz w:val="20"/>
                        </w:rPr>
                        <w:t xml:space="preserve">() &gt; 1) </w:t>
                      </w:r>
                      <w:r w:rsidRPr="00DA7FBB">
                        <w:rPr>
                          <w:color w:val="008000"/>
                          <w:sz w:val="20"/>
                        </w:rPr>
                        <w:t xml:space="preserve">//Chuyển về dạng x.xxxxx tức là bfd có 1 kí tự duy nhất. </w:t>
                      </w:r>
                    </w:p>
                    <w:p w14:paraId="3FB7AD60" w14:textId="77777777" w:rsidR="00FA2EC1" w:rsidRPr="00DA7FBB" w:rsidRDefault="00FA2EC1" w:rsidP="002E1862">
                      <w:pPr>
                        <w:pStyle w:val="FontCodeVisual"/>
                        <w:rPr>
                          <w:sz w:val="20"/>
                        </w:rPr>
                      </w:pPr>
                      <w:r w:rsidRPr="00DA7FBB">
                        <w:rPr>
                          <w:sz w:val="20"/>
                        </w:rPr>
                        <w:tab/>
                        <w:t>{</w:t>
                      </w:r>
                    </w:p>
                    <w:p w14:paraId="04830EE6" w14:textId="77777777" w:rsidR="00FA2EC1" w:rsidRPr="00DA7FBB" w:rsidRDefault="00FA2EC1" w:rsidP="002E1862">
                      <w:pPr>
                        <w:pStyle w:val="FontCodeVisual"/>
                        <w:rPr>
                          <w:sz w:val="20"/>
                        </w:rPr>
                      </w:pPr>
                      <w:r w:rsidRPr="00DA7FBB">
                        <w:rPr>
                          <w:sz w:val="20"/>
                        </w:rPr>
                        <w:tab/>
                      </w:r>
                      <w:r w:rsidRPr="00DA7FBB">
                        <w:rPr>
                          <w:sz w:val="20"/>
                        </w:rPr>
                        <w:tab/>
                      </w:r>
                      <w:r w:rsidRPr="00DA7FBB">
                        <w:rPr>
                          <w:color w:val="0000FF"/>
                          <w:sz w:val="20"/>
                        </w:rPr>
                        <w:t>if</w:t>
                      </w:r>
                      <w:r w:rsidRPr="00DA7FBB">
                        <w:rPr>
                          <w:sz w:val="20"/>
                        </w:rPr>
                        <w:t xml:space="preserve"> (</w:t>
                      </w:r>
                      <w:proofErr w:type="gramStart"/>
                      <w:r w:rsidRPr="00DA7FBB">
                        <w:rPr>
                          <w:sz w:val="20"/>
                        </w:rPr>
                        <w:t>bfd.length</w:t>
                      </w:r>
                      <w:proofErr w:type="gramEnd"/>
                      <w:r w:rsidRPr="00DA7FBB">
                        <w:rPr>
                          <w:sz w:val="20"/>
                        </w:rPr>
                        <w:t>() == 2 &amp;&amp; bfd</w:t>
                      </w:r>
                      <w:r w:rsidRPr="00DA7FBB">
                        <w:rPr>
                          <w:color w:val="008080"/>
                          <w:sz w:val="20"/>
                        </w:rPr>
                        <w:t>[</w:t>
                      </w:r>
                      <w:r w:rsidRPr="00DA7FBB">
                        <w:rPr>
                          <w:sz w:val="20"/>
                        </w:rPr>
                        <w:t>0</w:t>
                      </w:r>
                      <w:r w:rsidRPr="00DA7FBB">
                        <w:rPr>
                          <w:color w:val="008080"/>
                          <w:sz w:val="20"/>
                        </w:rPr>
                        <w:t>]</w:t>
                      </w:r>
                      <w:r w:rsidRPr="00DA7FBB">
                        <w:rPr>
                          <w:sz w:val="20"/>
                        </w:rPr>
                        <w:t xml:space="preserve"> == </w:t>
                      </w:r>
                      <w:r w:rsidRPr="00DA7FBB">
                        <w:rPr>
                          <w:color w:val="A31515"/>
                          <w:sz w:val="20"/>
                        </w:rPr>
                        <w:t>'-'</w:t>
                      </w:r>
                      <w:r w:rsidRPr="00DA7FBB">
                        <w:rPr>
                          <w:sz w:val="20"/>
                        </w:rPr>
                        <w:t xml:space="preserve">) </w:t>
                      </w:r>
                      <w:r w:rsidRPr="00DA7FBB">
                        <w:rPr>
                          <w:color w:val="0000FF"/>
                          <w:sz w:val="20"/>
                        </w:rPr>
                        <w:t>break</w:t>
                      </w:r>
                      <w:r w:rsidRPr="00DA7FBB">
                        <w:rPr>
                          <w:sz w:val="20"/>
                        </w:rPr>
                        <w:t xml:space="preserve">; </w:t>
                      </w:r>
                      <w:r w:rsidRPr="00DA7FBB">
                        <w:rPr>
                          <w:color w:val="008000"/>
                          <w:sz w:val="20"/>
                        </w:rPr>
                        <w:t>//Dừng khi bfd="-x"</w:t>
                      </w:r>
                    </w:p>
                    <w:p w14:paraId="32DF4AEC" w14:textId="77777777" w:rsidR="00FA2EC1" w:rsidRPr="00DA7FBB" w:rsidRDefault="00FA2EC1" w:rsidP="002E1862">
                      <w:pPr>
                        <w:pStyle w:val="FontCodeVisual"/>
                        <w:rPr>
                          <w:sz w:val="20"/>
                        </w:rPr>
                      </w:pPr>
                      <w:r w:rsidRPr="00DA7FBB">
                        <w:rPr>
                          <w:sz w:val="20"/>
                        </w:rPr>
                        <w:tab/>
                      </w:r>
                      <w:r w:rsidRPr="00DA7FBB">
                        <w:rPr>
                          <w:sz w:val="20"/>
                        </w:rPr>
                        <w:tab/>
                      </w:r>
                      <w:proofErr w:type="gramStart"/>
                      <w:r w:rsidRPr="00DA7FBB">
                        <w:rPr>
                          <w:sz w:val="20"/>
                        </w:rPr>
                        <w:t>afd.insert</w:t>
                      </w:r>
                      <w:proofErr w:type="gramEnd"/>
                      <w:r w:rsidRPr="00DA7FBB">
                        <w:rPr>
                          <w:sz w:val="20"/>
                        </w:rPr>
                        <w:t>(1, 1, bfd</w:t>
                      </w:r>
                      <w:r w:rsidRPr="00DA7FBB">
                        <w:rPr>
                          <w:color w:val="008080"/>
                          <w:sz w:val="20"/>
                        </w:rPr>
                        <w:t>[</w:t>
                      </w:r>
                      <w:r w:rsidRPr="00DA7FBB">
                        <w:rPr>
                          <w:sz w:val="20"/>
                        </w:rPr>
                        <w:t>bfd.length()-1</w:t>
                      </w:r>
                      <w:r w:rsidRPr="00DA7FBB">
                        <w:rPr>
                          <w:color w:val="008080"/>
                          <w:sz w:val="20"/>
                        </w:rPr>
                        <w:t>]</w:t>
                      </w:r>
                      <w:r w:rsidRPr="00DA7FBB">
                        <w:rPr>
                          <w:sz w:val="20"/>
                        </w:rPr>
                        <w:t xml:space="preserve">); </w:t>
                      </w:r>
                      <w:r w:rsidRPr="00DA7FBB">
                        <w:rPr>
                          <w:color w:val="008000"/>
                          <w:sz w:val="20"/>
                        </w:rPr>
                        <w:t>//Thêm số vào sau dấu phẩy. (Thêm vào đầu afd)</w:t>
                      </w:r>
                    </w:p>
                    <w:p w14:paraId="3B4A1082" w14:textId="77777777" w:rsidR="00FA2EC1" w:rsidRPr="00DA7FBB" w:rsidRDefault="00FA2EC1" w:rsidP="002E1862">
                      <w:pPr>
                        <w:pStyle w:val="FontCodeVisual"/>
                        <w:rPr>
                          <w:sz w:val="20"/>
                        </w:rPr>
                      </w:pPr>
                      <w:r w:rsidRPr="00DA7FBB">
                        <w:rPr>
                          <w:sz w:val="20"/>
                        </w:rPr>
                        <w:tab/>
                      </w:r>
                      <w:r w:rsidRPr="00DA7FBB">
                        <w:rPr>
                          <w:sz w:val="20"/>
                        </w:rPr>
                        <w:tab/>
                      </w:r>
                      <w:proofErr w:type="gramStart"/>
                      <w:r w:rsidRPr="00DA7FBB">
                        <w:rPr>
                          <w:sz w:val="20"/>
                        </w:rPr>
                        <w:t>bfd.erase</w:t>
                      </w:r>
                      <w:proofErr w:type="gramEnd"/>
                      <w:r w:rsidRPr="00DA7FBB">
                        <w:rPr>
                          <w:sz w:val="20"/>
                        </w:rPr>
                        <w:t xml:space="preserve">(bfd.length() - 1); </w:t>
                      </w:r>
                      <w:r w:rsidRPr="00DA7FBB">
                        <w:rPr>
                          <w:color w:val="008000"/>
                          <w:sz w:val="20"/>
                        </w:rPr>
                        <w:t>//Xóa số trước dấu phẩy. (Xóa cuối bfd).</w:t>
                      </w:r>
                    </w:p>
                    <w:p w14:paraId="23681DBA" w14:textId="77777777" w:rsidR="00FA2EC1" w:rsidRPr="00DA7FBB" w:rsidRDefault="00FA2EC1" w:rsidP="002E1862">
                      <w:pPr>
                        <w:pStyle w:val="FontCodeVisual"/>
                        <w:rPr>
                          <w:sz w:val="20"/>
                        </w:rPr>
                      </w:pPr>
                      <w:r w:rsidRPr="00DA7FBB">
                        <w:rPr>
                          <w:sz w:val="20"/>
                        </w:rPr>
                        <w:tab/>
                        <w:t>}</w:t>
                      </w:r>
                    </w:p>
                    <w:p w14:paraId="6C491B85" w14:textId="77777777" w:rsidR="00FA2EC1" w:rsidRPr="00DA7FBB" w:rsidRDefault="00FA2EC1" w:rsidP="002E1862">
                      <w:pPr>
                        <w:pStyle w:val="FontCodeVisual"/>
                        <w:rPr>
                          <w:sz w:val="20"/>
                        </w:rPr>
                      </w:pPr>
                    </w:p>
                    <w:p w14:paraId="4BB1AAF0" w14:textId="77777777" w:rsidR="00FA2EC1" w:rsidRPr="00DA7FBB" w:rsidRDefault="00FA2EC1" w:rsidP="002E1862">
                      <w:pPr>
                        <w:pStyle w:val="FontCodeVisual"/>
                        <w:rPr>
                          <w:sz w:val="20"/>
                        </w:rPr>
                      </w:pPr>
                      <w:r w:rsidRPr="00DA7FBB">
                        <w:rPr>
                          <w:sz w:val="20"/>
                        </w:rPr>
                        <w:tab/>
                      </w:r>
                      <w:r w:rsidRPr="00DA7FBB">
                        <w:rPr>
                          <w:color w:val="008000"/>
                          <w:sz w:val="20"/>
                        </w:rPr>
                        <w:t>//Làm cho số lượng số sau dấu phẩy bằng LENGTH_OF_AFTER_POINT_BASE_2 (=112 là số bit biểu diễn giá trị)</w:t>
                      </w:r>
                    </w:p>
                    <w:p w14:paraId="79F78922"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w:t>
                      </w:r>
                      <w:r>
                        <w:rPr>
                          <w:sz w:val="20"/>
                        </w:rPr>
                        <w:t xml:space="preserve"> - 1</w:t>
                      </w:r>
                      <w:r w:rsidRPr="00DA7FBB">
                        <w:rPr>
                          <w:sz w:val="20"/>
                        </w:rPr>
                        <w:t xml:space="preserve"> &lt; LENGTH_OF_AFTER_POINT_BASE_2) afd.push_back(</w:t>
                      </w:r>
                      <w:r w:rsidRPr="00DA7FBB">
                        <w:rPr>
                          <w:color w:val="A31515"/>
                          <w:sz w:val="20"/>
                        </w:rPr>
                        <w:t>'0'</w:t>
                      </w:r>
                      <w:r w:rsidRPr="00DA7FBB">
                        <w:rPr>
                          <w:sz w:val="20"/>
                        </w:rPr>
                        <w:t xml:space="preserve">); </w:t>
                      </w:r>
                      <w:r w:rsidRPr="00DA7FBB">
                        <w:rPr>
                          <w:color w:val="008000"/>
                          <w:sz w:val="20"/>
                        </w:rPr>
                        <w:t>//Thêm cho đủ</w:t>
                      </w:r>
                    </w:p>
                    <w:p w14:paraId="2854D64A" w14:textId="77777777" w:rsidR="00FA2EC1" w:rsidRPr="00DA7FBB" w:rsidRDefault="00FA2EC1" w:rsidP="002E1862">
                      <w:pPr>
                        <w:pStyle w:val="FontCodeVisual"/>
                        <w:rPr>
                          <w:sz w:val="20"/>
                        </w:rPr>
                      </w:pPr>
                      <w:r w:rsidRPr="00DA7FBB">
                        <w:rPr>
                          <w:sz w:val="20"/>
                        </w:rPr>
                        <w:tab/>
                      </w:r>
                      <w:r w:rsidRPr="00DA7FBB">
                        <w:rPr>
                          <w:color w:val="0000FF"/>
                          <w:sz w:val="20"/>
                        </w:rPr>
                        <w:t>while</w:t>
                      </w:r>
                      <w:r w:rsidRPr="00DA7FBB">
                        <w:rPr>
                          <w:sz w:val="20"/>
                        </w:rPr>
                        <w:t xml:space="preserve"> (</w:t>
                      </w:r>
                      <w:proofErr w:type="gramStart"/>
                      <w:r w:rsidRPr="00DA7FBB">
                        <w:rPr>
                          <w:sz w:val="20"/>
                        </w:rPr>
                        <w:t>afd.length</w:t>
                      </w:r>
                      <w:proofErr w:type="gramEnd"/>
                      <w:r w:rsidRPr="00DA7FBB">
                        <w:rPr>
                          <w:sz w:val="20"/>
                        </w:rPr>
                        <w:t xml:space="preserve">() </w:t>
                      </w:r>
                      <w:r>
                        <w:rPr>
                          <w:sz w:val="20"/>
                        </w:rPr>
                        <w:t xml:space="preserve">- 1 </w:t>
                      </w:r>
                      <w:r w:rsidRPr="00DA7FBB">
                        <w:rPr>
                          <w:sz w:val="20"/>
                        </w:rPr>
                        <w:t xml:space="preserve">&gt; LENGTH_OF_AFTER_POINT_BASE_2) afd.erase(afd.length() - 1, 1); </w:t>
                      </w:r>
                      <w:r w:rsidRPr="00DA7FBB">
                        <w:rPr>
                          <w:color w:val="008000"/>
                          <w:sz w:val="20"/>
                        </w:rPr>
                        <w:t>//Nếu dư thì xóa</w:t>
                      </w:r>
                    </w:p>
                    <w:p w14:paraId="59AD8EF3" w14:textId="77777777" w:rsidR="00FA2EC1" w:rsidRPr="00DA7FBB" w:rsidRDefault="00FA2EC1" w:rsidP="002E1862">
                      <w:pPr>
                        <w:pStyle w:val="FontCodeVisual"/>
                        <w:rPr>
                          <w:sz w:val="20"/>
                        </w:rPr>
                      </w:pPr>
                      <w:r w:rsidRPr="00DA7FBB">
                        <w:rPr>
                          <w:sz w:val="20"/>
                        </w:rPr>
                        <w:tab/>
                      </w:r>
                      <w:r w:rsidRPr="00DA7FBB">
                        <w:rPr>
                          <w:color w:val="808080"/>
                          <w:sz w:val="20"/>
                        </w:rPr>
                        <w:t>a</w:t>
                      </w:r>
                      <w:r w:rsidRPr="00DA7FBB">
                        <w:rPr>
                          <w:sz w:val="20"/>
                        </w:rPr>
                        <w:t xml:space="preserve"> </w:t>
                      </w:r>
                      <w:r w:rsidRPr="00DA7FBB">
                        <w:rPr>
                          <w:color w:val="008080"/>
                          <w:sz w:val="20"/>
                        </w:rPr>
                        <w:t>=</w:t>
                      </w:r>
                      <w:r w:rsidRPr="00DA7FBB">
                        <w:rPr>
                          <w:sz w:val="20"/>
                        </w:rPr>
                        <w:t xml:space="preserve"> bfd </w:t>
                      </w:r>
                      <w:r w:rsidRPr="00DA7FBB">
                        <w:rPr>
                          <w:color w:val="008080"/>
                          <w:sz w:val="20"/>
                        </w:rPr>
                        <w:t>+</w:t>
                      </w:r>
                      <w:r w:rsidRPr="00DA7FBB">
                        <w:rPr>
                          <w:sz w:val="20"/>
                        </w:rPr>
                        <w:t xml:space="preserve"> afd; </w:t>
                      </w:r>
                      <w:r w:rsidRPr="00DA7FBB">
                        <w:rPr>
                          <w:color w:val="008000"/>
                          <w:sz w:val="20"/>
                        </w:rPr>
                        <w:t>//Nối lại để thành chuỗi hoàn chỉnh.</w:t>
                      </w:r>
                    </w:p>
                    <w:p w14:paraId="7251F7B6" w14:textId="77777777" w:rsidR="00FA2EC1" w:rsidRPr="00DA7FBB" w:rsidRDefault="00FA2EC1" w:rsidP="002E1862">
                      <w:pPr>
                        <w:pStyle w:val="FontCodeVisual"/>
                        <w:rPr>
                          <w:sz w:val="20"/>
                        </w:rPr>
                      </w:pPr>
                      <w:r w:rsidRPr="00DA7FBB">
                        <w:rPr>
                          <w:sz w:val="20"/>
                        </w:rPr>
                        <w:t>}</w:t>
                      </w:r>
                    </w:p>
                  </w:txbxContent>
                </v:textbox>
                <w10:anchorlock/>
              </v:shape>
            </w:pict>
          </mc:Fallback>
        </mc:AlternateContent>
      </w:r>
    </w:p>
    <w:p w14:paraId="496C8F72" w14:textId="77777777" w:rsidR="002E1862" w:rsidRDefault="002E1862" w:rsidP="002E1862">
      <w:r>
        <w:t xml:space="preserve">Hàm chuẩn hóa cơ số 2 thực hiện chuyển dấu phẩy qua bên trái sao cho xâu a có dạng </w:t>
      </w:r>
      <w:proofErr w:type="gramStart"/>
      <w:r>
        <w:t>x.xxxxx</w:t>
      </w:r>
      <w:proofErr w:type="gramEnd"/>
      <w:r>
        <w:t xml:space="preserve"> và sau dấu phẩy có LENGTH_OF_AFTER_POINT_BASE_2 (112) số. </w:t>
      </w:r>
    </w:p>
    <w:p w14:paraId="64C7D91C" w14:textId="77777777" w:rsidR="002E1862" w:rsidRDefault="002E1862" w:rsidP="002E1862">
      <w:r>
        <w:t xml:space="preserve">Trước tiên, hàm normalizeBin tách thành 2 phần bfd và afd lưu lần lượt các số trước và sau dấu phẩy trong xâu a. Sau đó thực hiện lấy (đọc và xóa) từng số ở cuối xâu bfd thêm vào đầu xâu afd cho tới khi xâu bfd có 1 chữ số hoặc ở dạng “-x”. </w:t>
      </w:r>
    </w:p>
    <w:p w14:paraId="61E0F910" w14:textId="77777777" w:rsidR="002E1862" w:rsidRDefault="002E1862" w:rsidP="002E1862">
      <w:r>
        <w:t>Sau đó thêm vào afd một số lượng số ‘0’ cho đủ 112 số sau dấu phẩy. Nếu afd có nhiều hơn 112 số thì xóa. Rồi nối lại thành xâu a.</w:t>
      </w:r>
    </w:p>
    <w:p w14:paraId="0EBFB840" w14:textId="77777777" w:rsidR="002E1862" w:rsidRDefault="002E1862" w:rsidP="002E1862">
      <w:bookmarkStart w:id="22" w:name="_Toc510188027"/>
      <w:r w:rsidRPr="000E3458">
        <w:rPr>
          <w:rStyle w:val="Ktmc3"/>
        </w:rPr>
        <w:t>HÀM CONVERTTOQFLOAT</w:t>
      </w:r>
      <w:bookmarkEnd w:id="22"/>
      <w:r w:rsidRPr="000E3458">
        <w:rPr>
          <w:rStyle w:val="Ktmc3"/>
        </w:rPr>
        <w:br/>
      </w:r>
      <w:r>
        <w:t xml:space="preserve">Xét </w:t>
      </w:r>
      <w:r w:rsidRPr="006A60A3">
        <w:rPr>
          <w:b/>
        </w:rPr>
        <w:t>hàm convertToQFloat</w:t>
      </w:r>
      <w:r>
        <w:t>:</w:t>
      </w:r>
    </w:p>
    <w:p w14:paraId="6C0C3621" w14:textId="77777777" w:rsidR="002E1862" w:rsidRDefault="002E1862" w:rsidP="002E1862">
      <w:r>
        <w:rPr>
          <w:noProof/>
        </w:rPr>
        <w:lastRenderedPageBreak/>
        <mc:AlternateContent>
          <mc:Choice Requires="wps">
            <w:drawing>
              <wp:inline distT="0" distB="0" distL="0" distR="0" wp14:anchorId="2CC459E8" wp14:editId="47EE7003">
                <wp:extent cx="6381750" cy="8991600"/>
                <wp:effectExtent l="0" t="0" r="19050" b="19050"/>
                <wp:docPr id="11" name="Text Box 11"/>
                <wp:cNvGraphicFramePr/>
                <a:graphic xmlns:a="http://schemas.openxmlformats.org/drawingml/2006/main">
                  <a:graphicData uri="http://schemas.microsoft.com/office/word/2010/wordprocessingShape">
                    <wps:wsp>
                      <wps:cNvSpPr txBox="1"/>
                      <wps:spPr>
                        <a:xfrm>
                          <a:off x="0" y="0"/>
                          <a:ext cx="6381750" cy="8991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D98EF7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F28575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A8E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F1C2B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66CA770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0045098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738C676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C6793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5C95E0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7CD23D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88D6D4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54A51A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04C90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xml:space="preserve">//Đặt tất cả các bit mũ =1. </w:t>
                            </w:r>
                          </w:p>
                          <w:p w14:paraId="1BA21B7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0); </w:t>
                            </w:r>
                            <w:r>
                              <w:rPr>
                                <w:rFonts w:ascii="Consolas" w:hAnsi="Consolas" w:cs="Consolas"/>
                                <w:color w:val="008000"/>
                                <w:sz w:val="19"/>
                                <w:szCs w:val="19"/>
                                <w:lang w:bidi="ar-SA"/>
                              </w:rPr>
                              <w:t>//Đặt tất cả các bit giá trị = 0.</w:t>
                            </w:r>
                          </w:p>
                          <w:p w14:paraId="3503937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3D3F2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79ABBB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C3ED71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21CE69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Đặt bit mũ =1.</w:t>
                            </w:r>
                          </w:p>
                          <w:p w14:paraId="06A477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6E883E4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i, 0);</w:t>
                            </w:r>
                          </w:p>
                          <w:p w14:paraId="7BCA74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17, 1);</w:t>
                            </w:r>
                          </w:p>
                          <w:p w14:paraId="20F18C4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9EC1A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E78F3C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/Normalized</w:t>
                            </w:r>
                          </w:p>
                          <w:p w14:paraId="012DACF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1CBEBCC7" w14:textId="77777777" w:rsidR="00272112"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sidR="00272112">
                              <w:rPr>
                                <w:rFonts w:ascii="Consolas" w:hAnsi="Consolas" w:cs="Consolas"/>
                                <w:color w:val="008000"/>
                                <w:sz w:val="19"/>
                                <w:szCs w:val="19"/>
                                <w:lang w:bidi="ar-SA"/>
                              </w:rPr>
                              <w:t>// Chuyển số mũ về dạng Bias bằng cách cộng cho MAX_VALUE_EXP. Nếu là dạng không chuẩn (N_exp=0) thì cộng thêm MAX_VALUE_EXP-1.</w:t>
                            </w:r>
                          </w:p>
                          <w:p w14:paraId="5C5CD8A9"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w:t>
                            </w:r>
                            <w:proofErr w:type="gramStart"/>
                            <w:r>
                              <w:rPr>
                                <w:rFonts w:ascii="Consolas" w:hAnsi="Consolas" w:cs="Consolas"/>
                                <w:color w:val="808080"/>
                                <w:sz w:val="19"/>
                                <w:szCs w:val="19"/>
                                <w:lang w:bidi="ar-SA"/>
                              </w:rPr>
                              <w:t>Exp</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 xml:space="preserve">MIN_VALUE_EXP)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78AB0F2D"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 - 1;</w:t>
                            </w:r>
                          </w:p>
                          <w:p w14:paraId="154349AB"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p>
                          <w:p w14:paraId="5895F77A" w14:textId="55721959" w:rsidR="00FA2EC1"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C43FA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27004C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17417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B846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23" w:name="_Hlk510079499"/>
                            <w:r>
                              <w:rPr>
                                <w:rFonts w:ascii="Consolas" w:hAnsi="Consolas" w:cs="Consolas"/>
                                <w:color w:val="008000"/>
                                <w:sz w:val="19"/>
                                <w:szCs w:val="19"/>
                                <w:lang w:bidi="ar-SA"/>
                              </w:rPr>
                              <w:t>Gán những bit sau dấu phẩy trong a vào QFloat</w:t>
                            </w:r>
                            <w:bookmarkEnd w:id="23"/>
                            <w:r>
                              <w:rPr>
                                <w:rFonts w:ascii="Consolas" w:hAnsi="Consolas" w:cs="Consolas"/>
                                <w:color w:val="008000"/>
                                <w:sz w:val="19"/>
                                <w:szCs w:val="19"/>
                                <w:lang w:bidi="ar-SA"/>
                              </w:rPr>
                              <w:t>.</w:t>
                            </w:r>
                          </w:p>
                          <w:p w14:paraId="516631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5873D4C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6EB78E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12E63A0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54E070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D7046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173FF8E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/Denormalized</w:t>
                            </w:r>
                          </w:p>
                          <w:p w14:paraId="0C3C41E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4" w:name="_Hlk510079657"/>
                            <w:r>
                              <w:rPr>
                                <w:rFonts w:ascii="Consolas" w:hAnsi="Consolas" w:cs="Consolas"/>
                                <w:color w:val="008000"/>
                                <w:sz w:val="19"/>
                                <w:szCs w:val="19"/>
                                <w:lang w:bidi="ar-SA"/>
                              </w:rPr>
                              <w:t>từ dạng 0.xxx về 1.xxx với số mũ &gt; -(2^14-1) = -16382 = MIN_VALUE_EXP</w:t>
                            </w:r>
                          </w:p>
                          <w:p w14:paraId="7EB93D8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 xml:space="preserve">hoặc dạng </w:t>
                            </w:r>
                            <w:proofErr w:type="gramStart"/>
                            <w:r>
                              <w:rPr>
                                <w:rFonts w:ascii="Consolas" w:hAnsi="Consolas" w:cs="Consolas"/>
                                <w:color w:val="008000"/>
                                <w:sz w:val="19"/>
                                <w:szCs w:val="19"/>
                                <w:lang w:bidi="ar-SA"/>
                              </w:rPr>
                              <w:t>0.xxxx</w:t>
                            </w:r>
                            <w:proofErr w:type="gramEnd"/>
                            <w:r>
                              <w:rPr>
                                <w:rFonts w:ascii="Consolas" w:hAnsi="Consolas" w:cs="Consolas"/>
                                <w:color w:val="008000"/>
                                <w:sz w:val="19"/>
                                <w:szCs w:val="19"/>
                                <w:lang w:bidi="ar-SA"/>
                              </w:rPr>
                              <w:t xml:space="preserve"> với số mũ = MIN_VALUE_EXP</w:t>
                            </w:r>
                          </w:p>
                          <w:p w14:paraId="2379E1C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4"/>
                            <w:r>
                              <w:rPr>
                                <w:rFonts w:ascii="Consolas" w:hAnsi="Consolas" w:cs="Consolas"/>
                                <w:color w:val="008000"/>
                                <w:sz w:val="19"/>
                                <w:szCs w:val="19"/>
                                <w:lang w:bidi="ar-SA"/>
                              </w:rPr>
                              <w:t>.</w:t>
                            </w:r>
                          </w:p>
                          <w:p w14:paraId="15D817D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E1861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85ECB9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57B5721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(0, 2);</w:t>
                            </w:r>
                          </w:p>
                          <w:p w14:paraId="66E7B1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 xml:space="preserve">(1, 1,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1A2BB4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AF854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3D883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5"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5"/>
                          </w:p>
                          <w:p w14:paraId="0447E3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4E97EE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1CB77A1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5D42B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787A292"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CC459E8" id="Text Box 11" o:spid="_x0000_s1066" type="#_x0000_t202" style="width:502.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" fillcolor="white [3201]" strokecolor="#00a0b8 [3204]" strokeweight=".5pt">
                <v:textbox>
                  <w:txbxContent>
                    <w:p w14:paraId="4D98EF7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convertToQFloat(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7F28575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A8E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2F1C2B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//Dấu </w:t>
                      </w:r>
                    </w:p>
                    <w:p w14:paraId="66CA770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0,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a[0]=='-' thì đặt bit đầu là 1, ngược lại là 0.</w:t>
                      </w:r>
                    </w:p>
                    <w:p w14:paraId="0045098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a</w:t>
                      </w:r>
                      <w:r>
                        <w:rPr>
                          <w:rFonts w:ascii="Consolas" w:hAnsi="Consolas" w:cs="Consolas"/>
                          <w:color w:val="000000"/>
                          <w:sz w:val="19"/>
                          <w:szCs w:val="19"/>
                          <w:lang w:bidi="ar-SA"/>
                        </w:rPr>
                        <w:t xml:space="preserve">.erase(0, 1); </w:t>
                      </w:r>
                      <w:r>
                        <w:rPr>
                          <w:rFonts w:ascii="Consolas" w:hAnsi="Consolas" w:cs="Consolas"/>
                          <w:color w:val="008000"/>
                          <w:sz w:val="19"/>
                          <w:szCs w:val="19"/>
                          <w:lang w:bidi="ar-SA"/>
                        </w:rPr>
                        <w:t>//Xóa kí tự đầu tiên của a nếu là '-'.</w:t>
                      </w:r>
                    </w:p>
                    <w:p w14:paraId="738C676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C6793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ra theo loại biểu diễn nhị phân để chuyển đổi.</w:t>
                      </w:r>
                    </w:p>
                    <w:p w14:paraId="5C95E0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//Dãy nhị phân a ở dạng 1.xxxx với số mũ là N_Exp.</w:t>
                      </w:r>
                    </w:p>
                    <w:p w14:paraId="7CD23D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88D6D4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MAX_VALUE_EXP) </w:t>
                      </w:r>
                      <w:r>
                        <w:rPr>
                          <w:rFonts w:ascii="Consolas" w:hAnsi="Consolas" w:cs="Consolas"/>
                          <w:color w:val="008000"/>
                          <w:sz w:val="19"/>
                          <w:szCs w:val="19"/>
                          <w:lang w:bidi="ar-SA"/>
                        </w:rPr>
                        <w:t>//Infinitite //Lớn hơn phạm vi mà QFloat có thể biểu diễn ở dạng nhị phân. (số mũ &gt; MAX_VALUE_EXP)</w:t>
                      </w:r>
                    </w:p>
                    <w:p w14:paraId="54A51A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04C90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xml:space="preserve">//Đặt tất cả các bit mũ =1. </w:t>
                      </w:r>
                    </w:p>
                    <w:p w14:paraId="1BA21B7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0); </w:t>
                      </w:r>
                      <w:r>
                        <w:rPr>
                          <w:rFonts w:ascii="Consolas" w:hAnsi="Consolas" w:cs="Consolas"/>
                          <w:color w:val="008000"/>
                          <w:sz w:val="19"/>
                          <w:szCs w:val="19"/>
                          <w:lang w:bidi="ar-SA"/>
                        </w:rPr>
                        <w:t>//Đặt tất cả các bit giá trị = 0.</w:t>
                      </w:r>
                    </w:p>
                    <w:p w14:paraId="3503937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53D3F2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&lt;= MIN_VALUE_EXP) </w:t>
                      </w:r>
                      <w:r>
                        <w:rPr>
                          <w:rFonts w:ascii="Consolas" w:hAnsi="Consolas" w:cs="Consolas"/>
                          <w:color w:val="008000"/>
                          <w:sz w:val="19"/>
                          <w:szCs w:val="19"/>
                          <w:lang w:bidi="ar-SA"/>
                        </w:rPr>
                        <w:t>//NaN //Số mũ nhỏ hơn hoặc bằng MIN_VALUE_EXP báo số lỗi.</w:t>
                      </w:r>
                    </w:p>
                    <w:p w14:paraId="79ABBB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C3ED71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NaN:</w:t>
                      </w:r>
                    </w:p>
                    <w:p w14:paraId="21CE69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 i &lt; 16;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1); </w:t>
                      </w:r>
                      <w:r>
                        <w:rPr>
                          <w:rFonts w:ascii="Consolas" w:hAnsi="Consolas" w:cs="Consolas"/>
                          <w:color w:val="008000"/>
                          <w:sz w:val="19"/>
                          <w:szCs w:val="19"/>
                          <w:lang w:bidi="ar-SA"/>
                        </w:rPr>
                        <w:t>// Đặt bit mũ =1.</w:t>
                      </w:r>
                    </w:p>
                    <w:p w14:paraId="06A477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Đặt bit giá trị = 0 và bit thứ 16 = 1</w:t>
                      </w:r>
                    </w:p>
                    <w:p w14:paraId="6E883E4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17; i &lt; 128; i++) </w:t>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i, 0);</w:t>
                      </w:r>
                    </w:p>
                    <w:p w14:paraId="7BCA74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17, 1);</w:t>
                      </w:r>
                    </w:p>
                    <w:p w14:paraId="20F18C4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9EC1A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7E78F3C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/Normalized</w:t>
                      </w:r>
                    </w:p>
                    <w:p w14:paraId="012DACF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Normalized:</w:t>
                      </w:r>
                    </w:p>
                    <w:p w14:paraId="1CBEBCC7" w14:textId="77777777" w:rsidR="00272112"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sidR="00272112">
                        <w:rPr>
                          <w:rFonts w:ascii="Consolas" w:hAnsi="Consolas" w:cs="Consolas"/>
                          <w:color w:val="008000"/>
                          <w:sz w:val="19"/>
                          <w:szCs w:val="19"/>
                          <w:lang w:bidi="ar-SA"/>
                        </w:rPr>
                        <w:t>// Chuyển số mũ về dạng Bias bằng cách cộng cho MAX_VALUE_EXP. Nếu là dạng không chuẩn (N_exp=0) thì cộng thêm MAX_VALUE_EXP-1.</w:t>
                      </w:r>
                    </w:p>
                    <w:p w14:paraId="5C5CD8A9"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N_</w:t>
                      </w:r>
                      <w:proofErr w:type="gramStart"/>
                      <w:r>
                        <w:rPr>
                          <w:rFonts w:ascii="Consolas" w:hAnsi="Consolas" w:cs="Consolas"/>
                          <w:color w:val="808080"/>
                          <w:sz w:val="19"/>
                          <w:szCs w:val="19"/>
                          <w:lang w:bidi="ar-SA"/>
                        </w:rPr>
                        <w:t>Exp</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 xml:space="preserve">MIN_VALUE_EXP)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w:t>
                      </w:r>
                    </w:p>
                    <w:p w14:paraId="78AB0F2D"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MAX_VALUE_EXP - 1;</w:t>
                      </w:r>
                    </w:p>
                    <w:p w14:paraId="154349AB"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p>
                    <w:p w14:paraId="5895F77A" w14:textId="55721959" w:rsidR="00FA2EC1"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0C43FA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27004C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2;</w:t>
                      </w:r>
                    </w:p>
                    <w:p w14:paraId="517417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B846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bookmarkStart w:id="26" w:name="_Hlk510079499"/>
                      <w:r>
                        <w:rPr>
                          <w:rFonts w:ascii="Consolas" w:hAnsi="Consolas" w:cs="Consolas"/>
                          <w:color w:val="008000"/>
                          <w:sz w:val="19"/>
                          <w:szCs w:val="19"/>
                          <w:lang w:bidi="ar-SA"/>
                        </w:rPr>
                        <w:t>Gán những bit sau dấu phẩy trong a vào QFloat</w:t>
                      </w:r>
                      <w:bookmarkEnd w:id="26"/>
                      <w:r>
                        <w:rPr>
                          <w:rFonts w:ascii="Consolas" w:hAnsi="Consolas" w:cs="Consolas"/>
                          <w:color w:val="008000"/>
                          <w:sz w:val="19"/>
                          <w:szCs w:val="19"/>
                          <w:lang w:bidi="ar-SA"/>
                        </w:rPr>
                        <w:t>.</w:t>
                      </w:r>
                    </w:p>
                    <w:p w14:paraId="516631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2;</w:t>
                      </w:r>
                    </w:p>
                    <w:p w14:paraId="5873D4C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w:t>
                      </w:r>
                    </w:p>
                    <w:p w14:paraId="6EB78E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j++</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w:t>
                      </w:r>
                    </w:p>
                    <w:p w14:paraId="12E63A0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54E070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3D7046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173FF8E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/Denormalized</w:t>
                      </w:r>
                    </w:p>
                    <w:p w14:paraId="0C3C41E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w:t>
                      </w:r>
                      <w:bookmarkStart w:id="27" w:name="_Hlk510079657"/>
                      <w:r>
                        <w:rPr>
                          <w:rFonts w:ascii="Consolas" w:hAnsi="Consolas" w:cs="Consolas"/>
                          <w:color w:val="008000"/>
                          <w:sz w:val="19"/>
                          <w:szCs w:val="19"/>
                          <w:lang w:bidi="ar-SA"/>
                        </w:rPr>
                        <w:t>từ dạng 0.xxx về 1.xxx với số mũ &gt; -(2^14-1) = -16382 = MIN_VALUE_EXP</w:t>
                      </w:r>
                    </w:p>
                    <w:p w14:paraId="7EB93D8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w:t>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r>
                      <w:r>
                        <w:rPr>
                          <w:rFonts w:ascii="Consolas" w:hAnsi="Consolas" w:cs="Consolas"/>
                          <w:color w:val="008000"/>
                          <w:sz w:val="19"/>
                          <w:szCs w:val="19"/>
                          <w:lang w:bidi="ar-SA"/>
                        </w:rPr>
                        <w:tab/>
                        <w:t xml:space="preserve">hoặc dạng </w:t>
                      </w:r>
                      <w:proofErr w:type="gramStart"/>
                      <w:r>
                        <w:rPr>
                          <w:rFonts w:ascii="Consolas" w:hAnsi="Consolas" w:cs="Consolas"/>
                          <w:color w:val="008000"/>
                          <w:sz w:val="19"/>
                          <w:szCs w:val="19"/>
                          <w:lang w:bidi="ar-SA"/>
                        </w:rPr>
                        <w:t>0.xxxx</w:t>
                      </w:r>
                      <w:proofErr w:type="gramEnd"/>
                      <w:r>
                        <w:rPr>
                          <w:rFonts w:ascii="Consolas" w:hAnsi="Consolas" w:cs="Consolas"/>
                          <w:color w:val="008000"/>
                          <w:sz w:val="19"/>
                          <w:szCs w:val="19"/>
                          <w:lang w:bidi="ar-SA"/>
                        </w:rPr>
                        <w:t xml:space="preserve"> với số mũ = MIN_VALUE_EXP</w:t>
                      </w:r>
                    </w:p>
                    <w:p w14:paraId="2379E1C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Nếu không thì dừng lại</w:t>
                      </w:r>
                      <w:bookmarkEnd w:id="27"/>
                      <w:r>
                        <w:rPr>
                          <w:rFonts w:ascii="Consolas" w:hAnsi="Consolas" w:cs="Consolas"/>
                          <w:color w:val="008000"/>
                          <w:sz w:val="19"/>
                          <w:szCs w:val="19"/>
                          <w:lang w:bidi="ar-SA"/>
                        </w:rPr>
                        <w:t>.</w:t>
                      </w:r>
                    </w:p>
                    <w:p w14:paraId="15D817D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w:t>
                      </w:r>
                    </w:p>
                    <w:p w14:paraId="1E1861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85ECB9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N_Exp</w:t>
                      </w:r>
                      <w:r>
                        <w:rPr>
                          <w:rFonts w:ascii="Consolas" w:hAnsi="Consolas" w:cs="Consolas"/>
                          <w:color w:val="000000"/>
                          <w:sz w:val="19"/>
                          <w:szCs w:val="19"/>
                          <w:lang w:bidi="ar-SA"/>
                        </w:rPr>
                        <w:t>--;</w:t>
                      </w:r>
                    </w:p>
                    <w:p w14:paraId="57B5721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.erase</w:t>
                      </w:r>
                      <w:proofErr w:type="gramEnd"/>
                      <w:r>
                        <w:rPr>
                          <w:rFonts w:ascii="Consolas" w:hAnsi="Consolas" w:cs="Consolas"/>
                          <w:color w:val="000000"/>
                          <w:sz w:val="19"/>
                          <w:szCs w:val="19"/>
                          <w:lang w:bidi="ar-SA"/>
                        </w:rPr>
                        <w:t>(0, 2);</w:t>
                      </w:r>
                    </w:p>
                    <w:p w14:paraId="66E7B1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 xml:space="preserve">(1, 1,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1A2BB4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3AF854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3D883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bookmarkStart w:id="28" w:name="_Hlk510079727"/>
                      <w:r>
                        <w:rPr>
                          <w:rFonts w:ascii="Consolas" w:hAnsi="Consolas" w:cs="Consolas"/>
                          <w:color w:val="008000"/>
                          <w:sz w:val="19"/>
                          <w:szCs w:val="19"/>
                          <w:lang w:bidi="ar-SA"/>
                        </w:rPr>
                        <w:t>//Nếu ở dạng 0.xxx với số mũ MIN_VALUE_EXP hoặc 1.xx với số mũ &gt; MIN_VALUE_EXP. Ngược lại thì nằm ngoài phạm vi biểu diễn.</w:t>
                      </w:r>
                      <w:bookmarkEnd w:id="28"/>
                    </w:p>
                    <w:p w14:paraId="0447E3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808080"/>
                          <w:sz w:val="19"/>
                          <w:szCs w:val="19"/>
                          <w:lang w:bidi="ar-SA"/>
                        </w:rPr>
                        <w:t>a</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 MIN_VALUE_EXP) ||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'1'</w:t>
                      </w:r>
                      <w:r>
                        <w:rPr>
                          <w:rFonts w:ascii="Consolas" w:hAnsi="Consolas" w:cs="Consolas"/>
                          <w:color w:val="000000"/>
                          <w:sz w:val="19"/>
                          <w:szCs w:val="19"/>
                          <w:lang w:bidi="ar-SA"/>
                        </w:rPr>
                        <w:t xml:space="preserve"> &amp;&amp; </w:t>
                      </w:r>
                      <w:r>
                        <w:rPr>
                          <w:rFonts w:ascii="Consolas" w:hAnsi="Consolas" w:cs="Consolas"/>
                          <w:color w:val="808080"/>
                          <w:sz w:val="19"/>
                          <w:szCs w:val="19"/>
                          <w:lang w:bidi="ar-SA"/>
                        </w:rPr>
                        <w:t>N_Exp</w:t>
                      </w:r>
                      <w:r>
                        <w:rPr>
                          <w:rFonts w:ascii="Consolas" w:hAnsi="Consolas" w:cs="Consolas"/>
                          <w:color w:val="000000"/>
                          <w:sz w:val="19"/>
                          <w:szCs w:val="19"/>
                          <w:lang w:bidi="ar-SA"/>
                        </w:rPr>
                        <w:t xml:space="preserve"> &gt; MIN_VALUE_EXP))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Normalized;</w:t>
                      </w:r>
                    </w:p>
                    <w:p w14:paraId="54E97EE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w:t>
                      </w:r>
                      <w:r>
                        <w:rPr>
                          <w:rFonts w:ascii="Consolas" w:hAnsi="Consolas" w:cs="Consolas"/>
                          <w:color w:val="0000FF"/>
                          <w:sz w:val="19"/>
                          <w:szCs w:val="19"/>
                          <w:lang w:bidi="ar-SA"/>
                        </w:rPr>
                        <w:t>goto</w:t>
                      </w:r>
                      <w:r>
                        <w:rPr>
                          <w:rFonts w:ascii="Consolas" w:hAnsi="Consolas" w:cs="Consolas"/>
                          <w:color w:val="000000"/>
                          <w:sz w:val="19"/>
                          <w:szCs w:val="19"/>
                          <w:lang w:bidi="ar-SA"/>
                        </w:rPr>
                        <w:t xml:space="preserve"> NaN;</w:t>
                      </w:r>
                    </w:p>
                    <w:p w14:paraId="1CB77A1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5D42B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787A292" w14:textId="77777777" w:rsidR="00FA2EC1" w:rsidRDefault="00FA2EC1" w:rsidP="002E1862"/>
                  </w:txbxContent>
                </v:textbox>
                <w10:anchorlock/>
              </v:shape>
            </w:pict>
          </mc:Fallback>
        </mc:AlternateContent>
      </w:r>
    </w:p>
    <w:p w14:paraId="2B8589C0" w14:textId="77777777" w:rsidR="002E1862" w:rsidRDefault="002E1862" w:rsidP="002E1862">
      <w:r>
        <w:lastRenderedPageBreak/>
        <w:t>Hàm convertToQFloat thực hiện c</w:t>
      </w:r>
      <w:r w:rsidRPr="006A60A3">
        <w:t>huyển dãy nhị phân a với số mũ là N_exp về dạng QFloat</w:t>
      </w:r>
      <w:r>
        <w:t>.</w:t>
      </w:r>
    </w:p>
    <w:p w14:paraId="3D0244AC" w14:textId="77777777" w:rsidR="002E1862" w:rsidRDefault="002E1862" w:rsidP="002E1862">
      <w:r>
        <w:t>Bước đầu tiên là kiểm tra dấu. Nếu âm thì bật bit đầu tiên của m_</w:t>
      </w:r>
      <w:proofErr w:type="gramStart"/>
      <w:r>
        <w:t>el[</w:t>
      </w:r>
      <w:proofErr w:type="gramEnd"/>
      <w:r>
        <w:t xml:space="preserve">0] lên. </w:t>
      </w:r>
    </w:p>
    <w:p w14:paraId="1B113D9F" w14:textId="77777777" w:rsidR="002E1862" w:rsidRDefault="002E1862" w:rsidP="002E1862">
      <w:r>
        <w:t xml:space="preserve">Sau đó kiểm tra xem xâu a biểu diễn số như thế nào: </w:t>
      </w:r>
    </w:p>
    <w:p w14:paraId="7F75CD02" w14:textId="77777777" w:rsidR="002E1862" w:rsidRDefault="002E1862" w:rsidP="002E1862">
      <w:pPr>
        <w:pStyle w:val="ListParagraph"/>
        <w:numPr>
          <w:ilvl w:val="0"/>
          <w:numId w:val="7"/>
        </w:numPr>
        <w:ind w:left="900"/>
      </w:pPr>
      <w:r>
        <w:t>Số 0: khi tất cả bit mũ, bit giá trị đều bằng 0.</w:t>
      </w:r>
    </w:p>
    <w:p w14:paraId="6546B42B" w14:textId="77777777" w:rsidR="002E1862" w:rsidRDefault="002E1862" w:rsidP="002E1862">
      <w:pPr>
        <w:pStyle w:val="ListParagraph"/>
        <w:numPr>
          <w:ilvl w:val="0"/>
          <w:numId w:val="7"/>
        </w:numPr>
        <w:ind w:left="900"/>
      </w:pPr>
      <w:r>
        <w:t xml:space="preserve">Vô cùng: khi a có dạng </w:t>
      </w:r>
      <w:proofErr w:type="gramStart"/>
      <w:r>
        <w:t>1.xxxx</w:t>
      </w:r>
      <w:proofErr w:type="gramEnd"/>
      <w:r>
        <w:t xml:space="preserve"> và số mũ vượt quá MAX_VALUE_EXP (số mũ tối đa biểu diễn được). Số vô cùng được biểu diễn dưới dạng: tất cả bit mũ bằng 1 và tất bit giá trị bằng 0.</w:t>
      </w:r>
    </w:p>
    <w:p w14:paraId="647ACBEE" w14:textId="77777777" w:rsidR="002E1862" w:rsidRDefault="002E1862" w:rsidP="002E1862">
      <w:pPr>
        <w:pStyle w:val="ListParagraph"/>
        <w:numPr>
          <w:ilvl w:val="0"/>
          <w:numId w:val="7"/>
        </w:numPr>
        <w:ind w:left="900"/>
      </w:pPr>
      <w:r>
        <w:t xml:space="preserve">Số lỗi (NaN): khi a có dạng </w:t>
      </w:r>
      <w:proofErr w:type="gramStart"/>
      <w:r>
        <w:t>1.xxxx</w:t>
      </w:r>
      <w:proofErr w:type="gramEnd"/>
      <w:r>
        <w:t xml:space="preserve"> và số mũ nhỏ hơn hoặc bằng MIN_VALUE_EXP (số mũ nhỏ nhất có thể biểu diễn được). Số lỗi được biểu diễn dưới dạng: tất bit mũ bằng 1 và bit giá có </w:t>
      </w:r>
      <w:proofErr w:type="gramStart"/>
      <w:r>
        <w:t>1 bit</w:t>
      </w:r>
      <w:proofErr w:type="gramEnd"/>
      <w:r>
        <w:t xml:space="preserve"> khác 0.</w:t>
      </w:r>
    </w:p>
    <w:p w14:paraId="55EE6265" w14:textId="77777777" w:rsidR="002E1862" w:rsidRDefault="002E1862" w:rsidP="002E1862">
      <w:pPr>
        <w:pStyle w:val="ListParagraph"/>
        <w:numPr>
          <w:ilvl w:val="0"/>
          <w:numId w:val="7"/>
        </w:numPr>
        <w:ind w:left="900"/>
      </w:pPr>
      <w:r>
        <w:t xml:space="preserve">Số dạng chuẩn: khi a có dạng </w:t>
      </w:r>
      <w:proofErr w:type="gramStart"/>
      <w:r>
        <w:t>1.xxxx</w:t>
      </w:r>
      <w:proofErr w:type="gramEnd"/>
      <w:r>
        <w:t xml:space="preserve"> và số mũ trong nửa khoảng (MIN_VALUE_EXP,MAX_VALUE_EXP].</w:t>
      </w:r>
    </w:p>
    <w:p w14:paraId="35419CFA" w14:textId="77777777" w:rsidR="002E1862" w:rsidRDefault="002E1862" w:rsidP="002E1862">
      <w:pPr>
        <w:pStyle w:val="ListParagraph"/>
        <w:numPr>
          <w:ilvl w:val="0"/>
          <w:numId w:val="7"/>
        </w:numPr>
        <w:ind w:left="900"/>
      </w:pPr>
      <w:r>
        <w:t xml:space="preserve">Số dạng không chuẩn: khi a có dạng </w:t>
      </w:r>
      <w:proofErr w:type="gramStart"/>
      <w:r>
        <w:t>0.xxxx</w:t>
      </w:r>
      <w:proofErr w:type="gramEnd"/>
      <w:r>
        <w:t xml:space="preserve"> và số mũ = MIN_VALUE_EXP.</w:t>
      </w:r>
    </w:p>
    <w:p w14:paraId="312FE5F5" w14:textId="77777777" w:rsidR="002E1862" w:rsidRDefault="002E1862" w:rsidP="002E1862">
      <w:r>
        <w:t>Đối với số dạng chuẩn: Ta thực hiện c</w:t>
      </w:r>
      <w:r w:rsidRPr="008466D8">
        <w:t>huyển số mũ về dạng Bias bằng cách cộng cho 2^14-1</w:t>
      </w:r>
      <w:r>
        <w:t xml:space="preserve"> (MAX_VALUE_EXP - 1), gán vào từng bit mũ của N_exp và</w:t>
      </w:r>
      <w:r w:rsidRPr="008466D8">
        <w:t xml:space="preserve"> những bit sau dấu </w:t>
      </w:r>
      <w:r>
        <w:t xml:space="preserve"> </w:t>
      </w:r>
      <w:r w:rsidRPr="008466D8">
        <w:t>phẩy trong a vào QFloat</w:t>
      </w:r>
      <w:r>
        <w:t xml:space="preserve"> bằng hàm SetBit(x,y) (x là vị trí bit cần thay đổi, y = true thì bật, y = false thì tắt). </w:t>
      </w:r>
    </w:p>
    <w:p w14:paraId="1595B841" w14:textId="77777777" w:rsidR="002E1862" w:rsidRDefault="002E1862" w:rsidP="002E1862">
      <w:r>
        <w:t xml:space="preserve">Đối với số dạng không chuẩn: Ta thực hiện chuyển từ dạng 0.xxx về 1.xxx với số mũ &gt; MIN_VALUE_EXP hoặc dạng </w:t>
      </w:r>
      <w:proofErr w:type="gramStart"/>
      <w:r>
        <w:t>0.xxxx</w:t>
      </w:r>
      <w:proofErr w:type="gramEnd"/>
      <w:r>
        <w:t xml:space="preserve"> với số mũ = MIN_VALUE_EXP. </w:t>
      </w:r>
      <w:r w:rsidRPr="000F5ADA">
        <w:t>Nếu ở dạng 0.xxx với số mũ MIN_VALUE_EXP hoặc 1.xx với số mũ &gt; MIN_VALUE_EXP</w:t>
      </w:r>
      <w:r>
        <w:t>, thì quay lên chuyển đổi như số dạng chuẩn</w:t>
      </w:r>
      <w:r w:rsidRPr="000F5ADA">
        <w:t>. Ngược lại nằm ngoài phạm vi biểu diễn</w:t>
      </w:r>
      <w:r>
        <w:t>, thì chuyển thành số lỗi.</w:t>
      </w:r>
    </w:p>
    <w:p w14:paraId="2BCA5DB2" w14:textId="77777777" w:rsidR="002E1862" w:rsidRDefault="002E1862" w:rsidP="002E1862">
      <w:pPr>
        <w:pStyle w:val="mc3"/>
      </w:pPr>
      <w:bookmarkStart w:id="29" w:name="_Toc510188028"/>
      <w:r>
        <w:t>HÀM SETBIT</w:t>
      </w:r>
      <w:bookmarkEnd w:id="29"/>
    </w:p>
    <w:p w14:paraId="0D794577" w14:textId="77777777" w:rsidR="002E1862" w:rsidRDefault="002E1862" w:rsidP="002E1862">
      <w:r>
        <w:t xml:space="preserve">Xét </w:t>
      </w:r>
      <w:r w:rsidRPr="00774AA6">
        <w:rPr>
          <w:b/>
        </w:rPr>
        <w:t>hàm SetBit</w:t>
      </w:r>
      <w:r>
        <w:t>:</w:t>
      </w:r>
    </w:p>
    <w:p w14:paraId="006AAADE" w14:textId="77777777" w:rsidR="002E1862" w:rsidRDefault="002E1862" w:rsidP="002E1862">
      <w:r>
        <w:rPr>
          <w:noProof/>
        </w:rPr>
        <mc:AlternateContent>
          <mc:Choice Requires="wps">
            <w:drawing>
              <wp:inline distT="0" distB="0" distL="0" distR="0" wp14:anchorId="0E85CB63" wp14:editId="3DD84E96">
                <wp:extent cx="5124450" cy="2066925"/>
                <wp:effectExtent l="0" t="0" r="19050" b="28575"/>
                <wp:docPr id="12" name="Text Box 12"/>
                <wp:cNvGraphicFramePr/>
                <a:graphic xmlns:a="http://schemas.openxmlformats.org/drawingml/2006/main">
                  <a:graphicData uri="http://schemas.microsoft.com/office/word/2010/wordprocessingShape">
                    <wps:wsp>
                      <wps:cNvSpPr txBox="1"/>
                      <wps:spPr>
                        <a:xfrm>
                          <a:off x="0" y="0"/>
                          <a:ext cx="5124450" cy="2066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974B879"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7DD5B020"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proofErr w:type="gramStart"/>
                            <w:r w:rsidRPr="00E32293">
                              <w:rPr>
                                <w:rFonts w:ascii="Consolas" w:hAnsi="Consolas" w:cs="Consolas"/>
                                <w:color w:val="2B91AF"/>
                                <w:szCs w:val="19"/>
                                <w:lang w:bidi="ar-SA"/>
                              </w:rPr>
                              <w:t>QFloat</w:t>
                            </w:r>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09D2C85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65C903D"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8165DCF"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6D19AC8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0CFCD18C"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59FFB050"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411BDFB4"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w:t>
                            </w:r>
                            <w:proofErr w:type="gramStart"/>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1 &lt;&lt; i));</w:t>
                            </w:r>
                          </w:p>
                          <w:p w14:paraId="6561D2C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74E02D0D"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572D493A" w14:textId="77777777" w:rsidR="00FA2EC1" w:rsidRPr="00E32293" w:rsidRDefault="00FA2EC1" w:rsidP="002E1862">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85CB63" id="Text Box 12" o:spid="_x0000_s1067" type="#_x0000_t202" style="width:403.5pt;height:1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" fillcolor="white [3201]" strokecolor="#00a0b8 [3204]" strokeweight=".5pt">
                <v:textbox>
                  <w:txbxContent>
                    <w:p w14:paraId="2974B879"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8000"/>
                          <w:szCs w:val="19"/>
                          <w:lang w:bidi="ar-SA"/>
                        </w:rPr>
                        <w:t xml:space="preserve">//Đặt giá trị của bit. </w:t>
                      </w:r>
                    </w:p>
                    <w:p w14:paraId="7DD5B020"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FF"/>
                          <w:szCs w:val="19"/>
                          <w:lang w:bidi="ar-SA"/>
                        </w:rPr>
                        <w:t>void</w:t>
                      </w:r>
                      <w:r w:rsidRPr="00E32293">
                        <w:rPr>
                          <w:rFonts w:ascii="Consolas" w:hAnsi="Consolas" w:cs="Consolas"/>
                          <w:color w:val="000000"/>
                          <w:szCs w:val="19"/>
                          <w:lang w:bidi="ar-SA"/>
                        </w:rPr>
                        <w:t xml:space="preserve"> </w:t>
                      </w:r>
                      <w:proofErr w:type="gramStart"/>
                      <w:r w:rsidRPr="00E32293">
                        <w:rPr>
                          <w:rFonts w:ascii="Consolas" w:hAnsi="Consolas" w:cs="Consolas"/>
                          <w:color w:val="2B91AF"/>
                          <w:szCs w:val="19"/>
                          <w:lang w:bidi="ar-SA"/>
                        </w:rPr>
                        <w:t>QFloat</w:t>
                      </w:r>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SetBit(</w:t>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bool</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09D2C85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block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765C903D"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unsigned</w:t>
                      </w:r>
                      <w:r w:rsidRPr="00E32293">
                        <w:rPr>
                          <w:rFonts w:ascii="Consolas" w:hAnsi="Consolas" w:cs="Consolas"/>
                          <w:color w:val="000000"/>
                          <w:szCs w:val="19"/>
                          <w:lang w:bidi="ar-SA"/>
                        </w:rPr>
                        <w:t xml:space="preserve"> </w:t>
                      </w:r>
                      <w:r w:rsidRPr="00E32293">
                        <w:rPr>
                          <w:rFonts w:ascii="Consolas" w:hAnsi="Consolas" w:cs="Consolas"/>
                          <w:color w:val="0000FF"/>
                          <w:szCs w:val="19"/>
                          <w:lang w:bidi="ar-SA"/>
                        </w:rPr>
                        <w:t>short</w:t>
                      </w:r>
                      <w:r w:rsidRPr="00E32293">
                        <w:rPr>
                          <w:rFonts w:ascii="Consolas" w:hAnsi="Consolas" w:cs="Consolas"/>
                          <w:color w:val="000000"/>
                          <w:szCs w:val="19"/>
                          <w:lang w:bidi="ar-SA"/>
                        </w:rPr>
                        <w:t xml:space="preserve"> i = </w:t>
                      </w:r>
                      <w:r w:rsidRPr="00E32293">
                        <w:rPr>
                          <w:rFonts w:ascii="Consolas" w:hAnsi="Consolas" w:cs="Consolas"/>
                          <w:color w:val="808080"/>
                          <w:szCs w:val="19"/>
                          <w:lang w:bidi="ar-SA"/>
                        </w:rPr>
                        <w:t>position</w:t>
                      </w:r>
                      <w:r w:rsidRPr="00E32293">
                        <w:rPr>
                          <w:rFonts w:ascii="Consolas" w:hAnsi="Consolas" w:cs="Consolas"/>
                          <w:color w:val="000000"/>
                          <w:szCs w:val="19"/>
                          <w:lang w:bidi="ar-SA"/>
                        </w:rPr>
                        <w:t xml:space="preserve"> % 32;</w:t>
                      </w:r>
                    </w:p>
                    <w:p w14:paraId="58165DCF"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if</w:t>
                      </w:r>
                      <w:r w:rsidRPr="00E32293">
                        <w:rPr>
                          <w:rFonts w:ascii="Consolas" w:hAnsi="Consolas" w:cs="Consolas"/>
                          <w:color w:val="000000"/>
                          <w:szCs w:val="19"/>
                          <w:lang w:bidi="ar-SA"/>
                        </w:rPr>
                        <w:t xml:space="preserve"> (</w:t>
                      </w:r>
                      <w:r w:rsidRPr="00E32293">
                        <w:rPr>
                          <w:rFonts w:ascii="Consolas" w:hAnsi="Consolas" w:cs="Consolas"/>
                          <w:color w:val="808080"/>
                          <w:szCs w:val="19"/>
                          <w:lang w:bidi="ar-SA"/>
                        </w:rPr>
                        <w:t>on</w:t>
                      </w:r>
                      <w:r w:rsidRPr="00E32293">
                        <w:rPr>
                          <w:rFonts w:ascii="Consolas" w:hAnsi="Consolas" w:cs="Consolas"/>
                          <w:color w:val="000000"/>
                          <w:szCs w:val="19"/>
                          <w:lang w:bidi="ar-SA"/>
                        </w:rPr>
                        <w:t>) {</w:t>
                      </w:r>
                    </w:p>
                    <w:p w14:paraId="6D19AC8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 (1 &lt;&lt; i);</w:t>
                      </w:r>
                    </w:p>
                    <w:p w14:paraId="0CFCD18C"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59FFB050"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FF"/>
                          <w:szCs w:val="19"/>
                          <w:lang w:bidi="ar-SA"/>
                        </w:rPr>
                        <w:t>else</w:t>
                      </w:r>
                      <w:r w:rsidRPr="00E32293">
                        <w:rPr>
                          <w:rFonts w:ascii="Consolas" w:hAnsi="Consolas" w:cs="Consolas"/>
                          <w:color w:val="000000"/>
                          <w:szCs w:val="19"/>
                          <w:lang w:bidi="ar-SA"/>
                        </w:rPr>
                        <w:t xml:space="preserve"> {</w:t>
                      </w:r>
                    </w:p>
                    <w:p w14:paraId="411BDFB4"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r>
                      <w:r w:rsidRPr="00E32293">
                        <w:rPr>
                          <w:rFonts w:ascii="Consolas" w:hAnsi="Consolas" w:cs="Consolas"/>
                          <w:color w:val="000000"/>
                          <w:szCs w:val="19"/>
                          <w:lang w:bidi="ar-SA"/>
                        </w:rPr>
                        <w:tab/>
                        <w:t>m_el[block] &amp;= (</w:t>
                      </w:r>
                      <w:proofErr w:type="gramStart"/>
                      <w:r w:rsidRPr="00E32293">
                        <w:rPr>
                          <w:rFonts w:ascii="Consolas" w:hAnsi="Consolas" w:cs="Consolas"/>
                          <w:color w:val="000000"/>
                          <w:szCs w:val="19"/>
                          <w:lang w:bidi="ar-SA"/>
                        </w:rPr>
                        <w:t>~(</w:t>
                      </w:r>
                      <w:proofErr w:type="gramEnd"/>
                      <w:r w:rsidRPr="00E32293">
                        <w:rPr>
                          <w:rFonts w:ascii="Consolas" w:hAnsi="Consolas" w:cs="Consolas"/>
                          <w:color w:val="000000"/>
                          <w:szCs w:val="19"/>
                          <w:lang w:bidi="ar-SA"/>
                        </w:rPr>
                        <w:t>1 &lt;&lt; i));</w:t>
                      </w:r>
                    </w:p>
                    <w:p w14:paraId="6561D2C8"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ab/>
                        <w:t>}</w:t>
                      </w:r>
                    </w:p>
                    <w:p w14:paraId="74E02D0D" w14:textId="77777777" w:rsidR="00FA2EC1" w:rsidRPr="00E32293" w:rsidRDefault="00FA2EC1" w:rsidP="002E1862">
                      <w:pPr>
                        <w:autoSpaceDE w:val="0"/>
                        <w:autoSpaceDN w:val="0"/>
                        <w:adjustRightInd w:val="0"/>
                        <w:spacing w:before="0" w:after="0" w:line="240" w:lineRule="auto"/>
                        <w:rPr>
                          <w:rFonts w:ascii="Consolas" w:hAnsi="Consolas" w:cs="Consolas"/>
                          <w:color w:val="000000"/>
                          <w:szCs w:val="19"/>
                          <w:lang w:bidi="ar-SA"/>
                        </w:rPr>
                      </w:pPr>
                      <w:r w:rsidRPr="00E32293">
                        <w:rPr>
                          <w:rFonts w:ascii="Consolas" w:hAnsi="Consolas" w:cs="Consolas"/>
                          <w:color w:val="000000"/>
                          <w:szCs w:val="19"/>
                          <w:lang w:bidi="ar-SA"/>
                        </w:rPr>
                        <w:t>}</w:t>
                      </w:r>
                    </w:p>
                    <w:p w14:paraId="572D493A" w14:textId="77777777" w:rsidR="00FA2EC1" w:rsidRPr="00E32293" w:rsidRDefault="00FA2EC1" w:rsidP="002E1862">
                      <w:pPr>
                        <w:rPr>
                          <w:sz w:val="36"/>
                        </w:rPr>
                      </w:pPr>
                    </w:p>
                  </w:txbxContent>
                </v:textbox>
                <w10:anchorlock/>
              </v:shape>
            </w:pict>
          </mc:Fallback>
        </mc:AlternateContent>
      </w:r>
    </w:p>
    <w:p w14:paraId="1729C8D0" w14:textId="77777777" w:rsidR="002E1862" w:rsidRDefault="002E1862" w:rsidP="002E1862">
      <w:r>
        <w:t xml:space="preserve">Biến position lưu vị trí cần thay đổi trong dãy bit lưu ở m_el. Biến block cho biết phần tử thứ mấy của m_el đang giữ bit thứ position. Biến i cho biết vị trí của (bit thứ </w:t>
      </w:r>
      <w:r>
        <w:lastRenderedPageBreak/>
        <w:t xml:space="preserve">position) trong m_el[block]. Vì mỗi phần tử của m_el lưu </w:t>
      </w:r>
      <w:proofErr w:type="gramStart"/>
      <w:r>
        <w:t>32 bit</w:t>
      </w:r>
      <w:proofErr w:type="gramEnd"/>
      <w:r>
        <w:t xml:space="preserve"> nên ta dễ dàng tính được block và i theo công thức: </w:t>
      </w:r>
    </w:p>
    <w:p w14:paraId="390995F3" w14:textId="77777777" w:rsidR="002E1862" w:rsidRDefault="002E1862" w:rsidP="002E1862">
      <w:pPr>
        <w:pStyle w:val="ListParagraph"/>
        <w:numPr>
          <w:ilvl w:val="0"/>
          <w:numId w:val="8"/>
        </w:numPr>
      </w:pPr>
      <w:r>
        <w:t>block=position / 32.</w:t>
      </w:r>
    </w:p>
    <w:p w14:paraId="3FCA6E12" w14:textId="77777777" w:rsidR="002E1862" w:rsidRDefault="002E1862" w:rsidP="002E1862">
      <w:pPr>
        <w:pStyle w:val="ListParagraph"/>
        <w:numPr>
          <w:ilvl w:val="0"/>
          <w:numId w:val="8"/>
        </w:numPr>
      </w:pPr>
      <w:r>
        <w:t>i=position % 32.</w:t>
      </w:r>
    </w:p>
    <w:p w14:paraId="53ED8227" w14:textId="77777777" w:rsidR="002E1862" w:rsidRDefault="002E1862" w:rsidP="002E1862">
      <w:pPr>
        <w:pStyle w:val="mc2"/>
      </w:pPr>
      <w:bookmarkStart w:id="30" w:name="_Toc510188029"/>
      <w:r>
        <w:t>HÀM XUẤT</w:t>
      </w:r>
      <w:bookmarkEnd w:id="30"/>
    </w:p>
    <w:p w14:paraId="59A6F54C" w14:textId="77777777" w:rsidR="002E1862" w:rsidRDefault="002E1862" w:rsidP="002E1862">
      <w:r>
        <w:t xml:space="preserve">Xét </w:t>
      </w:r>
      <w:r w:rsidRPr="00C90ECD">
        <w:rPr>
          <w:b/>
        </w:rPr>
        <w:t>hàm PrintQFloat</w:t>
      </w:r>
      <w:r>
        <w:t>:</w:t>
      </w:r>
    </w:p>
    <w:p w14:paraId="751D4A5C" w14:textId="77777777" w:rsidR="002E1862" w:rsidRDefault="002E1862" w:rsidP="002E1862">
      <w:r>
        <w:rPr>
          <w:noProof/>
        </w:rPr>
        <w:lastRenderedPageBreak/>
        <mc:AlternateContent>
          <mc:Choice Requires="wps">
            <w:drawing>
              <wp:inline distT="0" distB="0" distL="0" distR="0" wp14:anchorId="2E4B9E1F" wp14:editId="7AC4BEF1">
                <wp:extent cx="6305550" cy="7981950"/>
                <wp:effectExtent l="0" t="0" r="19050" b="19050"/>
                <wp:docPr id="13" name="Text Box 13"/>
                <wp:cNvGraphicFramePr/>
                <a:graphic xmlns:a="http://schemas.openxmlformats.org/drawingml/2006/main">
                  <a:graphicData uri="http://schemas.microsoft.com/office/word/2010/wordprocessingShape">
                    <wps:wsp>
                      <wps:cNvSpPr txBox="1"/>
                      <wps:spPr>
                        <a:xfrm>
                          <a:off x="0" y="0"/>
                          <a:ext cx="6305550" cy="79819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F5F19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7E621EC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PrintQFloat()</w:t>
                            </w:r>
                          </w:p>
                          <w:p w14:paraId="154301F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6AF6C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52F26D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w:t>
                            </w:r>
                            <w:proofErr w:type="gramStart"/>
                            <w:r>
                              <w:rPr>
                                <w:rFonts w:ascii="Consolas" w:hAnsi="Consolas" w:cs="Consolas"/>
                                <w:color w:val="000000"/>
                                <w:sz w:val="19"/>
                                <w:szCs w:val="19"/>
                                <w:lang w:bidi="ar-SA"/>
                              </w:rPr>
                              <w:t>GetTypeOfQFloat(</w:t>
                            </w:r>
                            <w:proofErr w:type="gramEnd"/>
                            <w:r>
                              <w:rPr>
                                <w:rFonts w:ascii="Consolas" w:hAnsi="Consolas" w:cs="Consolas"/>
                                <w:color w:val="000000"/>
                                <w:sz w:val="19"/>
                                <w:szCs w:val="19"/>
                                <w:lang w:bidi="ar-SA"/>
                              </w:rPr>
                              <w:t>);</w:t>
                            </w:r>
                            <w:r>
                              <w:rPr>
                                <w:rFonts w:ascii="Consolas" w:hAnsi="Consolas" w:cs="Consolas"/>
                                <w:color w:val="008000"/>
                                <w:sz w:val="19"/>
                                <w:szCs w:val="19"/>
                                <w:lang w:bidi="ar-SA"/>
                              </w:rPr>
                              <w:t xml:space="preserve"> </w:t>
                            </w:r>
                          </w:p>
                          <w:p w14:paraId="396B4A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value(</w:t>
                            </w:r>
                            <w:proofErr w:type="gramEnd"/>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6403F8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76935D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6A4407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4ED8C8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6D88F5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3A47026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51335D8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A976A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5DE5DF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6BDDB5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4C95995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22954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68AA40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FC3A5E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C0E8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w:t>
                            </w:r>
                            <w:r>
                              <w:rPr>
                                <w:rFonts w:ascii="Consolas" w:hAnsi="Consolas" w:cs="Consolas"/>
                                <w:color w:val="008000"/>
                                <w:sz w:val="19"/>
                                <w:szCs w:val="19"/>
                                <w:lang w:bidi="ar-SA"/>
                              </w:rPr>
                              <w:t>//0: (+); 1:(-)</w:t>
                            </w:r>
                          </w:p>
                          <w:p w14:paraId="269650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6F93357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w:t>
                            </w:r>
                            <w:proofErr w:type="gramStart"/>
                            <w:r>
                              <w:rPr>
                                <w:rFonts w:ascii="Consolas" w:hAnsi="Consolas" w:cs="Consolas"/>
                                <w:color w:val="000000"/>
                                <w:sz w:val="19"/>
                                <w:szCs w:val="19"/>
                                <w:lang w:bidi="ar-SA"/>
                              </w:rPr>
                              <w:t>after(</w:t>
                            </w:r>
                            <w:proofErr w:type="gramEnd"/>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7D772F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6072E64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2FA15C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3F224C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21D084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577FD5F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5E413AA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077305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2ACEFB2" w14:textId="243D5B20"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r w:rsidR="00272112">
                              <w:rPr>
                                <w:rFonts w:ascii="Consolas" w:hAnsi="Consolas" w:cs="Consolas"/>
                                <w:color w:val="008000"/>
                                <w:sz w:val="19"/>
                                <w:szCs w:val="19"/>
                                <w:lang w:bidi="ar-SA"/>
                              </w:rPr>
                              <w:t xml:space="preserve"> nếu là số dạng không chuẩn thì trừ đi MAX_VALUE_EXP – 1.</w:t>
                            </w:r>
                          </w:p>
                          <w:p w14:paraId="75F34DDF" w14:textId="77777777" w:rsidR="00272112"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sidR="00272112">
                              <w:rPr>
                                <w:rFonts w:ascii="Consolas" w:hAnsi="Consolas" w:cs="Consolas"/>
                                <w:color w:val="0000FF"/>
                                <w:sz w:val="19"/>
                                <w:szCs w:val="19"/>
                                <w:lang w:bidi="ar-SA"/>
                              </w:rPr>
                              <w:t>if</w:t>
                            </w:r>
                            <w:r w:rsidR="00272112">
                              <w:rPr>
                                <w:rFonts w:ascii="Consolas" w:hAnsi="Consolas" w:cs="Consolas"/>
                                <w:color w:val="000000"/>
                                <w:sz w:val="19"/>
                                <w:szCs w:val="19"/>
                                <w:lang w:bidi="ar-SA"/>
                              </w:rPr>
                              <w:t xml:space="preserve"> (</w:t>
                            </w:r>
                            <w:proofErr w:type="gramStart"/>
                            <w:r w:rsidR="00272112">
                              <w:rPr>
                                <w:rFonts w:ascii="Consolas" w:hAnsi="Consolas" w:cs="Consolas"/>
                                <w:color w:val="000000"/>
                                <w:sz w:val="19"/>
                                <w:szCs w:val="19"/>
                                <w:lang w:bidi="ar-SA"/>
                              </w:rPr>
                              <w:t>Vexp!=</w:t>
                            </w:r>
                            <w:proofErr w:type="gramEnd"/>
                            <w:r w:rsidR="00272112">
                              <w:rPr>
                                <w:rFonts w:ascii="Consolas" w:hAnsi="Consolas" w:cs="Consolas"/>
                                <w:color w:val="000000"/>
                                <w:sz w:val="19"/>
                                <w:szCs w:val="19"/>
                                <w:lang w:bidi="ar-SA"/>
                              </w:rPr>
                              <w:t>0) Vexp -= (MAX_VALUE_EXP);</w:t>
                            </w:r>
                          </w:p>
                          <w:p w14:paraId="50C23732" w14:textId="0E721B32" w:rsidR="00FA2EC1"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Vexp -= (MAX_VALUE_EXP - 1);</w:t>
                            </w:r>
                          </w:p>
                          <w:p w14:paraId="4A8A03B6"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p>
                          <w:p w14:paraId="45CC4B6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4976CC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6D80AE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7CBAFE2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CB481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3D2035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AD66D8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1F33CC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21334E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4845E26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3C0C2EB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3A67ED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103A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9AE52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3F9BFC6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2EE417"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4B9E1F" id="Text Box 13" o:spid="_x0000_s1068" type="#_x0000_t202" style="width:496.5pt;height:6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" fillcolor="white [3201]" strokecolor="#00a0b8 [3204]" strokeweight=".5pt">
                <v:textbox>
                  <w:txbxContent>
                    <w:p w14:paraId="7F5F19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//In số QFloat ở dạng cơ số 10.</w:t>
                      </w:r>
                    </w:p>
                    <w:p w14:paraId="7E621EC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PrintQFloat()</w:t>
                      </w:r>
                    </w:p>
                    <w:p w14:paraId="154301F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6AF6C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//Lấy loại của QFloat. </w:t>
                      </w:r>
                    </w:p>
                    <w:p w14:paraId="52F26D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exp = </w:t>
                      </w:r>
                      <w:proofErr w:type="gramStart"/>
                      <w:r>
                        <w:rPr>
                          <w:rFonts w:ascii="Consolas" w:hAnsi="Consolas" w:cs="Consolas"/>
                          <w:color w:val="000000"/>
                          <w:sz w:val="19"/>
                          <w:szCs w:val="19"/>
                          <w:lang w:bidi="ar-SA"/>
                        </w:rPr>
                        <w:t>GetTypeOfQFloat(</w:t>
                      </w:r>
                      <w:proofErr w:type="gramEnd"/>
                      <w:r>
                        <w:rPr>
                          <w:rFonts w:ascii="Consolas" w:hAnsi="Consolas" w:cs="Consolas"/>
                          <w:color w:val="000000"/>
                          <w:sz w:val="19"/>
                          <w:szCs w:val="19"/>
                          <w:lang w:bidi="ar-SA"/>
                        </w:rPr>
                        <w:t>);</w:t>
                      </w:r>
                      <w:r>
                        <w:rPr>
                          <w:rFonts w:ascii="Consolas" w:hAnsi="Consolas" w:cs="Consolas"/>
                          <w:color w:val="008000"/>
                          <w:sz w:val="19"/>
                          <w:szCs w:val="19"/>
                          <w:lang w:bidi="ar-SA"/>
                        </w:rPr>
                        <w:t xml:space="preserve"> </w:t>
                      </w:r>
                    </w:p>
                    <w:p w14:paraId="396B4A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value(</w:t>
                      </w:r>
                      <w:proofErr w:type="gramEnd"/>
                      <w:r>
                        <w:rPr>
                          <w:rFonts w:ascii="Consolas" w:hAnsi="Consolas" w:cs="Consolas"/>
                          <w:color w:val="A31515"/>
                          <w:sz w:val="19"/>
                          <w:szCs w:val="19"/>
                          <w:lang w:bidi="ar-SA"/>
                        </w:rPr>
                        <w:t>"0.0"</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giá trị của các bit sau dấu phẩy ở dạng thập phân.</w:t>
                      </w:r>
                    </w:p>
                    <w:p w14:paraId="6403F8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76935D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loại của QFloat, trả về các giá trị:</w:t>
                      </w:r>
                    </w:p>
                    <w:p w14:paraId="6A4407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//0: Số 0 // Number 0</w:t>
                      </w:r>
                    </w:p>
                    <w:p w14:paraId="4ED8C8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//1: Dạng chuẩn // Normalized</w:t>
                      </w:r>
                    </w:p>
                    <w:p w14:paraId="6D88F5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//2: Dạng không chuẩn // Denormalized</w:t>
                      </w:r>
                    </w:p>
                    <w:p w14:paraId="3A47026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//3: Vô cùng // Infinite</w:t>
                      </w:r>
                    </w:p>
                    <w:p w14:paraId="51335D8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//4: Lỗi // NaN</w:t>
                      </w:r>
                    </w:p>
                    <w:p w14:paraId="3A976A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0)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0;</w:t>
                      </w:r>
                    </w:p>
                    <w:p w14:paraId="5DE5DF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6BDDB5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3)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 </w:t>
                      </w:r>
                      <w:r>
                        <w:rPr>
                          <w:rFonts w:ascii="Consolas" w:hAnsi="Consolas" w:cs="Consolas"/>
                          <w:color w:val="0000FF"/>
                          <w:sz w:val="19"/>
                          <w:szCs w:val="19"/>
                          <w:lang w:bidi="ar-SA"/>
                        </w:rPr>
                        <w:t>true</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"Infinite"</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4C95995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22954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4)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"NaN"</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268AA40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FC3A5E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7FC0E8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sign = </w:t>
                      </w:r>
                      <w:proofErr w:type="gramStart"/>
                      <w:r>
                        <w:rPr>
                          <w:rFonts w:ascii="Consolas" w:hAnsi="Consolas" w:cs="Consolas"/>
                          <w:color w:val="000000"/>
                          <w:sz w:val="19"/>
                          <w:szCs w:val="19"/>
                          <w:lang w:bidi="ar-SA"/>
                        </w:rPr>
                        <w:t>CheckBitScope(</w:t>
                      </w:r>
                      <w:proofErr w:type="gramEnd"/>
                      <w:r>
                        <w:rPr>
                          <w:rFonts w:ascii="Consolas" w:hAnsi="Consolas" w:cs="Consolas"/>
                          <w:color w:val="000000"/>
                          <w:sz w:val="19"/>
                          <w:szCs w:val="19"/>
                          <w:lang w:bidi="ar-SA"/>
                        </w:rPr>
                        <w:t xml:space="preserve">0, 0, 1); </w:t>
                      </w:r>
                      <w:r>
                        <w:rPr>
                          <w:rFonts w:ascii="Consolas" w:hAnsi="Consolas" w:cs="Consolas"/>
                          <w:color w:val="008000"/>
                          <w:sz w:val="19"/>
                          <w:szCs w:val="19"/>
                          <w:lang w:bidi="ar-SA"/>
                        </w:rPr>
                        <w:t>//0: (+); 1:(-)</w:t>
                      </w:r>
                    </w:p>
                    <w:p w14:paraId="269650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base2 = 1; </w:t>
                      </w:r>
                      <w:r>
                        <w:rPr>
                          <w:rFonts w:ascii="Consolas" w:hAnsi="Consolas" w:cs="Consolas"/>
                          <w:color w:val="008000"/>
                          <w:sz w:val="19"/>
                          <w:szCs w:val="19"/>
                          <w:lang w:bidi="ar-SA"/>
                        </w:rPr>
                        <w:t xml:space="preserve">//Biến lưu giá trị tạm để tính 2^(x). </w:t>
                      </w:r>
                    </w:p>
                    <w:p w14:paraId="6F93357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base2</w:t>
                      </w:r>
                      <w:proofErr w:type="gramStart"/>
                      <w:r>
                        <w:rPr>
                          <w:rFonts w:ascii="Consolas" w:hAnsi="Consolas" w:cs="Consolas"/>
                          <w:color w:val="000000"/>
                          <w:sz w:val="19"/>
                          <w:szCs w:val="19"/>
                          <w:lang w:bidi="ar-SA"/>
                        </w:rPr>
                        <w:t>after(</w:t>
                      </w:r>
                      <w:proofErr w:type="gramEnd"/>
                      <w:r>
                        <w:rPr>
                          <w:rFonts w:ascii="Consolas" w:hAnsi="Consolas" w:cs="Consolas"/>
                          <w:color w:val="A31515"/>
                          <w:sz w:val="19"/>
                          <w:szCs w:val="19"/>
                          <w:lang w:bidi="ar-SA"/>
                        </w:rPr>
                        <w:t>"1"</w:t>
                      </w:r>
                      <w:r>
                        <w:rPr>
                          <w:rFonts w:ascii="Consolas" w:hAnsi="Consolas" w:cs="Consolas"/>
                          <w:color w:val="000000"/>
                          <w:sz w:val="19"/>
                          <w:szCs w:val="19"/>
                          <w:lang w:bidi="ar-SA"/>
                        </w:rPr>
                        <w:t xml:space="preserve">); </w:t>
                      </w:r>
                      <w:r>
                        <w:rPr>
                          <w:rFonts w:ascii="Consolas" w:hAnsi="Consolas" w:cs="Consolas"/>
                          <w:color w:val="008000"/>
                          <w:sz w:val="19"/>
                          <w:szCs w:val="19"/>
                          <w:lang w:bidi="ar-SA"/>
                        </w:rPr>
                        <w:t>//Biến lưu giá trị tạm để tính 2^(-x)</w:t>
                      </w:r>
                    </w:p>
                    <w:p w14:paraId="7D772F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Vexp = 0; </w:t>
                      </w:r>
                      <w:r>
                        <w:rPr>
                          <w:rFonts w:ascii="Consolas" w:hAnsi="Consolas" w:cs="Consolas"/>
                          <w:color w:val="008000"/>
                          <w:sz w:val="19"/>
                          <w:szCs w:val="19"/>
                          <w:lang w:bidi="ar-SA"/>
                        </w:rPr>
                        <w:t xml:space="preserve">//Lưu giá trị của mũ </w:t>
                      </w:r>
                    </w:p>
                    <w:p w14:paraId="6072E64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32FA15C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3F224C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//Tính giá trị của mũ theo số bít lưu trong QFloat</w:t>
                      </w:r>
                    </w:p>
                    <w:p w14:paraId="21D084B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15; i &gt; 0; i--) {</w:t>
                      </w:r>
                    </w:p>
                    <w:p w14:paraId="577FD5F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 Vexp += base2;</w:t>
                      </w:r>
                    </w:p>
                    <w:p w14:paraId="5E413AA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base2 *= 2;</w:t>
                      </w:r>
                    </w:p>
                    <w:p w14:paraId="077305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2ACEFB2" w14:textId="243D5B20"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lại theo số Bias bằng cách trừ đi lượng MAX_VALUE_EXP</w:t>
                      </w:r>
                      <w:r w:rsidR="00272112">
                        <w:rPr>
                          <w:rFonts w:ascii="Consolas" w:hAnsi="Consolas" w:cs="Consolas"/>
                          <w:color w:val="008000"/>
                          <w:sz w:val="19"/>
                          <w:szCs w:val="19"/>
                          <w:lang w:bidi="ar-SA"/>
                        </w:rPr>
                        <w:t xml:space="preserve"> nếu là số dạng không chuẩn thì trừ đi MAX_VALUE_EXP – 1.</w:t>
                      </w:r>
                    </w:p>
                    <w:p w14:paraId="75F34DDF" w14:textId="77777777" w:rsidR="00272112" w:rsidRDefault="00FA2EC1"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sidR="00272112">
                        <w:rPr>
                          <w:rFonts w:ascii="Consolas" w:hAnsi="Consolas" w:cs="Consolas"/>
                          <w:color w:val="0000FF"/>
                          <w:sz w:val="19"/>
                          <w:szCs w:val="19"/>
                          <w:lang w:bidi="ar-SA"/>
                        </w:rPr>
                        <w:t>if</w:t>
                      </w:r>
                      <w:r w:rsidR="00272112">
                        <w:rPr>
                          <w:rFonts w:ascii="Consolas" w:hAnsi="Consolas" w:cs="Consolas"/>
                          <w:color w:val="000000"/>
                          <w:sz w:val="19"/>
                          <w:szCs w:val="19"/>
                          <w:lang w:bidi="ar-SA"/>
                        </w:rPr>
                        <w:t xml:space="preserve"> (</w:t>
                      </w:r>
                      <w:proofErr w:type="gramStart"/>
                      <w:r w:rsidR="00272112">
                        <w:rPr>
                          <w:rFonts w:ascii="Consolas" w:hAnsi="Consolas" w:cs="Consolas"/>
                          <w:color w:val="000000"/>
                          <w:sz w:val="19"/>
                          <w:szCs w:val="19"/>
                          <w:lang w:bidi="ar-SA"/>
                        </w:rPr>
                        <w:t>Vexp!=</w:t>
                      </w:r>
                      <w:proofErr w:type="gramEnd"/>
                      <w:r w:rsidR="00272112">
                        <w:rPr>
                          <w:rFonts w:ascii="Consolas" w:hAnsi="Consolas" w:cs="Consolas"/>
                          <w:color w:val="000000"/>
                          <w:sz w:val="19"/>
                          <w:szCs w:val="19"/>
                          <w:lang w:bidi="ar-SA"/>
                        </w:rPr>
                        <w:t>0) Vexp -= (MAX_VALUE_EXP);</w:t>
                      </w:r>
                    </w:p>
                    <w:p w14:paraId="50C23732" w14:textId="0E721B32" w:rsidR="00FA2EC1" w:rsidRDefault="00272112" w:rsidP="0027211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Vexp -= (MAX_VALUE_EXP - 1);</w:t>
                      </w:r>
                    </w:p>
                    <w:p w14:paraId="4A8A03B6" w14:textId="77777777" w:rsidR="00272112" w:rsidRDefault="00272112" w:rsidP="00272112">
                      <w:pPr>
                        <w:autoSpaceDE w:val="0"/>
                        <w:autoSpaceDN w:val="0"/>
                        <w:adjustRightInd w:val="0"/>
                        <w:spacing w:before="0" w:after="0" w:line="240" w:lineRule="auto"/>
                        <w:rPr>
                          <w:rFonts w:ascii="Consolas" w:hAnsi="Consolas" w:cs="Consolas"/>
                          <w:color w:val="000000"/>
                          <w:sz w:val="19"/>
                          <w:szCs w:val="19"/>
                          <w:lang w:bidi="ar-SA"/>
                        </w:rPr>
                      </w:pPr>
                    </w:p>
                    <w:p w14:paraId="45CC4B6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//Chuyển đối giá trị sau dấu phẩy về dạng thập phân với 35 số sau dấu phẩy.</w:t>
                      </w:r>
                    </w:p>
                    <w:p w14:paraId="4976CC1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16; i &lt; 128; i++) {</w:t>
                      </w:r>
                    </w:p>
                    <w:p w14:paraId="6D80AE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base2after </w:t>
                      </w:r>
                      <w:r>
                        <w:rPr>
                          <w:rFonts w:ascii="Consolas" w:hAnsi="Consolas" w:cs="Consolas"/>
                          <w:color w:val="008080"/>
                          <w:sz w:val="19"/>
                          <w:szCs w:val="19"/>
                          <w:lang w:bidi="ar-SA"/>
                        </w:rPr>
                        <w:t>/=</w:t>
                      </w:r>
                      <w:r>
                        <w:rPr>
                          <w:rFonts w:ascii="Consolas" w:hAnsi="Consolas" w:cs="Consolas"/>
                          <w:color w:val="000000"/>
                          <w:sz w:val="19"/>
                          <w:szCs w:val="19"/>
                          <w:lang w:bidi="ar-SA"/>
                        </w:rPr>
                        <w:t xml:space="preserve"> 2; </w:t>
                      </w:r>
                      <w:r>
                        <w:rPr>
                          <w:rFonts w:ascii="Consolas" w:hAnsi="Consolas" w:cs="Consolas"/>
                          <w:color w:val="008000"/>
                          <w:sz w:val="19"/>
                          <w:szCs w:val="19"/>
                          <w:lang w:bidi="ar-SA"/>
                        </w:rPr>
                        <w:t>//Tính 2^(-x) x=i-15</w:t>
                      </w:r>
                    </w:p>
                    <w:p w14:paraId="7CBAFE2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(GetBit(i))</w:t>
                      </w:r>
                    </w:p>
                    <w:p w14:paraId="2CB481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base2after; </w:t>
                      </w:r>
                      <w:r>
                        <w:rPr>
                          <w:rFonts w:ascii="Consolas" w:hAnsi="Consolas" w:cs="Consolas"/>
                          <w:color w:val="008000"/>
                          <w:sz w:val="19"/>
                          <w:szCs w:val="19"/>
                          <w:lang w:bidi="ar-SA"/>
                        </w:rPr>
                        <w:t>//Nếu giá trị của bit = 1 thì cộng dồn vào giá trị sau dấu phẩy.</w:t>
                      </w:r>
                    </w:p>
                    <w:p w14:paraId="23D2035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AD66D8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(exp == 1) value</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 </w:t>
                      </w:r>
                    </w:p>
                    <w:p w14:paraId="1F33CC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21334E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//In giá trị</w:t>
                      </w:r>
                    </w:p>
                    <w:p w14:paraId="4845E26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(sign) 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số âm.</w:t>
                      </w:r>
                    </w:p>
                    <w:p w14:paraId="3C0C2EB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&gt;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3A67ED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40103A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(Vexp &lt; 0) </w:t>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-Vexp; i++)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w:t>
                      </w:r>
                      <w:r>
                        <w:rPr>
                          <w:rFonts w:ascii="Consolas" w:hAnsi="Consolas" w:cs="Consolas"/>
                          <w:color w:val="000000"/>
                          <w:sz w:val="19"/>
                          <w:szCs w:val="19"/>
                          <w:lang w:bidi="ar-SA"/>
                        </w:rPr>
                        <w:t xml:space="preserve"> 2;</w:t>
                      </w:r>
                    </w:p>
                    <w:p w14:paraId="49AE52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cout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value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endl;</w:t>
                      </w:r>
                    </w:p>
                    <w:p w14:paraId="3F9BFC6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E2EE417"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7FBA9EE2" w14:textId="77777777" w:rsidR="002E1862" w:rsidRDefault="002E1862" w:rsidP="002E1862">
      <w:r>
        <w:t xml:space="preserve">Hàm PrintQFloat in ra số được lưu trữ trong QFloat ở dạng cơ số 10. </w:t>
      </w:r>
    </w:p>
    <w:p w14:paraId="356E40DC" w14:textId="77777777" w:rsidR="002E1862" w:rsidRDefault="002E1862" w:rsidP="002E1862">
      <w:r>
        <w:lastRenderedPageBreak/>
        <w:t xml:space="preserve">Đầu tiên, biến exp sẽ lưu loại của QFloat bằng cách nhận giá trị trả ra của hàm </w:t>
      </w:r>
      <w:proofErr w:type="gramStart"/>
      <w:r>
        <w:t>GetTypeOfQFloat(</w:t>
      </w:r>
      <w:proofErr w:type="gramEnd"/>
      <w:r>
        <w:t>), làm tiền đề thực hiện các bước xử lý sau. Ta tạo một kiểu dữ liệu mới là StrFloat để lưu số thập phân ở dạng xâu sau khi chuyển đổi. Biến value có nhiệm vụ cụ thể hóa kiểu dữ liệu mới.</w:t>
      </w:r>
    </w:p>
    <w:p w14:paraId="61BAFC08" w14:textId="77777777" w:rsidR="002E1862" w:rsidRDefault="002E1862" w:rsidP="002E1862">
      <w:r>
        <w:t xml:space="preserve">Nếu biết exp có giá trị: </w:t>
      </w:r>
    </w:p>
    <w:p w14:paraId="5D639D04" w14:textId="77777777" w:rsidR="002E1862" w:rsidRDefault="002E1862" w:rsidP="002E1862">
      <w:pPr>
        <w:pStyle w:val="ListParagraph"/>
        <w:numPr>
          <w:ilvl w:val="0"/>
          <w:numId w:val="9"/>
        </w:numPr>
      </w:pPr>
      <w:r>
        <w:t>0: là số 0. Ta chỉ việc in ra số 0 rồi thoát khỏi hàm.</w:t>
      </w:r>
    </w:p>
    <w:p w14:paraId="518B81B0" w14:textId="77777777" w:rsidR="002E1862" w:rsidRDefault="002E1862" w:rsidP="002E1862">
      <w:pPr>
        <w:pStyle w:val="ListParagraph"/>
        <w:numPr>
          <w:ilvl w:val="0"/>
          <w:numId w:val="9"/>
        </w:numPr>
      </w:pPr>
      <w:r>
        <w:t>3: là số vô cùng. Ta in ra “Infinite”.</w:t>
      </w:r>
    </w:p>
    <w:p w14:paraId="6FFB119B" w14:textId="77777777" w:rsidR="002E1862" w:rsidRDefault="002E1862" w:rsidP="002E1862">
      <w:pPr>
        <w:pStyle w:val="ListParagraph"/>
        <w:numPr>
          <w:ilvl w:val="0"/>
          <w:numId w:val="9"/>
        </w:numPr>
      </w:pPr>
      <w:r>
        <w:t>4: là số lỗi. Ta in ra “NaN” – not a number.</w:t>
      </w:r>
    </w:p>
    <w:p w14:paraId="0DDF4AE4" w14:textId="77777777" w:rsidR="002E1862" w:rsidRDefault="002E1862" w:rsidP="002E1862">
      <w:pPr>
        <w:pStyle w:val="ListParagraph"/>
        <w:numPr>
          <w:ilvl w:val="0"/>
          <w:numId w:val="9"/>
        </w:numPr>
      </w:pPr>
      <w:r>
        <w:t>Ngoài ra, ta xét dấu được lưu ở bit đầu, chuyển đổi phần mũ (đang được lưu ở dạng nhị phân số bias) và chuyển đổi phần trị lưu trong QFloat (từ bit 16 đến bit 127) về dạng thập phân thông qua kiểu StrFloat và các hàm được cài trong StrFloat để thực hiện các phép tính cộng, chia trên xâu. Nếu exp=1 thì thực hiện cộng thêm 1 vào value. Rồi xuất.</w:t>
      </w:r>
    </w:p>
    <w:p w14:paraId="4A48CFBD" w14:textId="77777777" w:rsidR="002E1862" w:rsidRDefault="002E1862" w:rsidP="002E1862">
      <w:pPr>
        <w:pStyle w:val="mc3"/>
      </w:pPr>
      <w:bookmarkStart w:id="31" w:name="_Toc510188030"/>
      <w:r>
        <w:t>HÀM GETTYPEOFQFLOAT:</w:t>
      </w:r>
      <w:bookmarkEnd w:id="31"/>
    </w:p>
    <w:p w14:paraId="6656675D" w14:textId="77777777" w:rsidR="002E1862" w:rsidRDefault="002E1862" w:rsidP="002E1862">
      <w:r>
        <w:t xml:space="preserve">Xét </w:t>
      </w:r>
      <w:r w:rsidRPr="008B7ED6">
        <w:rPr>
          <w:b/>
        </w:rPr>
        <w:t>hàm GetTypeOfQFloat</w:t>
      </w:r>
      <w:r>
        <w:t>:</w:t>
      </w:r>
    </w:p>
    <w:p w14:paraId="1BC85598" w14:textId="77777777" w:rsidR="002E1862" w:rsidRDefault="002E1862" w:rsidP="002E1862">
      <w:r>
        <w:rPr>
          <w:noProof/>
        </w:rPr>
        <mc:AlternateContent>
          <mc:Choice Requires="wps">
            <w:drawing>
              <wp:inline distT="0" distB="0" distL="0" distR="0" wp14:anchorId="13939E70" wp14:editId="2131E636">
                <wp:extent cx="5676900" cy="4371975"/>
                <wp:effectExtent l="0" t="0" r="19050" b="28575"/>
                <wp:docPr id="14" name="Text Box 14"/>
                <wp:cNvGraphicFramePr/>
                <a:graphic xmlns:a="http://schemas.openxmlformats.org/drawingml/2006/main">
                  <a:graphicData uri="http://schemas.microsoft.com/office/word/2010/wordprocessingShape">
                    <wps:wsp>
                      <wps:cNvSpPr txBox="1"/>
                      <wps:spPr>
                        <a:xfrm>
                          <a:off x="0" y="0"/>
                          <a:ext cx="5676900" cy="43719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7F13D0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0CBF9E0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2E1EFE0A"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76048AA4"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27479A95"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01021A47"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48B6C89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73A4EE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02F1D780"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12E50C57"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781719F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294CA1C1"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3; </w:t>
                            </w:r>
                            <w:r w:rsidRPr="00A95E3F">
                              <w:rPr>
                                <w:rFonts w:ascii="Consolas" w:hAnsi="Consolas" w:cs="Consolas"/>
                                <w:color w:val="008000"/>
                                <w:sz w:val="22"/>
                                <w:szCs w:val="19"/>
                                <w:lang w:bidi="ar-SA"/>
                              </w:rPr>
                              <w:t>// "Infinite";</w:t>
                            </w:r>
                          </w:p>
                          <w:p w14:paraId="7BE62E6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w:t>
                            </w:r>
                            <w:proofErr w:type="gramStart"/>
                            <w:r w:rsidRPr="00A95E3F">
                              <w:rPr>
                                <w:rFonts w:ascii="Consolas" w:hAnsi="Consolas" w:cs="Consolas"/>
                                <w:color w:val="008000"/>
                                <w:sz w:val="22"/>
                                <w:szCs w:val="19"/>
                                <w:lang w:bidi="ar-SA"/>
                              </w:rPr>
                              <w:t>NaN</w:t>
                            </w:r>
                            <w:proofErr w:type="gramEnd"/>
                            <w:r w:rsidRPr="00A95E3F">
                              <w:rPr>
                                <w:rFonts w:ascii="Consolas" w:hAnsi="Consolas" w:cs="Consolas"/>
                                <w:color w:val="008000"/>
                                <w:sz w:val="22"/>
                                <w:szCs w:val="19"/>
                                <w:lang w:bidi="ar-SA"/>
                              </w:rPr>
                              <w:t>";</w:t>
                            </w:r>
                          </w:p>
                          <w:p w14:paraId="488FBFBF"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4DBBEC69"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3D6952CF"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32" w:name="_Hlk510082449"/>
                            <w:proofErr w:type="gramStart"/>
                            <w:r w:rsidRPr="00A95E3F">
                              <w:rPr>
                                <w:rFonts w:ascii="Consolas" w:hAnsi="Consolas" w:cs="Consolas"/>
                                <w:color w:val="000000"/>
                                <w:sz w:val="22"/>
                                <w:szCs w:val="19"/>
                                <w:lang w:bidi="ar-SA"/>
                              </w:rPr>
                              <w:t>CheckBitScope</w:t>
                            </w:r>
                            <w:bookmarkEnd w:id="32"/>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0C9AA0C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2317848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584427C0"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49B5E27E"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61BECB45"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6F890B8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778D193B" w14:textId="77777777" w:rsidR="00FA2EC1" w:rsidRPr="00A95E3F" w:rsidRDefault="00FA2EC1" w:rsidP="002E1862">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939E70" id="Text Box 14" o:spid="_x0000_s1069" type="#_x0000_t202" style="width:447pt;height:3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" fillcolor="white [3201]" strokecolor="#00a0b8 [3204]" strokeweight=".5pt">
                <v:textbox>
                  <w:txbxContent>
                    <w:p w14:paraId="47F13D0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//Kiểm tra loại của QFloat, trả về các giá trị:</w:t>
                      </w:r>
                    </w:p>
                    <w:p w14:paraId="0CBF9E0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//0: Số 0 // Number 0</w:t>
                      </w:r>
                    </w:p>
                    <w:p w14:paraId="2E1EFE0A"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//1: Dạng chuẩn // Normalized</w:t>
                      </w:r>
                    </w:p>
                    <w:p w14:paraId="76048AA4"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//2: Dạng không chuẩn // Denormalized</w:t>
                      </w:r>
                    </w:p>
                    <w:p w14:paraId="27479A95"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//3: Vô cùng // Infinite</w:t>
                      </w:r>
                    </w:p>
                    <w:p w14:paraId="01021A47"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8000"/>
                          <w:sz w:val="22"/>
                          <w:szCs w:val="19"/>
                          <w:lang w:bidi="ar-SA"/>
                        </w:rPr>
                        <w:t>//4: Lỗi // NaN</w:t>
                      </w:r>
                    </w:p>
                    <w:p w14:paraId="48B6C89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2B91AF"/>
                          <w:sz w:val="22"/>
                          <w:szCs w:val="19"/>
                          <w:lang w:bidi="ar-SA"/>
                        </w:rPr>
                        <w:t>QFloat</w:t>
                      </w:r>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GetTypeOfQFloat() </w:t>
                      </w:r>
                      <w:r w:rsidRPr="00A95E3F">
                        <w:rPr>
                          <w:rFonts w:ascii="Consolas" w:hAnsi="Consolas" w:cs="Consolas"/>
                          <w:color w:val="008000"/>
                          <w:sz w:val="22"/>
                          <w:szCs w:val="19"/>
                          <w:lang w:bidi="ar-SA"/>
                        </w:rPr>
                        <w:t>//</w:t>
                      </w:r>
                    </w:p>
                    <w:p w14:paraId="273A4EE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02F1D780"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int</w:t>
                      </w:r>
                      <w:r w:rsidRPr="00A95E3F">
                        <w:rPr>
                          <w:rFonts w:ascii="Consolas" w:hAnsi="Consolas" w:cs="Consolas"/>
                          <w:color w:val="000000"/>
                          <w:sz w:val="22"/>
                          <w:szCs w:val="19"/>
                          <w:lang w:bidi="ar-SA"/>
                        </w:rPr>
                        <w:t xml:space="preserve"> exp = 1; </w:t>
                      </w:r>
                    </w:p>
                    <w:p w14:paraId="12E50C57"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 15, 1)) </w:t>
                      </w:r>
                      <w:r w:rsidRPr="00A95E3F">
                        <w:rPr>
                          <w:rFonts w:ascii="Consolas" w:hAnsi="Consolas" w:cs="Consolas"/>
                          <w:color w:val="008000"/>
                          <w:sz w:val="22"/>
                          <w:szCs w:val="19"/>
                          <w:lang w:bidi="ar-SA"/>
                        </w:rPr>
                        <w:t>//Kiểm tra bit dấu (bit từ 1 đến 15) có bằng 1. -&gt; đúng thì kiểm tra loại Infinite hoặc NaN.</w:t>
                      </w:r>
                    </w:p>
                    <w:p w14:paraId="781719F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294CA1C1"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3; </w:t>
                      </w:r>
                      <w:r w:rsidRPr="00A95E3F">
                        <w:rPr>
                          <w:rFonts w:ascii="Consolas" w:hAnsi="Consolas" w:cs="Consolas"/>
                          <w:color w:val="008000"/>
                          <w:sz w:val="22"/>
                          <w:szCs w:val="19"/>
                          <w:lang w:bidi="ar-SA"/>
                        </w:rPr>
                        <w:t>// "Infinite";</w:t>
                      </w:r>
                    </w:p>
                    <w:p w14:paraId="7BE62E6B"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4; </w:t>
                      </w:r>
                      <w:r w:rsidRPr="00A95E3F">
                        <w:rPr>
                          <w:rFonts w:ascii="Consolas" w:hAnsi="Consolas" w:cs="Consolas"/>
                          <w:color w:val="008000"/>
                          <w:sz w:val="22"/>
                          <w:szCs w:val="19"/>
                          <w:lang w:bidi="ar-SA"/>
                        </w:rPr>
                        <w:t>// "</w:t>
                      </w:r>
                      <w:proofErr w:type="gramStart"/>
                      <w:r w:rsidRPr="00A95E3F">
                        <w:rPr>
                          <w:rFonts w:ascii="Consolas" w:hAnsi="Consolas" w:cs="Consolas"/>
                          <w:color w:val="008000"/>
                          <w:sz w:val="22"/>
                          <w:szCs w:val="19"/>
                          <w:lang w:bidi="ar-SA"/>
                        </w:rPr>
                        <w:t>NaN</w:t>
                      </w:r>
                      <w:proofErr w:type="gramEnd"/>
                      <w:r w:rsidRPr="00A95E3F">
                        <w:rPr>
                          <w:rFonts w:ascii="Consolas" w:hAnsi="Consolas" w:cs="Consolas"/>
                          <w:color w:val="008000"/>
                          <w:sz w:val="22"/>
                          <w:szCs w:val="19"/>
                          <w:lang w:bidi="ar-SA"/>
                        </w:rPr>
                        <w:t>";</w:t>
                      </w:r>
                    </w:p>
                    <w:p w14:paraId="488FBFBF"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t>}</w:t>
                      </w:r>
                    </w:p>
                    <w:p w14:paraId="4DBBEC69"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p>
                    <w:p w14:paraId="3D6952CF"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bookmarkStart w:id="33" w:name="_Hlk510082449"/>
                      <w:proofErr w:type="gramStart"/>
                      <w:r w:rsidRPr="00A95E3F">
                        <w:rPr>
                          <w:rFonts w:ascii="Consolas" w:hAnsi="Consolas" w:cs="Consolas"/>
                          <w:color w:val="000000"/>
                          <w:sz w:val="22"/>
                          <w:szCs w:val="19"/>
                          <w:lang w:bidi="ar-SA"/>
                        </w:rPr>
                        <w:t>CheckBitScope</w:t>
                      </w:r>
                      <w:bookmarkEnd w:id="33"/>
                      <w:r w:rsidRPr="00A95E3F">
                        <w:rPr>
                          <w:rFonts w:ascii="Consolas" w:hAnsi="Consolas" w:cs="Consolas"/>
                          <w:color w:val="000000"/>
                          <w:sz w:val="22"/>
                          <w:szCs w:val="19"/>
                          <w:lang w:bidi="ar-SA"/>
                        </w:rPr>
                        <w:t>(</w:t>
                      </w:r>
                      <w:proofErr w:type="gramEnd"/>
                      <w:r w:rsidRPr="00A95E3F">
                        <w:rPr>
                          <w:rFonts w:ascii="Consolas" w:hAnsi="Consolas" w:cs="Consolas"/>
                          <w:color w:val="000000"/>
                          <w:sz w:val="22"/>
                          <w:szCs w:val="19"/>
                          <w:lang w:bidi="ar-SA"/>
                        </w:rPr>
                        <w:t xml:space="preserve">1, 15, 0)) </w:t>
                      </w:r>
                      <w:r w:rsidRPr="00A95E3F">
                        <w:rPr>
                          <w:rFonts w:ascii="Consolas" w:hAnsi="Consolas" w:cs="Consolas"/>
                          <w:color w:val="008000"/>
                          <w:sz w:val="22"/>
                          <w:szCs w:val="19"/>
                          <w:lang w:bidi="ar-SA"/>
                        </w:rPr>
                        <w:t>//Kiểm tra bit dấu (bit từ 1 đến 15) có bằng 0.  -&gt; Đúng thì kiểm tra số 0 hoặc dạng không chuẩn.</w:t>
                      </w:r>
                    </w:p>
                    <w:p w14:paraId="0C9AA0C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23178488"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if</w:t>
                      </w:r>
                      <w:r w:rsidRPr="00A95E3F">
                        <w:rPr>
                          <w:rFonts w:ascii="Consolas" w:hAnsi="Consolas" w:cs="Consolas"/>
                          <w:color w:val="000000"/>
                          <w:sz w:val="22"/>
                          <w:szCs w:val="19"/>
                          <w:lang w:bidi="ar-SA"/>
                        </w:rPr>
                        <w:t xml:space="preserve"> (</w:t>
                      </w:r>
                      <w:proofErr w:type="gramStart"/>
                      <w:r w:rsidRPr="00A95E3F">
                        <w:rPr>
                          <w:rFonts w:ascii="Consolas" w:hAnsi="Consolas" w:cs="Consolas"/>
                          <w:color w:val="000000"/>
                          <w:sz w:val="22"/>
                          <w:szCs w:val="19"/>
                          <w:lang w:bidi="ar-SA"/>
                        </w:rPr>
                        <w:t>CheckBitScope(</w:t>
                      </w:r>
                      <w:proofErr w:type="gramEnd"/>
                      <w:r w:rsidRPr="00A95E3F">
                        <w:rPr>
                          <w:rFonts w:ascii="Consolas" w:hAnsi="Consolas" w:cs="Consolas"/>
                          <w:color w:val="000000"/>
                          <w:sz w:val="22"/>
                          <w:szCs w:val="19"/>
                          <w:lang w:bidi="ar-SA"/>
                        </w:rPr>
                        <w:t xml:space="preserve">16, 127, 0)) exp = 0; </w:t>
                      </w:r>
                      <w:r w:rsidRPr="00A95E3F">
                        <w:rPr>
                          <w:rFonts w:ascii="Consolas" w:hAnsi="Consolas" w:cs="Consolas"/>
                          <w:color w:val="008000"/>
                          <w:sz w:val="22"/>
                          <w:szCs w:val="19"/>
                          <w:lang w:bidi="ar-SA"/>
                        </w:rPr>
                        <w:t>//Kiểm tra bit giá trị (bit từ 16 đến 127) có bằng 0. -&gt; Đúng là số 0, sai là dạng không chuẩn.</w:t>
                      </w:r>
                    </w:p>
                    <w:p w14:paraId="584427C0"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else</w:t>
                      </w:r>
                      <w:r w:rsidRPr="00A95E3F">
                        <w:rPr>
                          <w:rFonts w:ascii="Consolas" w:hAnsi="Consolas" w:cs="Consolas"/>
                          <w:color w:val="000000"/>
                          <w:sz w:val="22"/>
                          <w:szCs w:val="19"/>
                          <w:lang w:bidi="ar-SA"/>
                        </w:rPr>
                        <w:t xml:space="preserve"> exp = 2;</w:t>
                      </w:r>
                    </w:p>
                    <w:p w14:paraId="49B5E27E"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00"/>
                          <w:sz w:val="22"/>
                          <w:szCs w:val="19"/>
                          <w:lang w:bidi="ar-SA"/>
                        </w:rPr>
                        <w:tab/>
                        <w:t>}</w:t>
                      </w:r>
                    </w:p>
                    <w:p w14:paraId="61BECB45"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ab/>
                      </w:r>
                      <w:r w:rsidRPr="00A95E3F">
                        <w:rPr>
                          <w:rFonts w:ascii="Consolas" w:hAnsi="Consolas" w:cs="Consolas"/>
                          <w:color w:val="0000FF"/>
                          <w:sz w:val="22"/>
                          <w:szCs w:val="19"/>
                          <w:lang w:bidi="ar-SA"/>
                        </w:rPr>
                        <w:t>return</w:t>
                      </w:r>
                      <w:r w:rsidRPr="00A95E3F">
                        <w:rPr>
                          <w:rFonts w:ascii="Consolas" w:hAnsi="Consolas" w:cs="Consolas"/>
                          <w:color w:val="000000"/>
                          <w:sz w:val="22"/>
                          <w:szCs w:val="19"/>
                          <w:lang w:bidi="ar-SA"/>
                        </w:rPr>
                        <w:t xml:space="preserve"> exp;</w:t>
                      </w:r>
                    </w:p>
                    <w:p w14:paraId="6F890B8D" w14:textId="77777777" w:rsidR="00FA2EC1" w:rsidRPr="00A95E3F" w:rsidRDefault="00FA2EC1" w:rsidP="002E1862">
                      <w:pPr>
                        <w:autoSpaceDE w:val="0"/>
                        <w:autoSpaceDN w:val="0"/>
                        <w:adjustRightInd w:val="0"/>
                        <w:spacing w:before="0" w:after="0" w:line="240" w:lineRule="auto"/>
                        <w:rPr>
                          <w:rFonts w:ascii="Consolas" w:hAnsi="Consolas" w:cs="Consolas"/>
                          <w:color w:val="000000"/>
                          <w:sz w:val="22"/>
                          <w:szCs w:val="19"/>
                          <w:lang w:bidi="ar-SA"/>
                        </w:rPr>
                      </w:pPr>
                      <w:r w:rsidRPr="00A95E3F">
                        <w:rPr>
                          <w:rFonts w:ascii="Consolas" w:hAnsi="Consolas" w:cs="Consolas"/>
                          <w:color w:val="000000"/>
                          <w:sz w:val="22"/>
                          <w:szCs w:val="19"/>
                          <w:lang w:bidi="ar-SA"/>
                        </w:rPr>
                        <w:t>}</w:t>
                      </w:r>
                    </w:p>
                    <w:p w14:paraId="778D193B" w14:textId="77777777" w:rsidR="00FA2EC1" w:rsidRPr="00A95E3F" w:rsidRDefault="00FA2EC1" w:rsidP="002E1862">
                      <w:pPr>
                        <w:rPr>
                          <w:sz w:val="28"/>
                        </w:rPr>
                      </w:pPr>
                    </w:p>
                  </w:txbxContent>
                </v:textbox>
                <w10:anchorlock/>
              </v:shape>
            </w:pict>
          </mc:Fallback>
        </mc:AlternateContent>
      </w:r>
    </w:p>
    <w:p w14:paraId="6F8876E4" w14:textId="77777777" w:rsidR="002E1862" w:rsidRDefault="002E1862" w:rsidP="002E1862">
      <w:r>
        <w:t>Hàm GetTypeOfQFloat sẽ trả về các giá trị tương ứng với loại của QFloat như sau:</w:t>
      </w:r>
    </w:p>
    <w:p w14:paraId="6145FE64" w14:textId="77777777" w:rsidR="002E1862" w:rsidRDefault="002E1862" w:rsidP="002E1862">
      <w:pPr>
        <w:pStyle w:val="ListParagraph"/>
        <w:numPr>
          <w:ilvl w:val="0"/>
          <w:numId w:val="10"/>
        </w:numPr>
      </w:pPr>
      <w:r>
        <w:t>0: là số 0.</w:t>
      </w:r>
    </w:p>
    <w:p w14:paraId="553D1C04" w14:textId="77777777" w:rsidR="002E1862" w:rsidRDefault="002E1862" w:rsidP="002E1862">
      <w:pPr>
        <w:pStyle w:val="ListParagraph"/>
        <w:numPr>
          <w:ilvl w:val="0"/>
          <w:numId w:val="10"/>
        </w:numPr>
      </w:pPr>
      <w:r>
        <w:lastRenderedPageBreak/>
        <w:t>1: dạng chuẩn.</w:t>
      </w:r>
    </w:p>
    <w:p w14:paraId="2468AF8E" w14:textId="77777777" w:rsidR="002E1862" w:rsidRDefault="002E1862" w:rsidP="002E1862">
      <w:pPr>
        <w:pStyle w:val="ListParagraph"/>
        <w:numPr>
          <w:ilvl w:val="0"/>
          <w:numId w:val="10"/>
        </w:numPr>
      </w:pPr>
      <w:r>
        <w:t>2: dạng không chuẩn.</w:t>
      </w:r>
    </w:p>
    <w:p w14:paraId="5F2395DA" w14:textId="77777777" w:rsidR="002E1862" w:rsidRDefault="002E1862" w:rsidP="002E1862">
      <w:pPr>
        <w:pStyle w:val="ListParagraph"/>
        <w:numPr>
          <w:ilvl w:val="0"/>
          <w:numId w:val="10"/>
        </w:numPr>
      </w:pPr>
      <w:r>
        <w:t>3: vô cùng (Infinite)</w:t>
      </w:r>
    </w:p>
    <w:p w14:paraId="7338C008" w14:textId="77777777" w:rsidR="002E1862" w:rsidRDefault="002E1862" w:rsidP="002E1862">
      <w:pPr>
        <w:pStyle w:val="ListParagraph"/>
        <w:numPr>
          <w:ilvl w:val="0"/>
          <w:numId w:val="10"/>
        </w:numPr>
      </w:pPr>
      <w:r>
        <w:t>4: số lỗi (NaN).</w:t>
      </w:r>
    </w:p>
    <w:p w14:paraId="632BEC10" w14:textId="77777777" w:rsidR="002E1862" w:rsidRDefault="002E1862" w:rsidP="002E1862">
      <w:r>
        <w:t xml:space="preserve">Bằng cách kiểm tra dãy bit mũ và bit giá trị được lưu trong m_el của QFloat thông qua hàm </w:t>
      </w:r>
      <w:proofErr w:type="gramStart"/>
      <w:r w:rsidRPr="009E3B6A">
        <w:t>CheckBitScope</w:t>
      </w:r>
      <w:r>
        <w:t>(</w:t>
      </w:r>
      <w:proofErr w:type="gramEnd"/>
      <w:r>
        <w:t xml:space="preserve">). Mỗi loại số điều được nói rõ ràng về cách lưu trong hàm </w:t>
      </w:r>
      <w:proofErr w:type="gramStart"/>
      <w:r>
        <w:t>convertToQFloat(</w:t>
      </w:r>
      <w:proofErr w:type="gramEnd"/>
      <w:r>
        <w:t>) bên trên.</w:t>
      </w:r>
    </w:p>
    <w:p w14:paraId="270C1714" w14:textId="77777777" w:rsidR="002E1862" w:rsidRDefault="002E1862" w:rsidP="002E1862">
      <w:pPr>
        <w:pStyle w:val="mc3"/>
      </w:pPr>
      <w:bookmarkStart w:id="34" w:name="_Toc510188031"/>
      <w:r>
        <w:t>HÀM CHECKBITSCOPE</w:t>
      </w:r>
      <w:bookmarkEnd w:id="34"/>
    </w:p>
    <w:p w14:paraId="15DE1802" w14:textId="77777777" w:rsidR="002E1862" w:rsidRDefault="002E1862" w:rsidP="002E1862">
      <w:r>
        <w:t xml:space="preserve">Xét </w:t>
      </w:r>
      <w:r w:rsidRPr="00032A16">
        <w:rPr>
          <w:b/>
        </w:rPr>
        <w:t>hàm CheckBitScope</w:t>
      </w:r>
      <w:r>
        <w:t>:</w:t>
      </w:r>
    </w:p>
    <w:p w14:paraId="044BD1FB" w14:textId="77777777" w:rsidR="002E1862" w:rsidRDefault="002E1862" w:rsidP="002E1862">
      <w:r>
        <w:rPr>
          <w:noProof/>
        </w:rPr>
        <mc:AlternateContent>
          <mc:Choice Requires="wps">
            <w:drawing>
              <wp:inline distT="0" distB="0" distL="0" distR="0" wp14:anchorId="12596FF3" wp14:editId="0C2877F3">
                <wp:extent cx="5829300" cy="1428750"/>
                <wp:effectExtent l="0" t="0" r="19050" b="19050"/>
                <wp:docPr id="15" name="Text Box 15"/>
                <wp:cNvGraphicFramePr/>
                <a:graphic xmlns:a="http://schemas.openxmlformats.org/drawingml/2006/main">
                  <a:graphicData uri="http://schemas.microsoft.com/office/word/2010/wordprocessingShape">
                    <wps:wsp>
                      <wps:cNvSpPr txBox="1"/>
                      <wps:spPr>
                        <a:xfrm>
                          <a:off x="0" y="0"/>
                          <a:ext cx="5829300" cy="14287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B0DD3C2"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5C81A5E5"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proofErr w:type="gramStart"/>
                            <w:r w:rsidRPr="00032A16">
                              <w:rPr>
                                <w:rFonts w:ascii="Consolas" w:hAnsi="Consolas" w:cs="Consolas"/>
                                <w:color w:val="2B91AF"/>
                                <w:szCs w:val="19"/>
                                <w:lang w:bidi="ar-SA"/>
                              </w:rPr>
                              <w:t>QFloat</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74C63C19"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73FC7939"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37C38082"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proofErr w:type="gramStart"/>
                            <w:r w:rsidRPr="00032A16">
                              <w:rPr>
                                <w:rFonts w:ascii="Consolas" w:hAnsi="Consolas" w:cs="Consolas"/>
                                <w:color w:val="000000"/>
                                <w:szCs w:val="19"/>
                                <w:lang w:bidi="ar-SA"/>
                              </w:rPr>
                              <w:t>)</w:t>
                            </w:r>
                            <w:r>
                              <w:rPr>
                                <w:rFonts w:ascii="Consolas" w:hAnsi="Consolas" w:cs="Consolas"/>
                                <w:color w:val="000000"/>
                                <w:szCs w:val="19"/>
                                <w:lang w:bidi="ar-SA"/>
                              </w:rPr>
                              <w:t xml:space="preserve"> </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225DE5B"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61D02ECF" w14:textId="77777777" w:rsidR="00FA2EC1" w:rsidRPr="00032A16" w:rsidRDefault="00FA2EC1" w:rsidP="002E1862">
                            <w:pPr>
                              <w:rPr>
                                <w:sz w:val="36"/>
                              </w:rPr>
                            </w:pPr>
                            <w:r w:rsidRPr="00032A16">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596FF3" id="Text Box 15" o:spid="_x0000_s1070" type="#_x0000_t202" style="width:45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" fillcolor="white [3201]" strokecolor="#00a0b8 [3204]" strokeweight=".5pt">
                <v:textbox>
                  <w:txbxContent>
                    <w:p w14:paraId="7B0DD3C2"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8000"/>
                          <w:szCs w:val="19"/>
                          <w:lang w:bidi="ar-SA"/>
                        </w:rPr>
                        <w:t>//Kiểm tra dãy bit từ l đến r sao cho mỗi bit bằng sd (standard).</w:t>
                      </w:r>
                    </w:p>
                    <w:p w14:paraId="5C81A5E5"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FF"/>
                          <w:szCs w:val="19"/>
                          <w:lang w:bidi="ar-SA"/>
                        </w:rPr>
                        <w:t>bool</w:t>
                      </w:r>
                      <w:r w:rsidRPr="00032A16">
                        <w:rPr>
                          <w:rFonts w:ascii="Consolas" w:hAnsi="Consolas" w:cs="Consolas"/>
                          <w:color w:val="000000"/>
                          <w:szCs w:val="19"/>
                          <w:lang w:bidi="ar-SA"/>
                        </w:rPr>
                        <w:t xml:space="preserve"> </w:t>
                      </w:r>
                      <w:proofErr w:type="gramStart"/>
                      <w:r w:rsidRPr="00032A16">
                        <w:rPr>
                          <w:rFonts w:ascii="Consolas" w:hAnsi="Consolas" w:cs="Consolas"/>
                          <w:color w:val="2B91AF"/>
                          <w:szCs w:val="19"/>
                          <w:lang w:bidi="ar-SA"/>
                        </w:rPr>
                        <w:t>QFloat</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CheckBitScope(</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w:t>
                      </w:r>
                    </w:p>
                    <w:p w14:paraId="74C63C19"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w:t>
                      </w:r>
                    </w:p>
                    <w:p w14:paraId="73FC7939"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for</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int</w:t>
                      </w:r>
                      <w:r w:rsidRPr="00032A16">
                        <w:rPr>
                          <w:rFonts w:ascii="Consolas" w:hAnsi="Consolas" w:cs="Consolas"/>
                          <w:color w:val="000000"/>
                          <w:szCs w:val="19"/>
                          <w:lang w:bidi="ar-SA"/>
                        </w:rPr>
                        <w:t xml:space="preserve"> i = </w:t>
                      </w:r>
                      <w:r w:rsidRPr="00032A16">
                        <w:rPr>
                          <w:rFonts w:ascii="Consolas" w:hAnsi="Consolas" w:cs="Consolas"/>
                          <w:color w:val="808080"/>
                          <w:szCs w:val="19"/>
                          <w:lang w:bidi="ar-SA"/>
                        </w:rPr>
                        <w:t>l</w:t>
                      </w:r>
                      <w:r w:rsidRPr="00032A16">
                        <w:rPr>
                          <w:rFonts w:ascii="Consolas" w:hAnsi="Consolas" w:cs="Consolas"/>
                          <w:color w:val="000000"/>
                          <w:szCs w:val="19"/>
                          <w:lang w:bidi="ar-SA"/>
                        </w:rPr>
                        <w:t xml:space="preserve">; i &lt;= </w:t>
                      </w:r>
                      <w:r w:rsidRPr="00032A16">
                        <w:rPr>
                          <w:rFonts w:ascii="Consolas" w:hAnsi="Consolas" w:cs="Consolas"/>
                          <w:color w:val="808080"/>
                          <w:szCs w:val="19"/>
                          <w:lang w:bidi="ar-SA"/>
                        </w:rPr>
                        <w:t>r</w:t>
                      </w:r>
                      <w:r w:rsidRPr="00032A16">
                        <w:rPr>
                          <w:rFonts w:ascii="Consolas" w:hAnsi="Consolas" w:cs="Consolas"/>
                          <w:color w:val="000000"/>
                          <w:szCs w:val="19"/>
                          <w:lang w:bidi="ar-SA"/>
                        </w:rPr>
                        <w:t>; i++)</w:t>
                      </w:r>
                    </w:p>
                    <w:p w14:paraId="37C38082"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00"/>
                          <w:szCs w:val="19"/>
                          <w:lang w:bidi="ar-SA"/>
                        </w:rPr>
                        <w:tab/>
                      </w:r>
                      <w:r w:rsidRPr="00032A16">
                        <w:rPr>
                          <w:rFonts w:ascii="Consolas" w:hAnsi="Consolas" w:cs="Consolas"/>
                          <w:color w:val="0000FF"/>
                          <w:szCs w:val="19"/>
                          <w:lang w:bidi="ar-SA"/>
                        </w:rPr>
                        <w:t>if</w:t>
                      </w:r>
                      <w:r w:rsidRPr="00032A16">
                        <w:rPr>
                          <w:rFonts w:ascii="Consolas" w:hAnsi="Consolas" w:cs="Consolas"/>
                          <w:color w:val="000000"/>
                          <w:szCs w:val="19"/>
                          <w:lang w:bidi="ar-SA"/>
                        </w:rPr>
                        <w:t xml:space="preserve"> (GetBit(i</w:t>
                      </w:r>
                      <w:proofErr w:type="gramStart"/>
                      <w:r w:rsidRPr="00032A16">
                        <w:rPr>
                          <w:rFonts w:ascii="Consolas" w:hAnsi="Consolas" w:cs="Consolas"/>
                          <w:color w:val="000000"/>
                          <w:szCs w:val="19"/>
                          <w:lang w:bidi="ar-SA"/>
                        </w:rPr>
                        <w:t>)</w:t>
                      </w:r>
                      <w:r>
                        <w:rPr>
                          <w:rFonts w:ascii="Consolas" w:hAnsi="Consolas" w:cs="Consolas"/>
                          <w:color w:val="000000"/>
                          <w:szCs w:val="19"/>
                          <w:lang w:bidi="ar-SA"/>
                        </w:rPr>
                        <w:t xml:space="preserve"> </w:t>
                      </w:r>
                      <w:r w:rsidRPr="00032A16">
                        <w:rPr>
                          <w:rFonts w:ascii="Consolas" w:hAnsi="Consolas" w:cs="Consolas"/>
                          <w:color w:val="000000"/>
                          <w:szCs w:val="19"/>
                          <w:lang w:bidi="ar-SA"/>
                        </w:rPr>
                        <w:t>!</w:t>
                      </w:r>
                      <w:proofErr w:type="gramEnd"/>
                      <w:r w:rsidRPr="00032A16">
                        <w:rPr>
                          <w:rFonts w:ascii="Consolas" w:hAnsi="Consolas" w:cs="Consolas"/>
                          <w:color w:val="000000"/>
                          <w:szCs w:val="19"/>
                          <w:lang w:bidi="ar-SA"/>
                        </w:rPr>
                        <w:t xml:space="preserve">= </w:t>
                      </w:r>
                      <w:r w:rsidRPr="00032A16">
                        <w:rPr>
                          <w:rFonts w:ascii="Consolas" w:hAnsi="Consolas" w:cs="Consolas"/>
                          <w:color w:val="808080"/>
                          <w:szCs w:val="19"/>
                          <w:lang w:bidi="ar-SA"/>
                        </w:rPr>
                        <w:t>sd</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false</w:t>
                      </w:r>
                      <w:r w:rsidRPr="00032A16">
                        <w:rPr>
                          <w:rFonts w:ascii="Consolas" w:hAnsi="Consolas" w:cs="Consolas"/>
                          <w:color w:val="000000"/>
                          <w:szCs w:val="19"/>
                          <w:lang w:bidi="ar-SA"/>
                        </w:rPr>
                        <w:t>;</w:t>
                      </w:r>
                    </w:p>
                    <w:p w14:paraId="6225DE5B" w14:textId="77777777" w:rsidR="00FA2EC1" w:rsidRPr="00032A16" w:rsidRDefault="00FA2EC1" w:rsidP="002E1862">
                      <w:pPr>
                        <w:autoSpaceDE w:val="0"/>
                        <w:autoSpaceDN w:val="0"/>
                        <w:adjustRightInd w:val="0"/>
                        <w:spacing w:before="0" w:after="0" w:line="240" w:lineRule="auto"/>
                        <w:rPr>
                          <w:rFonts w:ascii="Consolas" w:hAnsi="Consolas" w:cs="Consolas"/>
                          <w:color w:val="000000"/>
                          <w:szCs w:val="19"/>
                          <w:lang w:bidi="ar-SA"/>
                        </w:rPr>
                      </w:pPr>
                      <w:r w:rsidRPr="00032A16">
                        <w:rPr>
                          <w:rFonts w:ascii="Consolas" w:hAnsi="Consolas" w:cs="Consolas"/>
                          <w:color w:val="000000"/>
                          <w:szCs w:val="19"/>
                          <w:lang w:bidi="ar-SA"/>
                        </w:rPr>
                        <w:tab/>
                      </w:r>
                      <w:r w:rsidRPr="00032A16">
                        <w:rPr>
                          <w:rFonts w:ascii="Consolas" w:hAnsi="Consolas" w:cs="Consolas"/>
                          <w:color w:val="0000FF"/>
                          <w:szCs w:val="19"/>
                          <w:lang w:bidi="ar-SA"/>
                        </w:rPr>
                        <w:t>return</w:t>
                      </w:r>
                      <w:r w:rsidRPr="00032A16">
                        <w:rPr>
                          <w:rFonts w:ascii="Consolas" w:hAnsi="Consolas" w:cs="Consolas"/>
                          <w:color w:val="000000"/>
                          <w:szCs w:val="19"/>
                          <w:lang w:bidi="ar-SA"/>
                        </w:rPr>
                        <w:t xml:space="preserve"> </w:t>
                      </w:r>
                      <w:r w:rsidRPr="00032A16">
                        <w:rPr>
                          <w:rFonts w:ascii="Consolas" w:hAnsi="Consolas" w:cs="Consolas"/>
                          <w:color w:val="0000FF"/>
                          <w:szCs w:val="19"/>
                          <w:lang w:bidi="ar-SA"/>
                        </w:rPr>
                        <w:t>true</w:t>
                      </w:r>
                      <w:r w:rsidRPr="00032A16">
                        <w:rPr>
                          <w:rFonts w:ascii="Consolas" w:hAnsi="Consolas" w:cs="Consolas"/>
                          <w:color w:val="000000"/>
                          <w:szCs w:val="19"/>
                          <w:lang w:bidi="ar-SA"/>
                        </w:rPr>
                        <w:t>;</w:t>
                      </w:r>
                    </w:p>
                    <w:p w14:paraId="61D02ECF" w14:textId="77777777" w:rsidR="00FA2EC1" w:rsidRPr="00032A16" w:rsidRDefault="00FA2EC1" w:rsidP="002E1862">
                      <w:pPr>
                        <w:rPr>
                          <w:sz w:val="36"/>
                        </w:rPr>
                      </w:pPr>
                      <w:r w:rsidRPr="00032A16">
                        <w:rPr>
                          <w:rFonts w:ascii="Consolas" w:hAnsi="Consolas" w:cs="Consolas"/>
                          <w:color w:val="000000"/>
                          <w:szCs w:val="19"/>
                          <w:lang w:bidi="ar-SA"/>
                        </w:rPr>
                        <w:t>}</w:t>
                      </w:r>
                    </w:p>
                  </w:txbxContent>
                </v:textbox>
                <w10:anchorlock/>
              </v:shape>
            </w:pict>
          </mc:Fallback>
        </mc:AlternateContent>
      </w:r>
    </w:p>
    <w:p w14:paraId="6BC34812" w14:textId="77777777" w:rsidR="002E1862" w:rsidRDefault="002E1862" w:rsidP="002E1862">
      <w:r>
        <w:t xml:space="preserve">Hàm này kiểm tra dãy bit bắt đầu từ l đến r được lưu trong m_el của QFloat. Nếu tất cả bit đều bằng giá trị sd thì trả về true, ngược lại trả về false. </w:t>
      </w:r>
    </w:p>
    <w:p w14:paraId="3DB0DC17" w14:textId="77777777" w:rsidR="002E1862" w:rsidRDefault="002E1862" w:rsidP="002E1862">
      <w:r>
        <w:t>Ta đọc từng giá trị của bit thông qua hàm GetBit.</w:t>
      </w:r>
    </w:p>
    <w:p w14:paraId="44F83A71" w14:textId="77777777" w:rsidR="002E1862" w:rsidRDefault="002E1862" w:rsidP="002E1862">
      <w:pPr>
        <w:pStyle w:val="mc3"/>
      </w:pPr>
      <w:bookmarkStart w:id="35" w:name="_Toc510188032"/>
      <w:r>
        <w:t>HÀM GETBIT</w:t>
      </w:r>
      <w:bookmarkEnd w:id="35"/>
    </w:p>
    <w:p w14:paraId="01E6E3F6" w14:textId="77777777" w:rsidR="002E1862" w:rsidRDefault="002E1862" w:rsidP="002E1862">
      <w:r>
        <w:t xml:space="preserve">Xét </w:t>
      </w:r>
      <w:r w:rsidRPr="00032A16">
        <w:rPr>
          <w:b/>
        </w:rPr>
        <w:t>hàm GetBit</w:t>
      </w:r>
      <w:r>
        <w:t>:</w:t>
      </w:r>
    </w:p>
    <w:p w14:paraId="11C3FEDB" w14:textId="77777777" w:rsidR="002E1862" w:rsidRDefault="002E1862" w:rsidP="002E1862">
      <w:r>
        <w:rPr>
          <w:noProof/>
        </w:rPr>
        <mc:AlternateContent>
          <mc:Choice Requires="wps">
            <w:drawing>
              <wp:inline distT="0" distB="0" distL="0" distR="0" wp14:anchorId="078E6160" wp14:editId="7C3A46E9">
                <wp:extent cx="5676900" cy="2228850"/>
                <wp:effectExtent l="0" t="0" r="19050" b="19050"/>
                <wp:docPr id="16" name="Text Box 16"/>
                <wp:cNvGraphicFramePr/>
                <a:graphic xmlns:a="http://schemas.openxmlformats.org/drawingml/2006/main">
                  <a:graphicData uri="http://schemas.microsoft.com/office/word/2010/wordprocessingShape">
                    <wps:wsp>
                      <wps:cNvSpPr txBox="1"/>
                      <wps:spPr>
                        <a:xfrm>
                          <a:off x="0" y="0"/>
                          <a:ext cx="5676900" cy="22288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AA0AEAB"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51598613"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proofErr w:type="gramStart"/>
                            <w:r w:rsidRPr="00FC6D83">
                              <w:rPr>
                                <w:rFonts w:ascii="Consolas" w:hAnsi="Consolas" w:cs="Consolas"/>
                                <w:color w:val="2B91AF"/>
                                <w:szCs w:val="19"/>
                                <w:lang w:bidi="ar-SA"/>
                              </w:rPr>
                              <w:t>QFloat</w:t>
                            </w:r>
                            <w:r w:rsidRPr="00FC6D83">
                              <w:rPr>
                                <w:rFonts w:ascii="Consolas" w:hAnsi="Consolas" w:cs="Consolas"/>
                                <w:color w:val="000000"/>
                                <w:szCs w:val="19"/>
                                <w:lang w:bidi="ar-SA"/>
                              </w:rPr>
                              <w:t>::</w:t>
                            </w:r>
                            <w:proofErr w:type="gramEnd"/>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72796A54"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6F11A24"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5A84BA35"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xml:space="preserve">// Giải thích: Vì mỗi m_el[i] lưu </w:t>
                            </w:r>
                            <w:proofErr w:type="gramStart"/>
                            <w:r w:rsidRPr="00FC6D83">
                              <w:rPr>
                                <w:rFonts w:ascii="Consolas" w:hAnsi="Consolas" w:cs="Consolas"/>
                                <w:color w:val="008000"/>
                                <w:szCs w:val="19"/>
                                <w:lang w:bidi="ar-SA"/>
                              </w:rPr>
                              <w:t>32 bit</w:t>
                            </w:r>
                            <w:proofErr w:type="gramEnd"/>
                            <w:r w:rsidRPr="00FC6D83">
                              <w:rPr>
                                <w:rFonts w:ascii="Consolas" w:hAnsi="Consolas" w:cs="Consolas"/>
                                <w:color w:val="008000"/>
                                <w:szCs w:val="19"/>
                                <w:lang w:bidi="ar-SA"/>
                              </w:rPr>
                              <w:t xml:space="preserve"> và có tất cả 128 bit nên ta dùng hai phép trên để xác định vị trí tương đối của bit cần lấy trong m_el</w:t>
                            </w:r>
                          </w:p>
                          <w:p w14:paraId="30E86902"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w:t>
                            </w:r>
                            <w:proofErr w:type="gramStart"/>
                            <w:r w:rsidRPr="00FC6D83">
                              <w:rPr>
                                <w:rFonts w:ascii="Consolas" w:hAnsi="Consolas" w:cs="Consolas"/>
                                <w:color w:val="000000"/>
                                <w:szCs w:val="19"/>
                                <w:lang w:bidi="ar-SA"/>
                              </w:rPr>
                              <w:t>) !</w:t>
                            </w:r>
                            <w:proofErr w:type="gramEnd"/>
                            <w:r w:rsidRPr="00FC6D83">
                              <w:rPr>
                                <w:rFonts w:ascii="Consolas" w:hAnsi="Consolas" w:cs="Consolas"/>
                                <w:color w:val="000000"/>
                                <w:szCs w:val="19"/>
                                <w:lang w:bidi="ar-SA"/>
                              </w:rPr>
                              <w:t>= 0;</w:t>
                            </w:r>
                          </w:p>
                          <w:p w14:paraId="5F113ED4" w14:textId="77777777" w:rsidR="00FA2EC1" w:rsidRPr="00FC6D83" w:rsidRDefault="00FA2EC1" w:rsidP="002E1862">
                            <w:pPr>
                              <w:rPr>
                                <w:sz w:val="36"/>
                              </w:rPr>
                            </w:pPr>
                            <w:r w:rsidRPr="00FC6D83">
                              <w:rPr>
                                <w:rFonts w:ascii="Consolas" w:hAnsi="Consolas" w:cs="Consolas"/>
                                <w:color w:val="000000"/>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8E6160" id="Text Box 16" o:spid="_x0000_s1071" type="#_x0000_t202" style="width:447pt;height:1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" fillcolor="white [3201]" strokecolor="#00a0b8 [3204]" strokeweight=".5pt">
                <v:textbox>
                  <w:txbxContent>
                    <w:p w14:paraId="0AA0AEAB"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8000"/>
                          <w:szCs w:val="19"/>
                          <w:lang w:bidi="ar-SA"/>
                        </w:rPr>
                        <w:t xml:space="preserve">//Lấy giá trị của bit. </w:t>
                      </w:r>
                    </w:p>
                    <w:p w14:paraId="51598613"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FF"/>
                          <w:szCs w:val="19"/>
                          <w:lang w:bidi="ar-SA"/>
                        </w:rPr>
                        <w:t>bool</w:t>
                      </w:r>
                      <w:r w:rsidRPr="00FC6D83">
                        <w:rPr>
                          <w:rFonts w:ascii="Consolas" w:hAnsi="Consolas" w:cs="Consolas"/>
                          <w:color w:val="000000"/>
                          <w:szCs w:val="19"/>
                          <w:lang w:bidi="ar-SA"/>
                        </w:rPr>
                        <w:t xml:space="preserve"> </w:t>
                      </w:r>
                      <w:proofErr w:type="gramStart"/>
                      <w:r w:rsidRPr="00FC6D83">
                        <w:rPr>
                          <w:rFonts w:ascii="Consolas" w:hAnsi="Consolas" w:cs="Consolas"/>
                          <w:color w:val="2B91AF"/>
                          <w:szCs w:val="19"/>
                          <w:lang w:bidi="ar-SA"/>
                        </w:rPr>
                        <w:t>QFloat</w:t>
                      </w:r>
                      <w:r w:rsidRPr="00FC6D83">
                        <w:rPr>
                          <w:rFonts w:ascii="Consolas" w:hAnsi="Consolas" w:cs="Consolas"/>
                          <w:color w:val="000000"/>
                          <w:szCs w:val="19"/>
                          <w:lang w:bidi="ar-SA"/>
                        </w:rPr>
                        <w:t>::</w:t>
                      </w:r>
                      <w:proofErr w:type="gramEnd"/>
                      <w:r w:rsidRPr="00FC6D83">
                        <w:rPr>
                          <w:rFonts w:ascii="Consolas" w:hAnsi="Consolas" w:cs="Consolas"/>
                          <w:color w:val="000000"/>
                          <w:szCs w:val="19"/>
                          <w:lang w:bidi="ar-SA"/>
                        </w:rPr>
                        <w:t>GetBit(</w:t>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w:t>
                      </w:r>
                    </w:p>
                    <w:p w14:paraId="72796A54"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block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xem vị trí position nằm ở ô nào trong m_el. </w:t>
                      </w:r>
                    </w:p>
                    <w:p w14:paraId="36F11A24"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unsigned</w:t>
                      </w:r>
                      <w:r w:rsidRPr="00FC6D83">
                        <w:rPr>
                          <w:rFonts w:ascii="Consolas" w:hAnsi="Consolas" w:cs="Consolas"/>
                          <w:color w:val="000000"/>
                          <w:szCs w:val="19"/>
                          <w:lang w:bidi="ar-SA"/>
                        </w:rPr>
                        <w:t xml:space="preserve"> </w:t>
                      </w:r>
                      <w:r w:rsidRPr="00FC6D83">
                        <w:rPr>
                          <w:rFonts w:ascii="Consolas" w:hAnsi="Consolas" w:cs="Consolas"/>
                          <w:color w:val="0000FF"/>
                          <w:szCs w:val="19"/>
                          <w:lang w:bidi="ar-SA"/>
                        </w:rPr>
                        <w:t>short</w:t>
                      </w:r>
                      <w:r w:rsidRPr="00FC6D83">
                        <w:rPr>
                          <w:rFonts w:ascii="Consolas" w:hAnsi="Consolas" w:cs="Consolas"/>
                          <w:color w:val="000000"/>
                          <w:szCs w:val="19"/>
                          <w:lang w:bidi="ar-SA"/>
                        </w:rPr>
                        <w:t xml:space="preserve"> i = </w:t>
                      </w:r>
                      <w:r w:rsidRPr="00FC6D83">
                        <w:rPr>
                          <w:rFonts w:ascii="Consolas" w:hAnsi="Consolas" w:cs="Consolas"/>
                          <w:color w:val="808080"/>
                          <w:szCs w:val="19"/>
                          <w:lang w:bidi="ar-SA"/>
                        </w:rPr>
                        <w:t>position</w:t>
                      </w:r>
                      <w:r w:rsidRPr="00FC6D83">
                        <w:rPr>
                          <w:rFonts w:ascii="Consolas" w:hAnsi="Consolas" w:cs="Consolas"/>
                          <w:color w:val="000000"/>
                          <w:szCs w:val="19"/>
                          <w:lang w:bidi="ar-SA"/>
                        </w:rPr>
                        <w:t xml:space="preserve"> % 32; </w:t>
                      </w:r>
                      <w:r w:rsidRPr="00FC6D83">
                        <w:rPr>
                          <w:rFonts w:ascii="Consolas" w:hAnsi="Consolas" w:cs="Consolas"/>
                          <w:color w:val="008000"/>
                          <w:szCs w:val="19"/>
                          <w:lang w:bidi="ar-SA"/>
                        </w:rPr>
                        <w:t xml:space="preserve">//Tính bit thứ mấy trong block. </w:t>
                      </w:r>
                    </w:p>
                    <w:p w14:paraId="5A84BA35"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8000"/>
                          <w:szCs w:val="19"/>
                          <w:lang w:bidi="ar-SA"/>
                        </w:rPr>
                        <w:t xml:space="preserve">// Giải thích: Vì mỗi m_el[i] lưu </w:t>
                      </w:r>
                      <w:proofErr w:type="gramStart"/>
                      <w:r w:rsidRPr="00FC6D83">
                        <w:rPr>
                          <w:rFonts w:ascii="Consolas" w:hAnsi="Consolas" w:cs="Consolas"/>
                          <w:color w:val="008000"/>
                          <w:szCs w:val="19"/>
                          <w:lang w:bidi="ar-SA"/>
                        </w:rPr>
                        <w:t>32 bit</w:t>
                      </w:r>
                      <w:proofErr w:type="gramEnd"/>
                      <w:r w:rsidRPr="00FC6D83">
                        <w:rPr>
                          <w:rFonts w:ascii="Consolas" w:hAnsi="Consolas" w:cs="Consolas"/>
                          <w:color w:val="008000"/>
                          <w:szCs w:val="19"/>
                          <w:lang w:bidi="ar-SA"/>
                        </w:rPr>
                        <w:t xml:space="preserve"> và có tất cả 128 bit nên ta dùng hai phép trên để xác định vị trí tương đối của bit cần lấy trong m_el</w:t>
                      </w:r>
                    </w:p>
                    <w:p w14:paraId="30E86902" w14:textId="77777777" w:rsidR="00FA2EC1" w:rsidRPr="00FC6D83" w:rsidRDefault="00FA2EC1" w:rsidP="002E1862">
                      <w:pPr>
                        <w:autoSpaceDE w:val="0"/>
                        <w:autoSpaceDN w:val="0"/>
                        <w:adjustRightInd w:val="0"/>
                        <w:spacing w:before="0" w:after="0" w:line="240" w:lineRule="auto"/>
                        <w:rPr>
                          <w:rFonts w:ascii="Consolas" w:hAnsi="Consolas" w:cs="Consolas"/>
                          <w:color w:val="000000"/>
                          <w:szCs w:val="19"/>
                          <w:lang w:bidi="ar-SA"/>
                        </w:rPr>
                      </w:pPr>
                      <w:r w:rsidRPr="00FC6D83">
                        <w:rPr>
                          <w:rFonts w:ascii="Consolas" w:hAnsi="Consolas" w:cs="Consolas"/>
                          <w:color w:val="000000"/>
                          <w:szCs w:val="19"/>
                          <w:lang w:bidi="ar-SA"/>
                        </w:rPr>
                        <w:tab/>
                      </w:r>
                      <w:r w:rsidRPr="00FC6D83">
                        <w:rPr>
                          <w:rFonts w:ascii="Consolas" w:hAnsi="Consolas" w:cs="Consolas"/>
                          <w:color w:val="0000FF"/>
                          <w:szCs w:val="19"/>
                          <w:lang w:bidi="ar-SA"/>
                        </w:rPr>
                        <w:t>return</w:t>
                      </w:r>
                      <w:r w:rsidRPr="00FC6D83">
                        <w:rPr>
                          <w:rFonts w:ascii="Consolas" w:hAnsi="Consolas" w:cs="Consolas"/>
                          <w:color w:val="000000"/>
                          <w:szCs w:val="19"/>
                          <w:lang w:bidi="ar-SA"/>
                        </w:rPr>
                        <w:t xml:space="preserve"> (m_el[block] &amp; (1 &lt;&lt; i)</w:t>
                      </w:r>
                      <w:proofErr w:type="gramStart"/>
                      <w:r w:rsidRPr="00FC6D83">
                        <w:rPr>
                          <w:rFonts w:ascii="Consolas" w:hAnsi="Consolas" w:cs="Consolas"/>
                          <w:color w:val="000000"/>
                          <w:szCs w:val="19"/>
                          <w:lang w:bidi="ar-SA"/>
                        </w:rPr>
                        <w:t>) !</w:t>
                      </w:r>
                      <w:proofErr w:type="gramEnd"/>
                      <w:r w:rsidRPr="00FC6D83">
                        <w:rPr>
                          <w:rFonts w:ascii="Consolas" w:hAnsi="Consolas" w:cs="Consolas"/>
                          <w:color w:val="000000"/>
                          <w:szCs w:val="19"/>
                          <w:lang w:bidi="ar-SA"/>
                        </w:rPr>
                        <w:t>= 0;</w:t>
                      </w:r>
                    </w:p>
                    <w:p w14:paraId="5F113ED4" w14:textId="77777777" w:rsidR="00FA2EC1" w:rsidRPr="00FC6D83" w:rsidRDefault="00FA2EC1" w:rsidP="002E1862">
                      <w:pPr>
                        <w:rPr>
                          <w:sz w:val="36"/>
                        </w:rPr>
                      </w:pPr>
                      <w:r w:rsidRPr="00FC6D83">
                        <w:rPr>
                          <w:rFonts w:ascii="Consolas" w:hAnsi="Consolas" w:cs="Consolas"/>
                          <w:color w:val="000000"/>
                          <w:szCs w:val="19"/>
                          <w:lang w:bidi="ar-SA"/>
                        </w:rPr>
                        <w:t>}</w:t>
                      </w:r>
                    </w:p>
                  </w:txbxContent>
                </v:textbox>
                <w10:anchorlock/>
              </v:shape>
            </w:pict>
          </mc:Fallback>
        </mc:AlternateContent>
      </w:r>
    </w:p>
    <w:p w14:paraId="2714CAAA" w14:textId="77777777" w:rsidR="002E1862" w:rsidRDefault="002E1862" w:rsidP="002E1862">
      <w:r>
        <w:t>Giống như đã giải thích trên hàm SetBit. Ở đây ta chỉ thay phép gán lại bit bằng phép đọc bit và trả về kết quả.</w:t>
      </w:r>
    </w:p>
    <w:p w14:paraId="63AFA197" w14:textId="77777777" w:rsidR="002E1862" w:rsidRDefault="002E1862" w:rsidP="002E1862">
      <w:pPr>
        <w:pStyle w:val="mc2"/>
      </w:pPr>
      <w:bookmarkStart w:id="36" w:name="_Toc510188033"/>
      <w:r>
        <w:lastRenderedPageBreak/>
        <w:t>LỚP STRFLOAT</w:t>
      </w:r>
      <w:bookmarkEnd w:id="36"/>
    </w:p>
    <w:p w14:paraId="63D702C8" w14:textId="77777777" w:rsidR="002E1862" w:rsidRDefault="002E1862" w:rsidP="002E1862">
      <w:r>
        <w:t>Ta xây dựng một lớp đối tượng mới đáp ứng nhu cầu lưu trữ và tính toán số thập phân trong xâu. Đó chính là lớp StrFloat.</w:t>
      </w:r>
    </w:p>
    <w:p w14:paraId="4A92A632" w14:textId="77777777" w:rsidR="002E1862" w:rsidRDefault="002E1862" w:rsidP="002E1862">
      <w:r>
        <w:rPr>
          <w:noProof/>
        </w:rPr>
        <mc:AlternateContent>
          <mc:Choice Requires="wps">
            <w:drawing>
              <wp:inline distT="0" distB="0" distL="0" distR="0" wp14:anchorId="62BF4AD5" wp14:editId="5FA6C6B0">
                <wp:extent cx="6238875" cy="3838575"/>
                <wp:effectExtent l="0" t="0" r="28575" b="28575"/>
                <wp:docPr id="17" name="Text Box 17"/>
                <wp:cNvGraphicFramePr/>
                <a:graphic xmlns:a="http://schemas.openxmlformats.org/drawingml/2006/main">
                  <a:graphicData uri="http://schemas.microsoft.com/office/word/2010/wordprocessingShape">
                    <wps:wsp>
                      <wps:cNvSpPr txBox="1"/>
                      <wps:spPr>
                        <a:xfrm>
                          <a:off x="0" y="0"/>
                          <a:ext cx="6238875" cy="3838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33A421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3A9F9D4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862BAF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AB52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2D82F8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14769F2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25C44A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766608F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437389A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p>
                          <w:p w14:paraId="4274D14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isNegative(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68CF2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7" w:name="_Hlk510114457"/>
                            <w:r>
                              <w:rPr>
                                <w:rFonts w:ascii="Consolas" w:hAnsi="Consolas" w:cs="Consolas"/>
                                <w:color w:val="008000"/>
                                <w:sz w:val="19"/>
                                <w:szCs w:val="19"/>
                                <w:lang w:bidi="ar-SA"/>
                              </w:rPr>
                              <w:t>số sau dấu phẩy = AFTER_DOT, xóa số 0 ở đầu, kiểm tra trường hợp "-0".</w:t>
                            </w:r>
                            <w:bookmarkEnd w:id="37"/>
                          </w:p>
                          <w:p w14:paraId="383B0A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BFEFD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0520B5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68947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B912C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575A2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12AC51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0D8CAC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7E89E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21ED1E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366DC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C32E2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318D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0F73A5"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2BF4AD5" id="Text Box 17" o:spid="_x0000_s1072" type="#_x0000_t202" style="width:491.2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" fillcolor="white [3201]" strokecolor="#00a0b8 [3204]" strokeweight=".5pt">
                <v:textbox>
                  <w:txbxContent>
                    <w:p w14:paraId="33A421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AFTER_DOT = 35; </w:t>
                      </w:r>
                      <w:r>
                        <w:rPr>
                          <w:rFonts w:ascii="Consolas" w:hAnsi="Consolas" w:cs="Consolas"/>
                          <w:color w:val="008000"/>
                          <w:sz w:val="19"/>
                          <w:szCs w:val="19"/>
                          <w:lang w:bidi="ar-SA"/>
                        </w:rPr>
                        <w:t>//Số chữ số tối đa sau dấu phẩy ở cơ số 10: 2^-112 ~ 10^-35</w:t>
                      </w:r>
                    </w:p>
                    <w:p w14:paraId="3A9F9D4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class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//Lưu số Float ở cơ số 10. </w:t>
                      </w:r>
                    </w:p>
                    <w:p w14:paraId="1862BAF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EAB52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m_float;</w:t>
                      </w:r>
                      <w:r>
                        <w:rPr>
                          <w:rFonts w:ascii="Consolas" w:hAnsi="Consolas" w:cs="Consolas"/>
                          <w:color w:val="000000"/>
                          <w:sz w:val="19"/>
                          <w:szCs w:val="19"/>
                          <w:lang w:bidi="ar-SA"/>
                        </w:rPr>
                        <w:tab/>
                      </w:r>
                      <w:r>
                        <w:rPr>
                          <w:rFonts w:ascii="Consolas" w:hAnsi="Consolas" w:cs="Consolas"/>
                          <w:color w:val="008000"/>
                          <w:sz w:val="19"/>
                          <w:szCs w:val="19"/>
                          <w:lang w:bidi="ar-SA"/>
                        </w:rPr>
                        <w:t>//Lưu dãy số.</w:t>
                      </w:r>
                    </w:p>
                    <w:p w14:paraId="2D82F8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m_negative;</w:t>
                      </w:r>
                      <w:r>
                        <w:rPr>
                          <w:rFonts w:ascii="Consolas" w:hAnsi="Consolas" w:cs="Consolas"/>
                          <w:color w:val="000000"/>
                          <w:sz w:val="19"/>
                          <w:szCs w:val="19"/>
                          <w:lang w:bidi="ar-SA"/>
                        </w:rPr>
                        <w:tab/>
                      </w:r>
                      <w:r>
                        <w:rPr>
                          <w:rFonts w:ascii="Consolas" w:hAnsi="Consolas" w:cs="Consolas"/>
                          <w:color w:val="008000"/>
                          <w:sz w:val="19"/>
                          <w:szCs w:val="19"/>
                          <w:lang w:bidi="ar-SA"/>
                        </w:rPr>
                        <w:t>//Lưu đấu. m_negative=true (âm), =false (dương)</w:t>
                      </w:r>
                    </w:p>
                    <w:p w14:paraId="14769F2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public</w:t>
                      </w:r>
                      <w:r>
                        <w:rPr>
                          <w:rFonts w:ascii="Consolas" w:hAnsi="Consolas" w:cs="Consolas"/>
                          <w:color w:val="000000"/>
                          <w:sz w:val="19"/>
                          <w:szCs w:val="19"/>
                          <w:lang w:bidi="ar-SA"/>
                        </w:rPr>
                        <w:t>:</w:t>
                      </w:r>
                    </w:p>
                    <w:p w14:paraId="25C44A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 xml:space="preserve">//Khởi tạo giá trị ban đầu. </w:t>
                      </w:r>
                    </w:p>
                    <w:p w14:paraId="766608F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StrFloat(</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//Chuyển một chuỗi vào số.</w:t>
                      </w:r>
                    </w:p>
                    <w:p w14:paraId="437389A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roofErr w:type="gramStart"/>
                      <w:r>
                        <w:rPr>
                          <w:rFonts w:ascii="Consolas" w:hAnsi="Consolas" w:cs="Consolas"/>
                          <w:color w:val="000000"/>
                          <w:sz w:val="19"/>
                          <w:szCs w:val="19"/>
                          <w:lang w:bidi="ar-SA"/>
                        </w:rPr>
                        <w:t>StrFloat(</w:t>
                      </w:r>
                      <w:proofErr w:type="gramEnd"/>
                      <w:r>
                        <w:rPr>
                          <w:rFonts w:ascii="Consolas" w:hAnsi="Consolas" w:cs="Consolas"/>
                          <w:color w:val="000000"/>
                          <w:sz w:val="19"/>
                          <w:szCs w:val="19"/>
                          <w:lang w:bidi="ar-SA"/>
                        </w:rPr>
                        <w:t>);</w:t>
                      </w:r>
                    </w:p>
                    <w:p w14:paraId="4274D14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isNegative(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//Kiểm tra số âm.</w:t>
                      </w:r>
                    </w:p>
                    <w:p w14:paraId="168CF2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r>
                        <w:rPr>
                          <w:rFonts w:ascii="Consolas" w:hAnsi="Consolas" w:cs="Consolas"/>
                          <w:color w:val="000000"/>
                          <w:sz w:val="19"/>
                          <w:szCs w:val="19"/>
                          <w:lang w:bidi="ar-SA"/>
                        </w:rPr>
                        <w:tab/>
                      </w:r>
                      <w:r>
                        <w:rPr>
                          <w:rFonts w:ascii="Consolas" w:hAnsi="Consolas" w:cs="Consolas"/>
                          <w:color w:val="008000"/>
                          <w:sz w:val="19"/>
                          <w:szCs w:val="19"/>
                          <w:lang w:bidi="ar-SA"/>
                        </w:rPr>
                        <w:t xml:space="preserve">//Chuẩn hóa: loại bỏ "-" trong chuỗi, số lượng </w:t>
                      </w:r>
                      <w:bookmarkStart w:id="38" w:name="_Hlk510114457"/>
                      <w:r>
                        <w:rPr>
                          <w:rFonts w:ascii="Consolas" w:hAnsi="Consolas" w:cs="Consolas"/>
                          <w:color w:val="008000"/>
                          <w:sz w:val="19"/>
                          <w:szCs w:val="19"/>
                          <w:lang w:bidi="ar-SA"/>
                        </w:rPr>
                        <w:t>số sau dấu phẩy = AFTER_DOT, xóa số 0 ở đầu, kiểm tra trường hợp "-0".</w:t>
                      </w:r>
                      <w:bookmarkEnd w:id="38"/>
                    </w:p>
                    <w:p w14:paraId="383B0A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BFEFD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0520B5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68947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B912C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B575A2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12AC51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0D8CAC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7E89E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r>
                        <w:rPr>
                          <w:rFonts w:ascii="Consolas" w:hAnsi="Consolas" w:cs="Consolas"/>
                          <w:color w:val="008080"/>
                          <w:sz w:val="19"/>
                          <w:szCs w:val="19"/>
                          <w:lang w:bidi="ar-SA"/>
                        </w:rPr>
                        <w:t>operator+</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w:t>
                      </w:r>
                      <w:proofErr w:type="gramEnd"/>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321ED1E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366DC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7C32E2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friend</w:t>
                      </w:r>
                      <w:r>
                        <w:rPr>
                          <w:rFonts w:ascii="Consolas" w:hAnsi="Consolas" w:cs="Consolas"/>
                          <w:color w:val="000000"/>
                          <w:sz w:val="19"/>
                          <w:szCs w:val="19"/>
                          <w:lang w:bidi="ar-SA"/>
                        </w:rPr>
                        <w:t xml:space="preserve"> </w:t>
                      </w:r>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318D8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0F73A5" w14:textId="77777777" w:rsidR="00FA2EC1" w:rsidRDefault="00FA2EC1" w:rsidP="002E1862"/>
                  </w:txbxContent>
                </v:textbox>
                <w10:anchorlock/>
              </v:shape>
            </w:pict>
          </mc:Fallback>
        </mc:AlternateContent>
      </w:r>
    </w:p>
    <w:p w14:paraId="76FEA972" w14:textId="77777777" w:rsidR="002E1862" w:rsidRDefault="002E1862" w:rsidP="002E1862">
      <w:r>
        <w:t xml:space="preserve">Lớp StrFloat có 2 thuộc tính: </w:t>
      </w:r>
    </w:p>
    <w:p w14:paraId="22B78017" w14:textId="77777777" w:rsidR="002E1862" w:rsidRDefault="002E1862" w:rsidP="002E1862">
      <w:pPr>
        <w:pStyle w:val="ListParagraph"/>
        <w:numPr>
          <w:ilvl w:val="0"/>
          <w:numId w:val="11"/>
        </w:numPr>
      </w:pPr>
      <w:r>
        <w:t>m_float: có kiểu string để lưu dãy số ở dạng thập phân.</w:t>
      </w:r>
    </w:p>
    <w:p w14:paraId="74B9A7A0" w14:textId="77777777" w:rsidR="002E1862" w:rsidRDefault="002E1862" w:rsidP="002E1862">
      <w:pPr>
        <w:pStyle w:val="ListParagraph"/>
        <w:numPr>
          <w:ilvl w:val="0"/>
          <w:numId w:val="11"/>
        </w:numPr>
      </w:pPr>
      <w:r>
        <w:t>m_negative: có kiểu bool để lưu dấu. True là âm, false là dương.</w:t>
      </w:r>
    </w:p>
    <w:p w14:paraId="1160AAF3" w14:textId="77777777" w:rsidR="002E1862" w:rsidRDefault="002E1862" w:rsidP="002E1862">
      <w:r>
        <w:t>Lớp StrFloat được trang bị các hàm:</w:t>
      </w:r>
    </w:p>
    <w:p w14:paraId="448AEFA3" w14:textId="77777777" w:rsidR="002E1862" w:rsidRDefault="002E1862" w:rsidP="002E1862">
      <w:pPr>
        <w:pStyle w:val="ListParagraph"/>
        <w:numPr>
          <w:ilvl w:val="0"/>
          <w:numId w:val="12"/>
        </w:numPr>
      </w:pPr>
      <w:proofErr w:type="gramStart"/>
      <w:r>
        <w:t>StrFloat(</w:t>
      </w:r>
      <w:proofErr w:type="gramEnd"/>
      <w:r>
        <w:t>): Khởi tạo giá trị ban đầu của các thuộc tính.</w:t>
      </w:r>
    </w:p>
    <w:p w14:paraId="2118255F" w14:textId="77777777" w:rsidR="002E1862" w:rsidRDefault="002E1862" w:rsidP="002E1862">
      <w:pPr>
        <w:pStyle w:val="ListParagraph"/>
        <w:numPr>
          <w:ilvl w:val="0"/>
          <w:numId w:val="12"/>
        </w:numPr>
      </w:pPr>
      <w:proofErr w:type="gramStart"/>
      <w:r>
        <w:t>StrFloat(</w:t>
      </w:r>
      <w:proofErr w:type="gramEnd"/>
      <w:r>
        <w:t>string  p): chuyển từ xâu p sang StrFloat.</w:t>
      </w:r>
    </w:p>
    <w:p w14:paraId="365E693B" w14:textId="77777777" w:rsidR="002E1862" w:rsidRDefault="002E1862" w:rsidP="002E1862">
      <w:pPr>
        <w:pStyle w:val="ListParagraph"/>
        <w:numPr>
          <w:ilvl w:val="0"/>
          <w:numId w:val="12"/>
        </w:numPr>
      </w:pPr>
      <w:proofErr w:type="gramStart"/>
      <w:r>
        <w:t>isNegative(</w:t>
      </w:r>
      <w:proofErr w:type="gramEnd"/>
      <w:r>
        <w:t>): Hàm kiểm tra số có âm hay không.</w:t>
      </w:r>
    </w:p>
    <w:p w14:paraId="5EF7CD5B" w14:textId="77777777" w:rsidR="002E1862" w:rsidRDefault="002E1862" w:rsidP="002E1862">
      <w:pPr>
        <w:pStyle w:val="ListParagraph"/>
        <w:numPr>
          <w:ilvl w:val="0"/>
          <w:numId w:val="12"/>
        </w:numPr>
      </w:pPr>
      <w:proofErr w:type="gramStart"/>
      <w:r>
        <w:t>normalize(</w:t>
      </w:r>
      <w:proofErr w:type="gramEnd"/>
      <w:r>
        <w:t xml:space="preserve">): Hàm chuẩn hóa: loại bỏ ‘-‘ trong xâu, số lượng </w:t>
      </w:r>
      <w:r w:rsidRPr="00BA0DF8">
        <w:t>số sau dấu phẩy = AFTER_DOT, xóa số 0 ở đầu, kiểm tra trường hợp "-0".</w:t>
      </w:r>
    </w:p>
    <w:p w14:paraId="638DFC7D" w14:textId="77777777" w:rsidR="002E1862" w:rsidRDefault="002E1862" w:rsidP="002E1862">
      <w:pPr>
        <w:pStyle w:val="ListParagraph"/>
        <w:numPr>
          <w:ilvl w:val="0"/>
          <w:numId w:val="12"/>
        </w:numPr>
      </w:pPr>
      <w:r>
        <w:t>Các hàm quá tải toán tử: +, *, /, &gt;&gt;, &lt;&lt;.</w:t>
      </w:r>
    </w:p>
    <w:p w14:paraId="591C3ED8" w14:textId="77777777" w:rsidR="002E1862" w:rsidRDefault="002E1862" w:rsidP="002E1862">
      <w:r>
        <w:t>Ta đi vào chi tiết từng hàm.</w:t>
      </w:r>
    </w:p>
    <w:p w14:paraId="2BA3D2D7" w14:textId="77777777" w:rsidR="002E1862" w:rsidRPr="00A87790" w:rsidRDefault="002E1862" w:rsidP="002E1862">
      <w:pPr>
        <w:pStyle w:val="mc3"/>
      </w:pPr>
      <w:bookmarkStart w:id="39" w:name="_Toc510188034"/>
      <w:r w:rsidRPr="00A87790">
        <w:lastRenderedPageBreak/>
        <w:t>HÀM KHỞI TẠO</w:t>
      </w:r>
      <w:bookmarkEnd w:id="39"/>
    </w:p>
    <w:p w14:paraId="46DC4AF0" w14:textId="77777777" w:rsidR="002E1862" w:rsidRDefault="002E1862" w:rsidP="002E1862">
      <w:r>
        <w:rPr>
          <w:noProof/>
        </w:rPr>
        <mc:AlternateContent>
          <mc:Choice Requires="wps">
            <w:drawing>
              <wp:inline distT="0" distB="0" distL="0" distR="0" wp14:anchorId="1C212AB4" wp14:editId="3F6FE9EC">
                <wp:extent cx="4343400" cy="981075"/>
                <wp:effectExtent l="0" t="0" r="19050" b="28575"/>
                <wp:docPr id="18" name="Text Box 18"/>
                <wp:cNvGraphicFramePr/>
                <a:graphic xmlns:a="http://schemas.openxmlformats.org/drawingml/2006/main">
                  <a:graphicData uri="http://schemas.microsoft.com/office/word/2010/wordprocessingShape">
                    <wps:wsp>
                      <wps:cNvSpPr txBox="1"/>
                      <wps:spPr>
                        <a:xfrm>
                          <a:off x="0" y="0"/>
                          <a:ext cx="4343400" cy="9810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2D4679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p>
                          <w:p w14:paraId="799706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1D637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210D42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5AA8C013"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C212AB4" id="Text Box 18" o:spid="_x0000_s1073" type="#_x0000_t202" style="width:342pt;height:7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" fillcolor="white [3201]" strokecolor="#00a0b8 [3204]" strokeweight=".5pt">
                <v:textbox>
                  <w:txbxContent>
                    <w:p w14:paraId="12D4679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p>
                    <w:p w14:paraId="799706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1D637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0210D42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5AA8C013"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0C33A1F2" w14:textId="77777777" w:rsidR="002E1862" w:rsidRPr="00A87790" w:rsidRDefault="002E1862" w:rsidP="002E1862">
      <w:pPr>
        <w:pStyle w:val="mc3"/>
      </w:pPr>
      <w:bookmarkStart w:id="40" w:name="_Toc510188035"/>
      <w:r w:rsidRPr="00A87790">
        <w:t>HÀM CHUYỂN XÂU SANG STRFLOAT</w:t>
      </w:r>
      <w:bookmarkEnd w:id="40"/>
    </w:p>
    <w:p w14:paraId="33D882B4" w14:textId="77777777" w:rsidR="002E1862" w:rsidRDefault="002E1862" w:rsidP="002E1862">
      <w:r>
        <w:rPr>
          <w:noProof/>
        </w:rPr>
        <mc:AlternateContent>
          <mc:Choice Requires="wps">
            <w:drawing>
              <wp:inline distT="0" distB="0" distL="0" distR="0" wp14:anchorId="436DD4DB" wp14:editId="678BB265">
                <wp:extent cx="4686300" cy="990600"/>
                <wp:effectExtent l="0" t="0" r="19050" b="19050"/>
                <wp:docPr id="23" name="Text Box 23"/>
                <wp:cNvGraphicFramePr/>
                <a:graphic xmlns:a="http://schemas.openxmlformats.org/drawingml/2006/main">
                  <a:graphicData uri="http://schemas.microsoft.com/office/word/2010/wordprocessingShape">
                    <wps:wsp>
                      <wps:cNvSpPr txBox="1"/>
                      <wps:spPr>
                        <a:xfrm>
                          <a:off x="0" y="0"/>
                          <a:ext cx="4686300" cy="9906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6DD912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D16D73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04A51F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E37181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m_float.</w:t>
                            </w:r>
                          </w:p>
                          <w:p w14:paraId="62A32BE0"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6DD4DB" id="Text Box 23" o:spid="_x0000_s1074" type="#_x0000_t202" style="width:369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" fillcolor="white [3201]" strokecolor="#00a0b8 [3204]" strokeweight=".5pt">
                <v:textbox>
                  <w:txbxContent>
                    <w:p w14:paraId="16DD912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StrFloat(</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D16D73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004A51F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3E37181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m_float.</w:t>
                      </w:r>
                    </w:p>
                    <w:p w14:paraId="62A32BE0"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141AF94D" w14:textId="77777777" w:rsidR="002E1862" w:rsidRDefault="002E1862" w:rsidP="002E1862">
      <w:r>
        <w:t>Sau khi gán xâu p vào m_float thì ta đi chuẩn hóa m_float.</w:t>
      </w:r>
    </w:p>
    <w:p w14:paraId="69DAC481" w14:textId="77777777" w:rsidR="002E1862" w:rsidRPr="00EC3BE9" w:rsidRDefault="002E1862" w:rsidP="002E1862">
      <w:pPr>
        <w:pStyle w:val="mc3"/>
      </w:pPr>
      <w:bookmarkStart w:id="41" w:name="_Toc510188036"/>
      <w:r w:rsidRPr="00EC3BE9">
        <w:t>HÀM ISNEGATIVE</w:t>
      </w:r>
      <w:bookmarkEnd w:id="41"/>
    </w:p>
    <w:p w14:paraId="08B17849" w14:textId="77777777" w:rsidR="002E1862" w:rsidRDefault="002E1862" w:rsidP="002E1862">
      <w:r>
        <w:rPr>
          <w:noProof/>
        </w:rPr>
        <mc:AlternateContent>
          <mc:Choice Requires="wps">
            <w:drawing>
              <wp:inline distT="0" distB="0" distL="0" distR="0" wp14:anchorId="7547A88D" wp14:editId="591A1D96">
                <wp:extent cx="4810125" cy="828675"/>
                <wp:effectExtent l="0" t="0" r="28575" b="28575"/>
                <wp:docPr id="24" name="Text Box 24"/>
                <wp:cNvGraphicFramePr/>
                <a:graphic xmlns:a="http://schemas.openxmlformats.org/drawingml/2006/main">
                  <a:graphicData uri="http://schemas.microsoft.com/office/word/2010/wordprocessingShape">
                    <wps:wsp>
                      <wps:cNvSpPr txBox="1"/>
                      <wps:spPr>
                        <a:xfrm>
                          <a:off x="0" y="0"/>
                          <a:ext cx="4810125" cy="8286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8D727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isNegative()</w:t>
                            </w:r>
                          </w:p>
                          <w:p w14:paraId="61167E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711523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2E8B3629"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47A88D" id="Text Box 24" o:spid="_x0000_s1075" type="#_x0000_t202" style="width:378.75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" fillcolor="white [3201]" strokecolor="#00a0b8 [3204]" strokeweight=".5pt">
                <v:textbox>
                  <w:txbxContent>
                    <w:p w14:paraId="28D727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isNegative()</w:t>
                      </w:r>
                    </w:p>
                    <w:p w14:paraId="61167E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711523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(m_negative);</w:t>
                      </w:r>
                    </w:p>
                    <w:p w14:paraId="2E8B3629"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1B603FD2" w14:textId="77777777" w:rsidR="002E1862" w:rsidRDefault="002E1862" w:rsidP="002E1862">
      <w:pPr>
        <w:pStyle w:val="mc3"/>
      </w:pPr>
      <w:bookmarkStart w:id="42" w:name="_Toc510188037"/>
      <w:r>
        <w:t>HÀM NORMALIZE</w:t>
      </w:r>
      <w:bookmarkEnd w:id="42"/>
    </w:p>
    <w:p w14:paraId="567D10B6" w14:textId="77777777" w:rsidR="002E1862" w:rsidRDefault="002E1862" w:rsidP="002E1862">
      <w:r>
        <w:t xml:space="preserve">Xét </w:t>
      </w:r>
      <w:r w:rsidRPr="00EC3BE9">
        <w:rPr>
          <w:b/>
        </w:rPr>
        <w:t>hàm normalize</w:t>
      </w:r>
      <w:r>
        <w:t>:</w:t>
      </w:r>
    </w:p>
    <w:p w14:paraId="16F70384" w14:textId="77777777" w:rsidR="002E1862" w:rsidRDefault="002E1862" w:rsidP="002E1862">
      <w:r>
        <w:rPr>
          <w:noProof/>
        </w:rPr>
        <w:lastRenderedPageBreak/>
        <mc:AlternateContent>
          <mc:Choice Requires="wps">
            <w:drawing>
              <wp:inline distT="0" distB="0" distL="0" distR="0" wp14:anchorId="59EDE0C7" wp14:editId="15D5119B">
                <wp:extent cx="6029325" cy="5762625"/>
                <wp:effectExtent l="0" t="0" r="28575" b="28575"/>
                <wp:docPr id="25" name="Text Box 25"/>
                <wp:cNvGraphicFramePr/>
                <a:graphic xmlns:a="http://schemas.openxmlformats.org/drawingml/2006/main">
                  <a:graphicData uri="http://schemas.microsoft.com/office/word/2010/wordprocessingShape">
                    <wps:wsp>
                      <wps:cNvSpPr txBox="1"/>
                      <wps:spPr>
                        <a:xfrm>
                          <a:off x="0" y="0"/>
                          <a:ext cx="6029325" cy="57626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2DA98F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normalize()</w:t>
                            </w:r>
                          </w:p>
                          <w:p w14:paraId="5CE941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78F4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6A3BC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24579C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E5D13E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 xml:space="preserve">(0, 1); </w:t>
                            </w:r>
                            <w:r>
                              <w:rPr>
                                <w:rFonts w:ascii="Consolas" w:hAnsi="Consolas" w:cs="Consolas"/>
                                <w:color w:val="008000"/>
                                <w:sz w:val="19"/>
                                <w:szCs w:val="19"/>
                                <w:lang w:bidi="ar-SA"/>
                              </w:rPr>
                              <w:t>//Loại bỏ dấu.</w:t>
                            </w:r>
                          </w:p>
                          <w:p w14:paraId="23D0FA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33276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61FF63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D87B6E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A8072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2CC2816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3CEB9B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w:t>
                            </w:r>
                          </w:p>
                          <w:p w14:paraId="35ABB9E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80796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7617473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61380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2A8E3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2C9F35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72D7B89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58D292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50603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386FD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0CBD14C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CD309D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72D0D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/Xóa bớt số để cho đủ AFTER_ DOT. </w:t>
                            </w:r>
                          </w:p>
                          <w:p w14:paraId="767212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2BF1D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(m_float.length() - 1, 1);</w:t>
                            </w:r>
                          </w:p>
                          <w:p w14:paraId="5DE898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F1FC14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045FA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57A55F0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7E3B35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08CFF4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7C29103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i++)</w:t>
                            </w:r>
                          </w:p>
                          <w:p w14:paraId="4E5F0EC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2FC5CBC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52270D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3F340B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A997B91"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EDE0C7" id="Text Box 25" o:spid="_x0000_s1076" type="#_x0000_t202" style="width:474.75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" fillcolor="white [3201]" strokecolor="#00a0b8 [3204]" strokeweight=".5pt">
                <v:textbox>
                  <w:txbxContent>
                    <w:p w14:paraId="2DA98F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normalize()</w:t>
                      </w:r>
                    </w:p>
                    <w:p w14:paraId="5CE941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B78F4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số âm. </w:t>
                      </w:r>
                    </w:p>
                    <w:p w14:paraId="6A3BC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24579C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0E5D13E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 xml:space="preserve">(0, 1); </w:t>
                      </w:r>
                      <w:r>
                        <w:rPr>
                          <w:rFonts w:ascii="Consolas" w:hAnsi="Consolas" w:cs="Consolas"/>
                          <w:color w:val="008000"/>
                          <w:sz w:val="19"/>
                          <w:szCs w:val="19"/>
                          <w:lang w:bidi="ar-SA"/>
                        </w:rPr>
                        <w:t>//Loại bỏ dấu.</w:t>
                      </w:r>
                    </w:p>
                    <w:p w14:paraId="23D0FA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33276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61FF63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D87B6E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//Giữ số lượng số sau dấu phẩy bằng AFTER_DOT = 35. </w:t>
                      </w:r>
                    </w:p>
                    <w:p w14:paraId="7A8072D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afd = 0; </w:t>
                      </w:r>
                      <w:r>
                        <w:rPr>
                          <w:rFonts w:ascii="Consolas" w:hAnsi="Consolas" w:cs="Consolas"/>
                          <w:color w:val="008000"/>
                          <w:sz w:val="19"/>
                          <w:szCs w:val="19"/>
                          <w:lang w:bidi="ar-SA"/>
                        </w:rPr>
                        <w:t>//Lưu số lượng số sau dấu phẩy.</w:t>
                      </w:r>
                    </w:p>
                    <w:p w14:paraId="2CC2816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//Đếm số lượng số sau dấu phẩy -&gt; afd.</w:t>
                      </w:r>
                    </w:p>
                    <w:p w14:paraId="3CEB9B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w:t>
                      </w:r>
                    </w:p>
                    <w:p w14:paraId="35ABB9E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(i &gt; -1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w:t>
                      </w:r>
                    </w:p>
                    <w:p w14:paraId="1807962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i--;</w:t>
                      </w:r>
                    </w:p>
                    <w:p w14:paraId="7617473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7613803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652A8E3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(i == -1)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/Nếu như i==-1 nghĩa là số không tồn tại số sau dấu phẩy. Thêm số '0' để đủ AFTER_DOT số sau dấu phẩy. </w:t>
                      </w:r>
                    </w:p>
                    <w:p w14:paraId="2C9F35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 xml:space="preserve">//Thêm '.' </w:t>
                      </w:r>
                    </w:p>
                    <w:p w14:paraId="72D7B89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0.</w:t>
                      </w:r>
                    </w:p>
                    <w:p w14:paraId="58D292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150603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else</w:t>
                      </w:r>
                    </w:p>
                    <w:p w14:paraId="2386FD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(afd &lt; AFTER_DOT) </w:t>
                      </w:r>
                      <w:r>
                        <w:rPr>
                          <w:rFonts w:ascii="Consolas" w:hAnsi="Consolas" w:cs="Consolas"/>
                          <w:color w:val="008000"/>
                          <w:sz w:val="19"/>
                          <w:szCs w:val="19"/>
                          <w:lang w:bidi="ar-SA"/>
                        </w:rPr>
                        <w:t xml:space="preserve">//Thêm '0'. </w:t>
                      </w:r>
                    </w:p>
                    <w:p w14:paraId="0CBD14C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afd + 1; j &lt;= AFTER_DOT; j++) 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4CD309D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72D0D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(afd &gt; AFTER_DOT)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 xml:space="preserve">/Xóa bớt số để cho đủ AFTER_ DOT. </w:t>
                      </w:r>
                    </w:p>
                    <w:p w14:paraId="767212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2BF1D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m_</w:t>
                      </w:r>
                      <w:proofErr w:type="gramStart"/>
                      <w:r>
                        <w:rPr>
                          <w:rFonts w:ascii="Consolas" w:hAnsi="Consolas" w:cs="Consolas"/>
                          <w:color w:val="000000"/>
                          <w:sz w:val="19"/>
                          <w:szCs w:val="19"/>
                          <w:lang w:bidi="ar-SA"/>
                        </w:rPr>
                        <w:t>float.erase</w:t>
                      </w:r>
                      <w:proofErr w:type="gramEnd"/>
                      <w:r>
                        <w:rPr>
                          <w:rFonts w:ascii="Consolas" w:hAnsi="Consolas" w:cs="Consolas"/>
                          <w:color w:val="000000"/>
                          <w:sz w:val="19"/>
                          <w:szCs w:val="19"/>
                          <w:lang w:bidi="ar-SA"/>
                        </w:rPr>
                        <w:t>(m_float.length() - 1, 1);</w:t>
                      </w:r>
                    </w:p>
                    <w:p w14:paraId="5DE898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3F1FC14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045FA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//Xóa số 0 ở đâu cho đến khi gặp "0.0...."</w:t>
                      </w:r>
                    </w:p>
                    <w:p w14:paraId="57A55F0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(m_</w:t>
                      </w:r>
                      <w:proofErr w:type="gramStart"/>
                      <w:r>
                        <w:rPr>
                          <w:rFonts w:ascii="Consolas" w:hAnsi="Consolas" w:cs="Consolas"/>
                          <w:color w:val="000000"/>
                          <w:sz w:val="19"/>
                          <w:szCs w:val="19"/>
                          <w:lang w:bidi="ar-SA"/>
                        </w:rPr>
                        <w:t>float</w:t>
                      </w:r>
                      <w:r>
                        <w:rPr>
                          <w:rFonts w:ascii="Consolas" w:hAnsi="Consolas" w:cs="Consolas"/>
                          <w:color w:val="008080"/>
                          <w:sz w:val="19"/>
                          <w:szCs w:val="19"/>
                          <w:lang w:bidi="ar-SA"/>
                        </w:rPr>
                        <w:t>[</w:t>
                      </w:r>
                      <w:proofErr w:type="gramEnd"/>
                      <w:r>
                        <w:rPr>
                          <w:rFonts w:ascii="Consolas" w:hAnsi="Consolas" w:cs="Consolas"/>
                          <w:color w:val="000000"/>
                          <w:sz w:val="19"/>
                          <w:szCs w:val="19"/>
                          <w:lang w:bidi="ar-SA"/>
                        </w:rPr>
                        <w:t>0</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1</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m_float.erase(0, 1);</w:t>
                      </w:r>
                    </w:p>
                    <w:p w14:paraId="7E3B35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08CFF4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//Kiểm tra trường hợp "-0". </w:t>
                      </w:r>
                    </w:p>
                    <w:p w14:paraId="7C29103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i++)</w:t>
                      </w:r>
                    </w:p>
                    <w:p w14:paraId="4E5F0EC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'0'</w:t>
                      </w:r>
                      <w:r>
                        <w:rPr>
                          <w:rFonts w:ascii="Consolas" w:hAnsi="Consolas" w:cs="Consolas"/>
                          <w:color w:val="000000"/>
                          <w:sz w:val="19"/>
                          <w:szCs w:val="19"/>
                          <w:lang w:bidi="ar-SA"/>
                        </w:rPr>
                        <w:t xml:space="preserve"> &amp;&amp;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return</w:t>
                      </w:r>
                      <w:r>
                        <w:rPr>
                          <w:rFonts w:ascii="Consolas" w:hAnsi="Consolas" w:cs="Consolas"/>
                          <w:color w:val="000000"/>
                          <w:sz w:val="19"/>
                          <w:szCs w:val="19"/>
                          <w:lang w:bidi="ar-SA"/>
                        </w:rPr>
                        <w:t>;</w:t>
                      </w:r>
                    </w:p>
                    <w:p w14:paraId="2FC5CBC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là trường hợp "-0" thì bỏ dấu.</w:t>
                      </w:r>
                    </w:p>
                    <w:p w14:paraId="52270D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0000FF"/>
                          <w:sz w:val="19"/>
                          <w:szCs w:val="19"/>
                          <w:lang w:bidi="ar-SA"/>
                        </w:rPr>
                        <w:t>false</w:t>
                      </w:r>
                      <w:r>
                        <w:rPr>
                          <w:rFonts w:ascii="Consolas" w:hAnsi="Consolas" w:cs="Consolas"/>
                          <w:color w:val="000000"/>
                          <w:sz w:val="19"/>
                          <w:szCs w:val="19"/>
                          <w:lang w:bidi="ar-SA"/>
                        </w:rPr>
                        <w:t>;</w:t>
                      </w:r>
                    </w:p>
                    <w:p w14:paraId="3F340B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A997B91" w14:textId="77777777" w:rsidR="00FA2EC1" w:rsidRDefault="00FA2EC1" w:rsidP="002E1862"/>
                  </w:txbxContent>
                </v:textbox>
                <w10:anchorlock/>
              </v:shape>
            </w:pict>
          </mc:Fallback>
        </mc:AlternateContent>
      </w:r>
    </w:p>
    <w:p w14:paraId="1D4E99ED" w14:textId="77777777" w:rsidR="002E1862" w:rsidRDefault="002E1862" w:rsidP="002E1862">
      <w:r>
        <w:t xml:space="preserve">Hàm normalize thực hiện chuẩn hóa số như sau: </w:t>
      </w:r>
    </w:p>
    <w:p w14:paraId="6B73CAB3" w14:textId="77777777" w:rsidR="002E1862" w:rsidRDefault="002E1862" w:rsidP="002E1862">
      <w:pPr>
        <w:pStyle w:val="ListParagraph"/>
        <w:numPr>
          <w:ilvl w:val="0"/>
          <w:numId w:val="13"/>
        </w:numPr>
      </w:pPr>
      <w:r w:rsidRPr="00EC3BE9">
        <w:t xml:space="preserve">Nếu số âm thì loại bỏ dấu và gán m_negative=true. </w:t>
      </w:r>
    </w:p>
    <w:p w14:paraId="5434184E" w14:textId="77777777" w:rsidR="002E1862" w:rsidRDefault="002E1862" w:rsidP="002E1862">
      <w:pPr>
        <w:pStyle w:val="ListParagraph"/>
        <w:numPr>
          <w:ilvl w:val="0"/>
          <w:numId w:val="13"/>
        </w:numPr>
      </w:pPr>
      <w:r>
        <w:t>Kiểm tra số lượng số sau dấu phẩy và đưa số lượng đó bằng AFTER_DOT bằng cách thêm ‘0’ hoặc xóa bớt.</w:t>
      </w:r>
    </w:p>
    <w:p w14:paraId="6D955C19" w14:textId="77777777" w:rsidR="002E1862" w:rsidRDefault="002E1862" w:rsidP="002E1862">
      <w:pPr>
        <w:pStyle w:val="ListParagraph"/>
        <w:numPr>
          <w:ilvl w:val="0"/>
          <w:numId w:val="13"/>
        </w:numPr>
      </w:pPr>
      <w:r w:rsidRPr="00EC3BE9">
        <w:t xml:space="preserve">Loại bỏ số "0" ở đầu. </w:t>
      </w:r>
    </w:p>
    <w:p w14:paraId="15FB1D47" w14:textId="77777777" w:rsidR="002E1862" w:rsidRDefault="002E1862" w:rsidP="002E1862">
      <w:pPr>
        <w:pStyle w:val="ListParagraph"/>
        <w:numPr>
          <w:ilvl w:val="0"/>
          <w:numId w:val="13"/>
        </w:numPr>
      </w:pPr>
      <w:r>
        <w:t>Kiểm tra trường hợp “-0”.</w:t>
      </w:r>
    </w:p>
    <w:p w14:paraId="5D9ED960" w14:textId="77777777" w:rsidR="002E1862" w:rsidRDefault="002E1862" w:rsidP="002E1862">
      <w:pPr>
        <w:pStyle w:val="mc3"/>
      </w:pPr>
      <w:bookmarkStart w:id="43" w:name="_Toc510188038"/>
      <w:r>
        <w:t>HÀM THỰC HIỆN PHÉP CỘNG</w:t>
      </w:r>
      <w:bookmarkEnd w:id="43"/>
    </w:p>
    <w:p w14:paraId="320614A3" w14:textId="77777777" w:rsidR="002E1862" w:rsidRDefault="002E1862" w:rsidP="002E1862">
      <w:r>
        <w:t>Ta quá tải các toán tử cộng: +, += và ++ (hậu tố).</w:t>
      </w:r>
    </w:p>
    <w:p w14:paraId="2E52861C" w14:textId="77777777" w:rsidR="002E1862" w:rsidRDefault="002E1862" w:rsidP="002E1862">
      <w:r>
        <w:rPr>
          <w:noProof/>
        </w:rPr>
        <w:lastRenderedPageBreak/>
        <mc:AlternateContent>
          <mc:Choice Requires="wps">
            <w:drawing>
              <wp:inline distT="0" distB="0" distL="0" distR="0" wp14:anchorId="2A111C96" wp14:editId="6D825F96">
                <wp:extent cx="6276975" cy="4438650"/>
                <wp:effectExtent l="0" t="0" r="28575" b="19050"/>
                <wp:docPr id="26" name="Text Box 26"/>
                <wp:cNvGraphicFramePr/>
                <a:graphic xmlns:a="http://schemas.openxmlformats.org/drawingml/2006/main">
                  <a:graphicData uri="http://schemas.microsoft.com/office/word/2010/wordprocessingShape">
                    <wps:wsp>
                      <wps:cNvSpPr txBox="1"/>
                      <wps:spPr>
                        <a:xfrm>
                          <a:off x="0" y="0"/>
                          <a:ext cx="6276975" cy="44386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D26553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29F521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1DA1D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CD75CC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D0EE8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7FF974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balanceLength(</w:t>
                            </w:r>
                            <w:proofErr w:type="gramEnd"/>
                            <w:r>
                              <w:rPr>
                                <w:rFonts w:ascii="Consolas" w:hAnsi="Consolas" w:cs="Consolas"/>
                                <w:color w:val="000000"/>
                                <w:sz w:val="19"/>
                                <w:szCs w:val="19"/>
                                <w:lang w:bidi="ar-SA"/>
                              </w:rPr>
                              <w:t>a, b);</w:t>
                            </w:r>
                          </w:p>
                          <w:p w14:paraId="1FEE871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CC2036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5A0881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136275E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000000"/>
                                <w:sz w:val="19"/>
                                <w:szCs w:val="19"/>
                                <w:lang w:bidi="ar-SA"/>
                              </w:rPr>
                              <w:t>a.length</w:t>
                            </w:r>
                            <w:proofErr w:type="gramEnd"/>
                            <w:r>
                              <w:rPr>
                                <w:rFonts w:ascii="Consolas" w:hAnsi="Consolas" w:cs="Consolas"/>
                                <w:color w:val="000000"/>
                                <w:sz w:val="19"/>
                                <w:szCs w:val="19"/>
                                <w:lang w:bidi="ar-SA"/>
                              </w:rPr>
                              <w:t>() - 1; i &gt;= 0; i--)</w:t>
                            </w:r>
                          </w:p>
                          <w:p w14:paraId="4350F18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134EE27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452FD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0ECC0F1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456B03C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357D964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2DFB14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4517C7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52076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975094A" w14:textId="77777777" w:rsidR="00FA2EC1" w:rsidRDefault="00FA2EC1" w:rsidP="002E1862">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39F211D5" w14:textId="77777777" w:rsidR="00FA2EC1" w:rsidRDefault="00FA2EC1" w:rsidP="002E1862">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16A2E9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2F12E8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91BF1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675C9F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772742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tmp.m_float.end());</w:t>
                            </w:r>
                            <w:r>
                              <w:rPr>
                                <w:rFonts w:ascii="Consolas" w:hAnsi="Consolas" w:cs="Consolas"/>
                                <w:color w:val="008000"/>
                                <w:sz w:val="19"/>
                                <w:szCs w:val="19"/>
                                <w:lang w:bidi="ar-SA"/>
                              </w:rPr>
                              <w:t xml:space="preserve">//Đảo ngược chuỗi cho đúng thứ tự. </w:t>
                            </w:r>
                          </w:p>
                          <w:p w14:paraId="2CDF65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114584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33022B1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3AEDEF"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111C96" id="Text Box 26" o:spid="_x0000_s1077" type="#_x0000_t202" style="width:494.2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" fillcolor="white [3201]" strokecolor="#00a0b8 [3204]" strokeweight=".5pt">
                <v:textbox>
                  <w:txbxContent>
                    <w:p w14:paraId="7D26553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29F521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1DA1D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tmp; </w:t>
                      </w:r>
                      <w:r>
                        <w:rPr>
                          <w:rFonts w:ascii="Consolas" w:hAnsi="Consolas" w:cs="Consolas"/>
                          <w:color w:val="008000"/>
                          <w:sz w:val="19"/>
                          <w:szCs w:val="19"/>
                          <w:lang w:bidi="ar-SA"/>
                        </w:rPr>
                        <w:t>//Lưu kết quả trả về.</w:t>
                      </w:r>
                    </w:p>
                    <w:p w14:paraId="0CD75CC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 = m_float, b =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3D0EE87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//Cân bằng số lượng số giữa a và b ở 2 phần: trước và sau dấu phẩy. </w:t>
                      </w:r>
                    </w:p>
                    <w:p w14:paraId="7FF974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balanceLength(</w:t>
                      </w:r>
                      <w:proofErr w:type="gramEnd"/>
                      <w:r>
                        <w:rPr>
                          <w:rFonts w:ascii="Consolas" w:hAnsi="Consolas" w:cs="Consolas"/>
                          <w:color w:val="000000"/>
                          <w:sz w:val="19"/>
                          <w:szCs w:val="19"/>
                          <w:lang w:bidi="ar-SA"/>
                        </w:rPr>
                        <w:t>a, b);</w:t>
                      </w:r>
                    </w:p>
                    <w:p w14:paraId="1FEE871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CC2036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//Thực hiện phép cộng</w:t>
                      </w:r>
                    </w:p>
                    <w:p w14:paraId="5A0881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 j = 0;</w:t>
                      </w:r>
                    </w:p>
                    <w:p w14:paraId="136275E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000000"/>
                          <w:sz w:val="19"/>
                          <w:szCs w:val="19"/>
                          <w:lang w:bidi="ar-SA"/>
                        </w:rPr>
                        <w:t>a.length</w:t>
                      </w:r>
                      <w:proofErr w:type="gramEnd"/>
                      <w:r>
                        <w:rPr>
                          <w:rFonts w:ascii="Consolas" w:hAnsi="Consolas" w:cs="Consolas"/>
                          <w:color w:val="000000"/>
                          <w:sz w:val="19"/>
                          <w:szCs w:val="19"/>
                          <w:lang w:bidi="ar-SA"/>
                        </w:rPr>
                        <w:t>() - 1; i &gt;= 0; i--)</w:t>
                      </w:r>
                    </w:p>
                    <w:p w14:paraId="4350F18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(a</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kí tự khác "." thì thực hiện cộng.</w:t>
                      </w:r>
                    </w:p>
                    <w:p w14:paraId="134EE27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452FD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sp = 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 j;</w:t>
                      </w:r>
                    </w:p>
                    <w:p w14:paraId="0ECC0F1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(sp &gt; 9) j = 1;</w:t>
                      </w:r>
                    </w:p>
                    <w:p w14:paraId="456B03C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j = 0;</w:t>
                      </w:r>
                    </w:p>
                    <w:p w14:paraId="357D964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sp %= 10;</w:t>
                      </w:r>
                    </w:p>
                    <w:p w14:paraId="2DFB149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14517C7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152076A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1975094A" w14:textId="77777777" w:rsidR="00FA2EC1" w:rsidRDefault="00FA2EC1" w:rsidP="002E1862">
                      <w:pPr>
                        <w:autoSpaceDE w:val="0"/>
                        <w:autoSpaceDN w:val="0"/>
                        <w:adjustRightInd w:val="0"/>
                        <w:spacing w:before="0" w:after="0" w:line="240" w:lineRule="auto"/>
                        <w:ind w:left="720" w:firstLine="720"/>
                        <w:rPr>
                          <w:rFonts w:ascii="Consolas" w:hAnsi="Consolas" w:cs="Consolas"/>
                          <w:color w:val="0000FF"/>
                          <w:sz w:val="19"/>
                          <w:szCs w:val="19"/>
                          <w:lang w:bidi="ar-SA"/>
                        </w:rPr>
                      </w:pPr>
                    </w:p>
                    <w:p w14:paraId="39F211D5" w14:textId="77777777" w:rsidR="00FA2EC1" w:rsidRDefault="00FA2EC1" w:rsidP="002E1862">
                      <w:pPr>
                        <w:autoSpaceDE w:val="0"/>
                        <w:autoSpaceDN w:val="0"/>
                        <w:adjustRightInd w:val="0"/>
                        <w:spacing w:before="0" w:after="0" w:line="240" w:lineRule="auto"/>
                        <w:ind w:left="720" w:firstLine="720"/>
                        <w:rPr>
                          <w:rFonts w:ascii="Consolas" w:hAnsi="Consolas" w:cs="Consolas"/>
                          <w:color w:val="000000"/>
                          <w:sz w:val="19"/>
                          <w:szCs w:val="19"/>
                          <w:lang w:bidi="ar-SA"/>
                        </w:rPr>
                      </w:pP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w:t>
                      </w:r>
                    </w:p>
                    <w:p w14:paraId="16A2E9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02F12E8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tmp.m_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991BF1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w:t>
                      </w:r>
                    </w:p>
                    <w:p w14:paraId="675C9F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772742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reverse(tmp.m_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tmp.m_float.end());</w:t>
                      </w:r>
                      <w:r>
                        <w:rPr>
                          <w:rFonts w:ascii="Consolas" w:hAnsi="Consolas" w:cs="Consolas"/>
                          <w:color w:val="008000"/>
                          <w:sz w:val="19"/>
                          <w:szCs w:val="19"/>
                          <w:lang w:bidi="ar-SA"/>
                        </w:rPr>
                        <w:t xml:space="preserve">//Đảo ngược chuỗi cho đúng thứ tự. </w:t>
                      </w:r>
                    </w:p>
                    <w:p w14:paraId="2CDF657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114584B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tmp;</w:t>
                      </w:r>
                    </w:p>
                    <w:p w14:paraId="33022B1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53AEDEF" w14:textId="77777777" w:rsidR="00FA2EC1" w:rsidRDefault="00FA2EC1" w:rsidP="002E1862"/>
                  </w:txbxContent>
                </v:textbox>
                <w10:anchorlock/>
              </v:shape>
            </w:pict>
          </mc:Fallback>
        </mc:AlternateContent>
      </w:r>
    </w:p>
    <w:p w14:paraId="2EEFB24B" w14:textId="77777777" w:rsidR="002E1862" w:rsidRDefault="002E1862" w:rsidP="002E1862">
      <w:r>
        <w:t xml:space="preserve">Biến tmp lưu kết quả tính. Ta dùng 2 biến tạm a và b để lưu dãy số trong 2 m_float của 2 toán hạng. </w:t>
      </w:r>
    </w:p>
    <w:p w14:paraId="3C97C415" w14:textId="77777777" w:rsidR="002E1862" w:rsidRDefault="002E1862" w:rsidP="002E1862">
      <w:r>
        <w:t xml:space="preserve">Trước khi thực hiện phép cộng, ta cần phải cân bằng số chữ số trước và sau dấu phẩy ở cả a và b thông qua hàm </w:t>
      </w:r>
      <w:proofErr w:type="gramStart"/>
      <w:r>
        <w:t>balanceLength(</w:t>
      </w:r>
      <w:proofErr w:type="gramEnd"/>
      <w:r>
        <w:t xml:space="preserve">). </w:t>
      </w:r>
    </w:p>
    <w:p w14:paraId="254A357E" w14:textId="77777777" w:rsidR="002E1862" w:rsidRDefault="002E1862" w:rsidP="002E1862">
      <w:r>
        <w:t>Ta thực hiện phép cộng bình thường. Ta đảo ngược xâu được lưu trong m_float của tmp. Chuẩn hóa tmp rồi trả về kết quả.</w:t>
      </w:r>
    </w:p>
    <w:p w14:paraId="2AF2F0C7" w14:textId="77777777" w:rsidR="002E1862" w:rsidRDefault="002E1862" w:rsidP="002E1862">
      <w:r>
        <w:t>Hàm này chỉ tính với điều kiện 2 toán hạng không âm.</w:t>
      </w:r>
    </w:p>
    <w:p w14:paraId="450BB924" w14:textId="77777777" w:rsidR="002E1862" w:rsidRDefault="002E1862" w:rsidP="002E1862">
      <w:r>
        <w:t>Quả tải toán tử: +=</w:t>
      </w:r>
    </w:p>
    <w:p w14:paraId="6DCA726B" w14:textId="77777777" w:rsidR="002E1862" w:rsidRDefault="002E1862" w:rsidP="002E1862">
      <w:r>
        <w:rPr>
          <w:noProof/>
        </w:rPr>
        <mc:AlternateContent>
          <mc:Choice Requires="wps">
            <w:drawing>
              <wp:inline distT="0" distB="0" distL="0" distR="0" wp14:anchorId="3D99E711" wp14:editId="54424E77">
                <wp:extent cx="5410200" cy="1076325"/>
                <wp:effectExtent l="0" t="0" r="19050" b="28575"/>
                <wp:docPr id="27" name="Text Box 27"/>
                <wp:cNvGraphicFramePr/>
                <a:graphic xmlns:a="http://schemas.openxmlformats.org/drawingml/2006/main">
                  <a:graphicData uri="http://schemas.microsoft.com/office/word/2010/wordprocessingShape">
                    <wps:wsp>
                      <wps:cNvSpPr txBox="1"/>
                      <wps:spPr>
                        <a:xfrm>
                          <a:off x="0" y="0"/>
                          <a:ext cx="54102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0C6E3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9240A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C0B6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A1498F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33D14D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5954951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CE8037A"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99E711" id="Text Box 27" o:spid="_x0000_s1078" type="#_x0000_t202" style="width:426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" fillcolor="white [3201]" strokecolor="#00a0b8 [3204]" strokeweight=".5pt">
                <v:textbox>
                  <w:txbxContent>
                    <w:p w14:paraId="70C6E3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9240A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6C0B60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A1498F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33D14D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5954951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CE8037A" w14:textId="77777777" w:rsidR="00FA2EC1" w:rsidRDefault="00FA2EC1" w:rsidP="002E1862"/>
                  </w:txbxContent>
                </v:textbox>
                <w10:anchorlock/>
              </v:shape>
            </w:pict>
          </mc:Fallback>
        </mc:AlternateContent>
      </w:r>
    </w:p>
    <w:p w14:paraId="0A9452A2" w14:textId="77777777" w:rsidR="002E1862" w:rsidRDefault="002E1862" w:rsidP="002E1862">
      <w:r>
        <w:t>Quá tải toán tử: ++</w:t>
      </w:r>
    </w:p>
    <w:p w14:paraId="7732C9B8" w14:textId="77777777" w:rsidR="002E1862" w:rsidRDefault="002E1862" w:rsidP="002E1862">
      <w:r>
        <w:rPr>
          <w:noProof/>
        </w:rPr>
        <w:lastRenderedPageBreak/>
        <mc:AlternateContent>
          <mc:Choice Requires="wps">
            <w:drawing>
              <wp:inline distT="0" distB="0" distL="0" distR="0" wp14:anchorId="0EC91C86" wp14:editId="54580CBB">
                <wp:extent cx="4762500" cy="1409700"/>
                <wp:effectExtent l="0" t="0" r="19050" b="19050"/>
                <wp:docPr id="28" name="Text Box 28"/>
                <wp:cNvGraphicFramePr/>
                <a:graphic xmlns:a="http://schemas.openxmlformats.org/drawingml/2006/main">
                  <a:graphicData uri="http://schemas.microsoft.com/office/word/2010/wordprocessingShape">
                    <wps:wsp>
                      <wps:cNvSpPr txBox="1"/>
                      <wps:spPr>
                        <a:xfrm>
                          <a:off x="0" y="0"/>
                          <a:ext cx="4762500" cy="14097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BDA16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89707B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50F5BE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945B31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p(</w:t>
                            </w:r>
                            <w:proofErr w:type="gramEnd"/>
                            <w:r>
                              <w:rPr>
                                <w:rFonts w:ascii="Consolas" w:hAnsi="Consolas" w:cs="Consolas"/>
                                <w:color w:val="A31515"/>
                                <w:sz w:val="19"/>
                                <w:szCs w:val="19"/>
                                <w:lang w:bidi="ar-SA"/>
                              </w:rPr>
                              <w:t>"1.0"</w:t>
                            </w:r>
                            <w:r>
                              <w:rPr>
                                <w:rFonts w:ascii="Consolas" w:hAnsi="Consolas" w:cs="Consolas"/>
                                <w:color w:val="000000"/>
                                <w:sz w:val="19"/>
                                <w:szCs w:val="19"/>
                                <w:lang w:bidi="ar-SA"/>
                              </w:rPr>
                              <w:t>);</w:t>
                            </w:r>
                          </w:p>
                          <w:p w14:paraId="21F545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p.normalize</w:t>
                            </w:r>
                            <w:proofErr w:type="gramEnd"/>
                            <w:r>
                              <w:rPr>
                                <w:rFonts w:ascii="Consolas" w:hAnsi="Consolas" w:cs="Consolas"/>
                                <w:color w:val="000000"/>
                                <w:sz w:val="19"/>
                                <w:szCs w:val="19"/>
                                <w:lang w:bidi="ar-SA"/>
                              </w:rPr>
                              <w:t>();</w:t>
                            </w:r>
                          </w:p>
                          <w:p w14:paraId="597B747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702FE56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78816B86"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C91C86" id="Text Box 28" o:spid="_x0000_s1079" type="#_x0000_t202" style="width:375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" fillcolor="white [3201]" strokecolor="#00a0b8 [3204]" strokeweight=".5pt">
                <v:textbox>
                  <w:txbxContent>
                    <w:p w14:paraId="0BDA16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489707B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x</w:t>
                      </w:r>
                      <w:r>
                        <w:rPr>
                          <w:rFonts w:ascii="Consolas" w:hAnsi="Consolas" w:cs="Consolas"/>
                          <w:color w:val="000000"/>
                          <w:sz w:val="19"/>
                          <w:szCs w:val="19"/>
                          <w:lang w:bidi="ar-SA"/>
                        </w:rPr>
                        <w:t>)</w:t>
                      </w:r>
                    </w:p>
                    <w:p w14:paraId="650F5BE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1945B31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p(</w:t>
                      </w:r>
                      <w:proofErr w:type="gramEnd"/>
                      <w:r>
                        <w:rPr>
                          <w:rFonts w:ascii="Consolas" w:hAnsi="Consolas" w:cs="Consolas"/>
                          <w:color w:val="A31515"/>
                          <w:sz w:val="19"/>
                          <w:szCs w:val="19"/>
                          <w:lang w:bidi="ar-SA"/>
                        </w:rPr>
                        <w:t>"1.0"</w:t>
                      </w:r>
                      <w:r>
                        <w:rPr>
                          <w:rFonts w:ascii="Consolas" w:hAnsi="Consolas" w:cs="Consolas"/>
                          <w:color w:val="000000"/>
                          <w:sz w:val="19"/>
                          <w:szCs w:val="19"/>
                          <w:lang w:bidi="ar-SA"/>
                        </w:rPr>
                        <w:t>);</w:t>
                      </w:r>
                    </w:p>
                    <w:p w14:paraId="21F545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p.normalize</w:t>
                      </w:r>
                      <w:proofErr w:type="gramEnd"/>
                      <w:r>
                        <w:rPr>
                          <w:rFonts w:ascii="Consolas" w:hAnsi="Consolas" w:cs="Consolas"/>
                          <w:color w:val="000000"/>
                          <w:sz w:val="19"/>
                          <w:szCs w:val="19"/>
                          <w:lang w:bidi="ar-SA"/>
                        </w:rPr>
                        <w:t>();</w:t>
                      </w:r>
                    </w:p>
                    <w:p w14:paraId="597B747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p;</w:t>
                      </w:r>
                    </w:p>
                    <w:p w14:paraId="702FE56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78816B86"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727192E0" w14:textId="77777777" w:rsidR="002E1862" w:rsidRDefault="002E1862" w:rsidP="002E1862">
      <w:r>
        <w:t>Đối với toán tử ++, ta cộng thêm vào phần nguyên 1 đơn vị.</w:t>
      </w:r>
    </w:p>
    <w:p w14:paraId="0A1C7F1C" w14:textId="77777777" w:rsidR="002E1862" w:rsidRDefault="002E1862" w:rsidP="002E1862">
      <w:pPr>
        <w:pStyle w:val="mc3"/>
      </w:pPr>
      <w:bookmarkStart w:id="44" w:name="_Toc510188039"/>
      <w:r>
        <w:t>HÀM BALANCELENGTH</w:t>
      </w:r>
      <w:bookmarkEnd w:id="44"/>
    </w:p>
    <w:p w14:paraId="0244FFA9" w14:textId="77777777" w:rsidR="002E1862" w:rsidRDefault="002E1862" w:rsidP="002E1862">
      <w:r>
        <w:t xml:space="preserve">Xét </w:t>
      </w:r>
      <w:r w:rsidRPr="00B977A1">
        <w:rPr>
          <w:b/>
        </w:rPr>
        <w:t>hàm balanceLength</w:t>
      </w:r>
      <w:r>
        <w:t>:</w:t>
      </w:r>
    </w:p>
    <w:p w14:paraId="2C10A97F" w14:textId="77777777" w:rsidR="002E1862" w:rsidRDefault="002E1862" w:rsidP="002E1862">
      <w:r>
        <w:rPr>
          <w:noProof/>
        </w:rPr>
        <mc:AlternateContent>
          <mc:Choice Requires="wps">
            <w:drawing>
              <wp:inline distT="0" distB="0" distL="0" distR="0" wp14:anchorId="50ED49C9" wp14:editId="3A34746B">
                <wp:extent cx="5562600" cy="4229100"/>
                <wp:effectExtent l="0" t="0" r="19050" b="19050"/>
                <wp:docPr id="29" name="Text Box 29"/>
                <wp:cNvGraphicFramePr/>
                <a:graphic xmlns:a="http://schemas.openxmlformats.org/drawingml/2006/main">
                  <a:graphicData uri="http://schemas.microsoft.com/office/word/2010/wordprocessingShape">
                    <wps:wsp>
                      <wps:cNvSpPr txBox="1"/>
                      <wps:spPr>
                        <a:xfrm>
                          <a:off x="0" y="0"/>
                          <a:ext cx="5562600" cy="42291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806E7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balanceLength(</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5BE40C9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6C3458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1C5056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5120526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6006A45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79DAA2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390320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5DDBB48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0A92F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059CA5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59404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7A8DB25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28FEAC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4D2A047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5FF99F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6713D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416145A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BBAC78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784688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0DAB7D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0701463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56F07D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3126F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553EF7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B99477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25705C7"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ED49C9" id="Text Box 29" o:spid="_x0000_s1080" type="#_x0000_t202" style="width:438pt;height:3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" fillcolor="white [3201]" strokecolor="#00a0b8 [3204]" strokeweight=".5pt">
                <v:textbox>
                  <w:txbxContent>
                    <w:p w14:paraId="1806E74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void</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balanceLength(</w:t>
                      </w:r>
                      <w:proofErr w:type="gramEnd"/>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a</w:t>
                      </w:r>
                      <w:r>
                        <w:rPr>
                          <w:rFonts w:ascii="Consolas" w:hAnsi="Consolas" w:cs="Consolas"/>
                          <w:color w:val="000000"/>
                          <w:sz w:val="19"/>
                          <w:szCs w:val="19"/>
                          <w:lang w:bidi="ar-SA"/>
                        </w:rPr>
                        <w:t xml:space="preserve">, </w:t>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&amp;</w:t>
                      </w:r>
                      <w:r>
                        <w:rPr>
                          <w:rFonts w:ascii="Consolas" w:hAnsi="Consolas" w:cs="Consolas"/>
                          <w:color w:val="808080"/>
                          <w:sz w:val="19"/>
                          <w:szCs w:val="19"/>
                          <w:lang w:bidi="ar-SA"/>
                        </w:rPr>
                        <w:t>b</w:t>
                      </w:r>
                      <w:r>
                        <w:rPr>
                          <w:rFonts w:ascii="Consolas" w:hAnsi="Consolas" w:cs="Consolas"/>
                          <w:color w:val="000000"/>
                          <w:sz w:val="19"/>
                          <w:szCs w:val="19"/>
                          <w:lang w:bidi="ar-SA"/>
                        </w:rPr>
                        <w:t>)</w:t>
                      </w:r>
                    </w:p>
                    <w:p w14:paraId="5BE40C9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6C3458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i;</w:t>
                      </w:r>
                    </w:p>
                    <w:p w14:paraId="1C5056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5120526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trước dấu phẩy của a và b. </w:t>
                      </w:r>
                    </w:p>
                    <w:p w14:paraId="6006A45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bfa = 0, bfb = 0;</w:t>
                      </w:r>
                    </w:p>
                    <w:p w14:paraId="79DAA2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390320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5DDBB48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0; i &lt;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0A92FD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059CA5D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59404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w:t>
                      </w:r>
                    </w:p>
                    <w:p w14:paraId="7A8DB25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28FEAC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4D2A047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.insert</w:t>
                      </w:r>
                      <w:proofErr w:type="gramEnd"/>
                      <w:r>
                        <w:rPr>
                          <w:rFonts w:ascii="Consolas" w:hAnsi="Consolas" w:cs="Consolas"/>
                          <w:color w:val="000000"/>
                          <w:sz w:val="19"/>
                          <w:szCs w:val="19"/>
                          <w:lang w:bidi="ar-SA"/>
                        </w:rPr>
                        <w:t>(0, tmp);</w:t>
                      </w:r>
                    </w:p>
                    <w:p w14:paraId="5FF99FB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6713DE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//Tínhh số chữ số sau dấu phẩy của a và b. </w:t>
                      </w:r>
                    </w:p>
                    <w:p w14:paraId="416145A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bfa = bfb = 0;</w:t>
                      </w:r>
                    </w:p>
                    <w:p w14:paraId="4BBAC78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a</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5784688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bfa++;</w:t>
                      </w:r>
                    </w:p>
                    <w:p w14:paraId="0DAB7D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(i =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.length</w:t>
                      </w:r>
                      <w:proofErr w:type="gramEnd"/>
                      <w:r>
                        <w:rPr>
                          <w:rFonts w:ascii="Consolas" w:hAnsi="Consolas" w:cs="Consolas"/>
                          <w:color w:val="000000"/>
                          <w:sz w:val="19"/>
                          <w:szCs w:val="19"/>
                          <w:lang w:bidi="ar-SA"/>
                        </w:rPr>
                        <w:t xml:space="preserve">() - 1; i &gt;= 0 &amp;&amp; </w:t>
                      </w:r>
                      <w:r>
                        <w:rPr>
                          <w:rFonts w:ascii="Consolas" w:hAnsi="Consolas" w:cs="Consolas"/>
                          <w:color w:val="808080"/>
                          <w:sz w:val="19"/>
                          <w:szCs w:val="19"/>
                          <w:lang w:bidi="ar-SA"/>
                        </w:rPr>
                        <w:t>b</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i--)</w:t>
                      </w:r>
                    </w:p>
                    <w:p w14:paraId="0701463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bfb++;</w:t>
                      </w:r>
                    </w:p>
                    <w:p w14:paraId="56F07D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63126F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//Thêm "0" vào đầu của a và b sao cho số lượng số bằng nhau. Trường hợp nếu a và b không có số sau dấu phẩy thì bfa=bfb -&gt; vẫn đúng. //Cần &lt;=AFTER_DOT?</w:t>
                      </w:r>
                    </w:p>
                    <w:p w14:paraId="553EF7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(bfa = bfa; bfa &lt; bfb &amp;&amp; bfa &lt;= AFTER_DOT; bfa++) </w:t>
                      </w:r>
                      <w:proofErr w:type="gramStart"/>
                      <w:r>
                        <w:rPr>
                          <w:rFonts w:ascii="Consolas" w:hAnsi="Consolas" w:cs="Consolas"/>
                          <w:color w:val="808080"/>
                          <w:sz w:val="19"/>
                          <w:szCs w:val="19"/>
                          <w:lang w:bidi="ar-SA"/>
                        </w:rPr>
                        <w:t>a</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B99477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(bfb = bfb; bfb &lt; bfa &amp;&amp; bfb &lt;= AFTER_DOT; bfb++) </w:t>
                      </w:r>
                      <w:proofErr w:type="gramStart"/>
                      <w:r>
                        <w:rPr>
                          <w:rFonts w:ascii="Consolas" w:hAnsi="Consolas" w:cs="Consolas"/>
                          <w:color w:val="808080"/>
                          <w:sz w:val="19"/>
                          <w:szCs w:val="19"/>
                          <w:lang w:bidi="ar-SA"/>
                        </w:rPr>
                        <w:t>b</w:t>
                      </w:r>
                      <w:r>
                        <w:rPr>
                          <w:rFonts w:ascii="Consolas" w:hAnsi="Consolas" w:cs="Consolas"/>
                          <w:color w:val="000000"/>
                          <w:sz w:val="19"/>
                          <w:szCs w:val="19"/>
                          <w:lang w:bidi="ar-SA"/>
                        </w:rPr>
                        <w: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725705C7"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16434256" w14:textId="77777777" w:rsidR="002E1862" w:rsidRDefault="002E1862" w:rsidP="002E1862">
      <w:r>
        <w:t xml:space="preserve">Đầu tiên ta tính số lượng số trước dấu phẩy ở 2 xâu a và b. Rồi sao đó chèn ‘0’ vào đầu a hoặc b sao cho số lượng 2 số nằm bằng </w:t>
      </w:r>
      <w:proofErr w:type="gramStart"/>
      <w:r>
        <w:t>max(</w:t>
      </w:r>
      <w:proofErr w:type="gramEnd"/>
      <w:r>
        <w:t>bfa, bfb). 2 biến bfa và bfb lần lượt lưu số lượng số trước dấu phẩy của a và b.</w:t>
      </w:r>
    </w:p>
    <w:p w14:paraId="2D549584" w14:textId="77777777" w:rsidR="002E1862" w:rsidRDefault="002E1862" w:rsidP="002E1862">
      <w:r>
        <w:t xml:space="preserve">Sau đó ta thực hiện như vậy cho phần số sau dấu phẩy. </w:t>
      </w:r>
    </w:p>
    <w:p w14:paraId="20F8AC3E" w14:textId="77777777" w:rsidR="002E1862" w:rsidRDefault="002E1862" w:rsidP="002E1862">
      <w:pPr>
        <w:pStyle w:val="mc3"/>
      </w:pPr>
      <w:bookmarkStart w:id="45" w:name="_Toc510188040"/>
      <w:r>
        <w:lastRenderedPageBreak/>
        <w:t>HÀM THỰC HIỆN PHÉP GÁN</w:t>
      </w:r>
      <w:bookmarkEnd w:id="45"/>
    </w:p>
    <w:p w14:paraId="7EF47E57" w14:textId="77777777" w:rsidR="002E1862" w:rsidRDefault="002E1862" w:rsidP="002E1862">
      <w:r>
        <w:rPr>
          <w:noProof/>
        </w:rPr>
        <mc:AlternateContent>
          <mc:Choice Requires="wps">
            <w:drawing>
              <wp:inline distT="0" distB="0" distL="0" distR="0" wp14:anchorId="096302E4" wp14:editId="3672AC63">
                <wp:extent cx="5600700" cy="1076325"/>
                <wp:effectExtent l="0" t="0" r="19050" b="28575"/>
                <wp:docPr id="30" name="Text Box 30"/>
                <wp:cNvGraphicFramePr/>
                <a:graphic xmlns:a="http://schemas.openxmlformats.org/drawingml/2006/main">
                  <a:graphicData uri="http://schemas.microsoft.com/office/word/2010/wordprocessingShape">
                    <wps:wsp>
                      <wps:cNvSpPr txBox="1"/>
                      <wps:spPr>
                        <a:xfrm>
                          <a:off x="0" y="0"/>
                          <a:ext cx="5600700" cy="10763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0F859F0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43198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DB9BD0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699542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1E30B87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E20BE9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93B6949" w14:textId="77777777" w:rsidR="00FA2EC1" w:rsidRDefault="00FA2EC1" w:rsidP="002E18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6302E4" id="Text Box 30" o:spid="_x0000_s1081" type="#_x0000_t202" style="width:441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" fillcolor="white [3201]" strokecolor="#00a0b8 [3204]" strokeweight=".5pt">
                <v:textbox>
                  <w:txbxContent>
                    <w:p w14:paraId="0F859F0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43198A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DB9BD0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699542C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m_negative = </w:t>
                      </w:r>
                      <w:r>
                        <w:rPr>
                          <w:rFonts w:ascii="Consolas" w:hAnsi="Consolas" w:cs="Consolas"/>
                          <w:color w:val="808080"/>
                          <w:sz w:val="19"/>
                          <w:szCs w:val="19"/>
                          <w:lang w:bidi="ar-SA"/>
                        </w:rPr>
                        <w:t>p</w:t>
                      </w:r>
                      <w:r>
                        <w:rPr>
                          <w:rFonts w:ascii="Consolas" w:hAnsi="Consolas" w:cs="Consolas"/>
                          <w:color w:val="000000"/>
                          <w:sz w:val="19"/>
                          <w:szCs w:val="19"/>
                          <w:lang w:bidi="ar-SA"/>
                        </w:rPr>
                        <w:t>.m_negative;</w:t>
                      </w:r>
                    </w:p>
                    <w:p w14:paraId="1E30B87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4E20BE9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93B6949" w14:textId="77777777" w:rsidR="00FA2EC1" w:rsidRDefault="00FA2EC1" w:rsidP="002E1862"/>
                  </w:txbxContent>
                </v:textbox>
                <w10:anchorlock/>
              </v:shape>
            </w:pict>
          </mc:Fallback>
        </mc:AlternateContent>
      </w:r>
    </w:p>
    <w:p w14:paraId="049FDC2D" w14:textId="77777777" w:rsidR="002E1862" w:rsidRDefault="002E1862" w:rsidP="002E1862">
      <w:r>
        <w:t>Ta gán từng thuộc tính.</w:t>
      </w:r>
    </w:p>
    <w:p w14:paraId="03CE5489" w14:textId="77777777" w:rsidR="002E1862" w:rsidRDefault="002E1862" w:rsidP="002E1862">
      <w:pPr>
        <w:pStyle w:val="mc3"/>
      </w:pPr>
      <w:bookmarkStart w:id="46" w:name="_Toc510188041"/>
      <w:r>
        <w:t>HÀM THỰC HIỆN PHÉP NHÂN</w:t>
      </w:r>
      <w:bookmarkEnd w:id="46"/>
    </w:p>
    <w:p w14:paraId="1D8DC95D" w14:textId="77777777" w:rsidR="002E1862" w:rsidRDefault="002E1862" w:rsidP="002E1862">
      <w:r>
        <w:rPr>
          <w:noProof/>
        </w:rPr>
        <mc:AlternateContent>
          <mc:Choice Requires="wps">
            <w:drawing>
              <wp:inline distT="0" distB="0" distL="0" distR="0" wp14:anchorId="684C1759" wp14:editId="4A2892D0">
                <wp:extent cx="6105525" cy="4600575"/>
                <wp:effectExtent l="0" t="0" r="28575" b="28575"/>
                <wp:docPr id="31" name="Text Box 31"/>
                <wp:cNvGraphicFramePr/>
                <a:graphic xmlns:a="http://schemas.openxmlformats.org/drawingml/2006/main">
                  <a:graphicData uri="http://schemas.microsoft.com/office/word/2010/wordprocessingShape">
                    <wps:wsp>
                      <wps:cNvSpPr txBox="1"/>
                      <wps:spPr>
                        <a:xfrm>
                          <a:off x="0" y="0"/>
                          <a:ext cx="6105525" cy="460057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74300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7A90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9008AF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64DFD7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7A493B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68339A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5347CBC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46090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78B62C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095989F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4B0DC2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 i &gt;= 0; i--)</w:t>
                            </w:r>
                          </w:p>
                          <w:p w14:paraId="69FE0E9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283B1C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1479B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w:t>
                            </w:r>
                            <w:proofErr w:type="gramEnd"/>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532160C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428BCD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851BB9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96EE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3559D8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7688FB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001F14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435E2DC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F0FD36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6D2E45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32852BC" w14:textId="77777777" w:rsidR="00FA2EC1" w:rsidRDefault="00FA2EC1" w:rsidP="002E1862">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res.m_float.end());</w:t>
                            </w:r>
                            <w:r>
                              <w:rPr>
                                <w:rFonts w:ascii="Consolas" w:hAnsi="Consolas" w:cs="Consolas"/>
                                <w:color w:val="008000"/>
                                <w:sz w:val="19"/>
                                <w:szCs w:val="19"/>
                                <w:lang w:bidi="ar-SA"/>
                              </w:rPr>
                              <w:t>//Đảo ngược xâu kết quả để cho kết quả đúng.</w:t>
                            </w:r>
                          </w:p>
                          <w:p w14:paraId="5CFACE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res.normalize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1CD622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5E08898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891603B"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4C1759" id="Text Box 31" o:spid="_x0000_s1082" type="#_x0000_t202" style="width:480.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" fillcolor="white [3201]" strokecolor="#00a0b8 [3204]" strokeweight=".5pt">
                <v:textbox>
                  <w:txbxContent>
                    <w:p w14:paraId="5743009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07A90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9008AF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//Kiểm tra số nhân là âm thì đổi dấu của kết quả.</w:t>
                      </w:r>
                    </w:p>
                    <w:p w14:paraId="64DFD70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
                    <w:p w14:paraId="7A493BA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68339A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5347CBC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460904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078B62C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res; </w:t>
                      </w:r>
                      <w:r>
                        <w:rPr>
                          <w:rFonts w:ascii="Consolas" w:hAnsi="Consolas" w:cs="Consolas"/>
                          <w:color w:val="008000"/>
                          <w:sz w:val="19"/>
                          <w:szCs w:val="19"/>
                          <w:lang w:bidi="ar-SA"/>
                        </w:rPr>
                        <w:t>//Lưu kết quả nhân</w:t>
                      </w:r>
                    </w:p>
                    <w:p w14:paraId="095989F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s = 0;</w:t>
                      </w:r>
                    </w:p>
                    <w:p w14:paraId="4B0DC2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- 1; i &gt;= 0; i--)</w:t>
                      </w:r>
                    </w:p>
                    <w:p w14:paraId="69FE0E9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i</w:t>
                      </w:r>
                      <w:proofErr w:type="gramStart"/>
                      <w:r>
                        <w:rPr>
                          <w:rFonts w:ascii="Consolas" w:hAnsi="Consolas" w:cs="Consolas"/>
                          <w:color w:val="008080"/>
                          <w:sz w:val="19"/>
                          <w:szCs w:val="19"/>
                          <w:lang w:bidi="ar-SA"/>
                        </w:rPr>
                        <w:t>]</w:t>
                      </w:r>
                      <w:r>
                        <w:rPr>
                          <w:rFonts w:ascii="Consolas" w:hAnsi="Consolas" w:cs="Consolas"/>
                          <w:color w:val="000000"/>
                          <w:sz w:val="19"/>
                          <w:szCs w:val="19"/>
                          <w:lang w:bidi="ar-SA"/>
                        </w:rPr>
                        <w:t xml:space="preserve"> !</w:t>
                      </w:r>
                      <w:proofErr w:type="gramEnd"/>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w:t>
                      </w:r>
                    </w:p>
                    <w:p w14:paraId="5283B1C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1479B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(m_float</w:t>
                      </w:r>
                      <w:r>
                        <w:rPr>
                          <w:rFonts w:ascii="Consolas" w:hAnsi="Consolas" w:cs="Consolas"/>
                          <w:color w:val="008080"/>
                          <w:sz w:val="19"/>
                          <w:szCs w:val="19"/>
                          <w:lang w:bidi="ar-SA"/>
                        </w:rPr>
                        <w:t>[</w:t>
                      </w:r>
                      <w:r>
                        <w:rPr>
                          <w:rFonts w:ascii="Consolas" w:hAnsi="Consolas" w:cs="Consolas"/>
                          <w:color w:val="000000"/>
                          <w:sz w:val="19"/>
                          <w:szCs w:val="19"/>
                          <w:lang w:bidi="ar-SA"/>
                        </w:rPr>
                        <w:t>i</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proofErr w:type="gramStart"/>
                      <w:r>
                        <w:rPr>
                          <w:rFonts w:ascii="Consolas" w:hAnsi="Consolas" w:cs="Consolas"/>
                          <w:color w:val="A31515"/>
                          <w:sz w:val="19"/>
                          <w:szCs w:val="19"/>
                          <w:lang w:bidi="ar-SA"/>
                        </w:rPr>
                        <w:t>'</w:t>
                      </w:r>
                      <w:r>
                        <w:rPr>
                          <w:rFonts w:ascii="Consolas" w:hAnsi="Consolas" w:cs="Consolas"/>
                          <w:color w:val="000000"/>
                          <w:sz w:val="19"/>
                          <w:szCs w:val="19"/>
                          <w:lang w:bidi="ar-SA"/>
                        </w:rPr>
                        <w:t>)*</w:t>
                      </w:r>
                      <w:proofErr w:type="gramEnd"/>
                      <w:r>
                        <w:rPr>
                          <w:rFonts w:ascii="Consolas" w:hAnsi="Consolas" w:cs="Consolas"/>
                          <w:color w:val="808080"/>
                          <w:sz w:val="19"/>
                          <w:szCs w:val="19"/>
                          <w:lang w:bidi="ar-SA"/>
                        </w:rPr>
                        <w:t>p</w:t>
                      </w:r>
                      <w:r>
                        <w:rPr>
                          <w:rFonts w:ascii="Consolas" w:hAnsi="Consolas" w:cs="Consolas"/>
                          <w:color w:val="000000"/>
                          <w:sz w:val="19"/>
                          <w:szCs w:val="19"/>
                          <w:lang w:bidi="ar-SA"/>
                        </w:rPr>
                        <w:t xml:space="preserve"> + s;</w:t>
                      </w:r>
                    </w:p>
                    <w:p w14:paraId="532160C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j / 10;</w:t>
                      </w:r>
                    </w:p>
                    <w:p w14:paraId="428BCD5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_back(j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851BB9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4296EE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r>
                        <w:rPr>
                          <w:rFonts w:ascii="Consolas" w:hAnsi="Consolas" w:cs="Consolas"/>
                          <w:color w:val="000000"/>
                          <w:sz w:val="19"/>
                          <w:szCs w:val="19"/>
                          <w:lang w:bidi="ar-SA"/>
                        </w:rPr>
                        <w:t xml:space="preserve"> 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3559D8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7688FB5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8000"/>
                          <w:sz w:val="19"/>
                          <w:szCs w:val="19"/>
                          <w:lang w:bidi="ar-SA"/>
                        </w:rPr>
                        <w:t>//Nếu số dư còn thì thêm vào kết quả.</w:t>
                      </w:r>
                    </w:p>
                    <w:p w14:paraId="001F14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(s &gt; 0) {</w:t>
                      </w:r>
                    </w:p>
                    <w:p w14:paraId="435E2DC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res.m_</w:t>
                      </w:r>
                      <w:proofErr w:type="gramStart"/>
                      <w:r>
                        <w:rPr>
                          <w:rFonts w:ascii="Consolas" w:hAnsi="Consolas" w:cs="Consolas"/>
                          <w:color w:val="000000"/>
                          <w:sz w:val="19"/>
                          <w:szCs w:val="19"/>
                          <w:lang w:bidi="ar-SA"/>
                        </w:rPr>
                        <w:t>float.push</w:t>
                      </w:r>
                      <w:proofErr w:type="gramEnd"/>
                      <w:r>
                        <w:rPr>
                          <w:rFonts w:ascii="Consolas" w:hAnsi="Consolas" w:cs="Consolas"/>
                          <w:color w:val="000000"/>
                          <w:sz w:val="19"/>
                          <w:szCs w:val="19"/>
                          <w:lang w:bidi="ar-SA"/>
                        </w:rPr>
                        <w:t xml:space="preserve">_back(s % 10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0F0FD36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s = s / 10;</w:t>
                      </w:r>
                    </w:p>
                    <w:p w14:paraId="6D2E45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232852BC" w14:textId="77777777" w:rsidR="00FA2EC1" w:rsidRDefault="00FA2EC1" w:rsidP="002E1862">
                      <w:pPr>
                        <w:autoSpaceDE w:val="0"/>
                        <w:autoSpaceDN w:val="0"/>
                        <w:adjustRightInd w:val="0"/>
                        <w:spacing w:before="0" w:after="0" w:line="240" w:lineRule="auto"/>
                        <w:rPr>
                          <w:rFonts w:ascii="Consolas" w:hAnsi="Consolas" w:cs="Consolas"/>
                          <w:color w:val="008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reverse(res.m_</w:t>
                      </w:r>
                      <w:proofErr w:type="gramStart"/>
                      <w:r>
                        <w:rPr>
                          <w:rFonts w:ascii="Consolas" w:hAnsi="Consolas" w:cs="Consolas"/>
                          <w:color w:val="000000"/>
                          <w:sz w:val="19"/>
                          <w:szCs w:val="19"/>
                          <w:lang w:bidi="ar-SA"/>
                        </w:rPr>
                        <w:t>float.begin</w:t>
                      </w:r>
                      <w:proofErr w:type="gramEnd"/>
                      <w:r>
                        <w:rPr>
                          <w:rFonts w:ascii="Consolas" w:hAnsi="Consolas" w:cs="Consolas"/>
                          <w:color w:val="000000"/>
                          <w:sz w:val="19"/>
                          <w:szCs w:val="19"/>
                          <w:lang w:bidi="ar-SA"/>
                        </w:rPr>
                        <w:t>(), res.m_float.end());</w:t>
                      </w:r>
                      <w:r>
                        <w:rPr>
                          <w:rFonts w:ascii="Consolas" w:hAnsi="Consolas" w:cs="Consolas"/>
                          <w:color w:val="008000"/>
                          <w:sz w:val="19"/>
                          <w:szCs w:val="19"/>
                          <w:lang w:bidi="ar-SA"/>
                        </w:rPr>
                        <w:t>//Đảo ngược xâu kết quả để cho kết quả đúng.</w:t>
                      </w:r>
                    </w:p>
                    <w:p w14:paraId="5CFACEA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res.normalize</w:t>
                      </w:r>
                      <w:proofErr w:type="gramEnd"/>
                      <w:r>
                        <w:rPr>
                          <w:rFonts w:ascii="Consolas" w:hAnsi="Consolas" w:cs="Consolas"/>
                          <w:color w:val="000000"/>
                          <w:sz w:val="19"/>
                          <w:szCs w:val="19"/>
                          <w:lang w:bidi="ar-SA"/>
                        </w:rPr>
                        <w:t xml:space="preserve">(); </w:t>
                      </w:r>
                      <w:r>
                        <w:rPr>
                          <w:rFonts w:ascii="Consolas" w:hAnsi="Consolas" w:cs="Consolas"/>
                          <w:color w:val="008000"/>
                          <w:sz w:val="19"/>
                          <w:szCs w:val="19"/>
                          <w:lang w:bidi="ar-SA"/>
                        </w:rPr>
                        <w:t>//Chuẩn hóa kết quả.</w:t>
                      </w:r>
                    </w:p>
                    <w:p w14:paraId="1CD622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res;</w:t>
                      </w:r>
                    </w:p>
                    <w:p w14:paraId="5E08898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0891603B"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6372B419" w14:textId="77777777" w:rsidR="002E1862" w:rsidRDefault="002E1862" w:rsidP="002E1862">
      <w:r>
        <w:t xml:space="preserve">Ta kiểm tra xem số nhân vào âm hay dương để thay đổi m_negative. Sau đó thực hiện phép nhân. Kết quả được lưu tạm vào res. Rồi thực hiện đảo xâu kết quả và chuẩn hóa trước khi gán lại cho (*this). </w:t>
      </w:r>
    </w:p>
    <w:p w14:paraId="42740F94" w14:textId="77777777" w:rsidR="002E1862" w:rsidRDefault="002E1862" w:rsidP="002E1862">
      <w:pPr>
        <w:pStyle w:val="mc3"/>
      </w:pPr>
      <w:bookmarkStart w:id="47" w:name="_Toc510188042"/>
      <w:r>
        <w:lastRenderedPageBreak/>
        <w:t>HÀM THỰC HIỆN PHÉP CHIA</w:t>
      </w:r>
      <w:bookmarkEnd w:id="47"/>
    </w:p>
    <w:p w14:paraId="79867B33" w14:textId="77777777" w:rsidR="002E1862" w:rsidRDefault="002E1862" w:rsidP="002E1862">
      <w:r>
        <w:rPr>
          <w:noProof/>
        </w:rPr>
        <mc:AlternateContent>
          <mc:Choice Requires="wps">
            <w:drawing>
              <wp:inline distT="0" distB="0" distL="0" distR="0" wp14:anchorId="11951B78" wp14:editId="204B7F45">
                <wp:extent cx="6381750" cy="7639050"/>
                <wp:effectExtent l="0" t="0" r="19050" b="19050"/>
                <wp:docPr id="32" name="Text Box 32"/>
                <wp:cNvGraphicFramePr/>
                <a:graphic xmlns:a="http://schemas.openxmlformats.org/drawingml/2006/main">
                  <a:graphicData uri="http://schemas.microsoft.com/office/word/2010/wordprocessingShape">
                    <wps:wsp>
                      <wps:cNvSpPr txBox="1"/>
                      <wps:spPr>
                        <a:xfrm>
                          <a:off x="0" y="0"/>
                          <a:ext cx="6381750" cy="763905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4C257CE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5351F4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FDC89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0048AD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/Kiểm tra số chia có âm hay không. Nếu có thì thay đổi dấu bị chia.</w:t>
                            </w:r>
                          </w:p>
                          <w:p w14:paraId="394E3E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09BFC44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CD8EE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931F7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CE0087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59B0928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65F2C0E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2CDE3E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6503EDE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xml:space="preserve">(); k++) </w:t>
                            </w:r>
                            <w:r>
                              <w:rPr>
                                <w:rFonts w:ascii="Consolas" w:hAnsi="Consolas" w:cs="Consolas"/>
                                <w:color w:val="008000"/>
                                <w:sz w:val="19"/>
                                <w:szCs w:val="19"/>
                                <w:lang w:bidi="ar-SA"/>
                              </w:rPr>
                              <w:t>//Thực hiện phép chia từ trái sang phải.</w:t>
                            </w:r>
                          </w:p>
                          <w:p w14:paraId="62CBBC6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D074E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C6D8F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72387A4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7BB6D7B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07D979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2E34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0A7DE7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0E3A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63DD538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3CD98D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108CC5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4994D2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545E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58AD4B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0B29AFA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w:t>
                            </w:r>
                            <w:proofErr w:type="gramStart"/>
                            <w:r>
                              <w:rPr>
                                <w:rFonts w:ascii="Consolas" w:hAnsi="Consolas" w:cs="Consolas"/>
                                <w:color w:val="000000"/>
                                <w:sz w:val="19"/>
                                <w:szCs w:val="19"/>
                                <w:lang w:bidi="ar-SA"/>
                              </w:rPr>
                              <w:t>&amp; !haveDot</w:t>
                            </w:r>
                            <w:proofErr w:type="gramEnd"/>
                            <w:r>
                              <w:rPr>
                                <w:rFonts w:ascii="Consolas" w:hAnsi="Consolas" w:cs="Consolas"/>
                                <w:color w:val="000000"/>
                                <w:sz w:val="19"/>
                                <w:szCs w:val="19"/>
                                <w:lang w:bidi="ar-SA"/>
                              </w:rPr>
                              <w:t>)</w:t>
                            </w:r>
                          </w:p>
                          <w:p w14:paraId="5943626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9228B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tmp.length</w:t>
                            </w:r>
                            <w:proofErr w:type="gramEnd"/>
                            <w:r>
                              <w:rPr>
                                <w:rFonts w:ascii="Consolas" w:hAnsi="Consolas" w:cs="Consolas"/>
                                <w:color w:val="000000"/>
                                <w:sz w:val="19"/>
                                <w:szCs w:val="19"/>
                                <w:lang w:bidi="ar-SA"/>
                              </w:rPr>
                              <w:t>()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0D4684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5551A0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CD56D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72E3BA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571FCF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2101A45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570B2C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2A78A4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070C5C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5FF9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9FB076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E5860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3F8D0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2049BD5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47F24DA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9B158E"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951B78" id="Text Box 32" o:spid="_x0000_s1083" type="#_x0000_t202" style="width:502.5pt;height:6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" fillcolor="white [3201]" strokecolor="#00a0b8 [3204]" strokeweight=".5pt">
                <v:textbox>
                  <w:txbxContent>
                    <w:p w14:paraId="4C257CE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5351F47"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71FDC89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 0) </w:t>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0048AD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 xml:space="preserve"> &lt; 0) </w:t>
                      </w:r>
                      <w:proofErr w:type="gramStart"/>
                      <w:r>
                        <w:rPr>
                          <w:rFonts w:ascii="Consolas" w:hAnsi="Consolas" w:cs="Consolas"/>
                          <w:color w:val="000000"/>
                          <w:sz w:val="19"/>
                          <w:szCs w:val="19"/>
                          <w:lang w:bidi="ar-SA"/>
                        </w:rPr>
                        <w:t xml:space="preserve">{ </w:t>
                      </w:r>
                      <w:r>
                        <w:rPr>
                          <w:rFonts w:ascii="Consolas" w:hAnsi="Consolas" w:cs="Consolas"/>
                          <w:color w:val="008000"/>
                          <w:sz w:val="19"/>
                          <w:szCs w:val="19"/>
                          <w:lang w:bidi="ar-SA"/>
                        </w:rPr>
                        <w:t>/</w:t>
                      </w:r>
                      <w:proofErr w:type="gramEnd"/>
                      <w:r>
                        <w:rPr>
                          <w:rFonts w:ascii="Consolas" w:hAnsi="Consolas" w:cs="Consolas"/>
                          <w:color w:val="008000"/>
                          <w:sz w:val="19"/>
                          <w:szCs w:val="19"/>
                          <w:lang w:bidi="ar-SA"/>
                        </w:rPr>
                        <w:t>/Kiểm tra số chia có âm hay không. Nếu có thì thay đổi dấu bị chia.</w:t>
                      </w:r>
                    </w:p>
                    <w:p w14:paraId="394E3E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m_negative </w:t>
                      </w:r>
                      <w:proofErr w:type="gramStart"/>
                      <w:r>
                        <w:rPr>
                          <w:rFonts w:ascii="Consolas" w:hAnsi="Consolas" w:cs="Consolas"/>
                          <w:color w:val="000000"/>
                          <w:sz w:val="19"/>
                          <w:szCs w:val="19"/>
                          <w:lang w:bidi="ar-SA"/>
                        </w:rPr>
                        <w:t>= !m</w:t>
                      </w:r>
                      <w:proofErr w:type="gramEnd"/>
                      <w:r>
                        <w:rPr>
                          <w:rFonts w:ascii="Consolas" w:hAnsi="Consolas" w:cs="Consolas"/>
                          <w:color w:val="000000"/>
                          <w:sz w:val="19"/>
                          <w:szCs w:val="19"/>
                          <w:lang w:bidi="ar-SA"/>
                        </w:rPr>
                        <w:t>_negative;</w:t>
                      </w:r>
                    </w:p>
                    <w:p w14:paraId="09BFC44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1CD8EE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4931F71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CE0087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haveDot = </w:t>
                      </w:r>
                      <w:r>
                        <w:rPr>
                          <w:rFonts w:ascii="Consolas" w:hAnsi="Consolas" w:cs="Consolas"/>
                          <w:color w:val="0000FF"/>
                          <w:sz w:val="19"/>
                          <w:szCs w:val="19"/>
                          <w:lang w:bidi="ar-SA"/>
                        </w:rPr>
                        <w:t>false</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xem có gặp dấu "." chưa.</w:t>
                      </w:r>
                    </w:p>
                    <w:p w14:paraId="59B0928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string</w:t>
                      </w:r>
                      <w:r>
                        <w:rPr>
                          <w:rFonts w:ascii="Consolas" w:hAnsi="Consolas" w:cs="Consolas"/>
                          <w:color w:val="000000"/>
                          <w:sz w:val="19"/>
                          <w:szCs w:val="19"/>
                          <w:lang w:bidi="ar-SA"/>
                        </w:rPr>
                        <w:t xml:space="preserve"> tmp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//Lưu kết quả của phép chia.</w:t>
                      </w:r>
                    </w:p>
                    <w:p w14:paraId="65F2C0E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2CDE3E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int</w:t>
                      </w:r>
                      <w:r>
                        <w:rPr>
                          <w:rFonts w:ascii="Consolas" w:hAnsi="Consolas" w:cs="Consolas"/>
                          <w:color w:val="000000"/>
                          <w:sz w:val="19"/>
                          <w:szCs w:val="19"/>
                          <w:lang w:bidi="ar-SA"/>
                        </w:rPr>
                        <w:t xml:space="preserve"> j = 0, afd = 0; </w:t>
                      </w:r>
                      <w:r>
                        <w:rPr>
                          <w:rFonts w:ascii="Consolas" w:hAnsi="Consolas" w:cs="Consolas"/>
                          <w:color w:val="008000"/>
                          <w:sz w:val="19"/>
                          <w:szCs w:val="19"/>
                          <w:lang w:bidi="ar-SA"/>
                        </w:rPr>
                        <w:t>//afd: số lượng số sau dấu phẩy.</w:t>
                      </w:r>
                    </w:p>
                    <w:p w14:paraId="6503EDE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k = 0; k &lt; m_</w:t>
                      </w:r>
                      <w:proofErr w:type="gramStart"/>
                      <w:r>
                        <w:rPr>
                          <w:rFonts w:ascii="Consolas" w:hAnsi="Consolas" w:cs="Consolas"/>
                          <w:color w:val="000000"/>
                          <w:sz w:val="19"/>
                          <w:szCs w:val="19"/>
                          <w:lang w:bidi="ar-SA"/>
                        </w:rPr>
                        <w:t>float.length</w:t>
                      </w:r>
                      <w:proofErr w:type="gramEnd"/>
                      <w:r>
                        <w:rPr>
                          <w:rFonts w:ascii="Consolas" w:hAnsi="Consolas" w:cs="Consolas"/>
                          <w:color w:val="000000"/>
                          <w:sz w:val="19"/>
                          <w:szCs w:val="19"/>
                          <w:lang w:bidi="ar-SA"/>
                        </w:rPr>
                        <w:t xml:space="preserve">(); k++) </w:t>
                      </w:r>
                      <w:r>
                        <w:rPr>
                          <w:rFonts w:ascii="Consolas" w:hAnsi="Consolas" w:cs="Consolas"/>
                          <w:color w:val="008000"/>
                          <w:sz w:val="19"/>
                          <w:szCs w:val="19"/>
                          <w:lang w:bidi="ar-SA"/>
                        </w:rPr>
                        <w:t>//Thực hiện phép chia từ trái sang phải.</w:t>
                      </w:r>
                    </w:p>
                    <w:p w14:paraId="62CBBC6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r>
                        <w:rPr>
                          <w:rFonts w:ascii="Consolas" w:hAnsi="Consolas" w:cs="Consolas"/>
                          <w:color w:val="008000"/>
                          <w:sz w:val="19"/>
                          <w:szCs w:val="19"/>
                          <w:lang w:bidi="ar-SA"/>
                        </w:rPr>
                        <w:t>//Nếu gặp dấu "."</w:t>
                      </w:r>
                    </w:p>
                    <w:p w14:paraId="3D074E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C6D8FF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haveDot = </w:t>
                      </w:r>
                      <w:r>
                        <w:rPr>
                          <w:rFonts w:ascii="Consolas" w:hAnsi="Consolas" w:cs="Consolas"/>
                          <w:color w:val="0000FF"/>
                          <w:sz w:val="19"/>
                          <w:szCs w:val="19"/>
                          <w:lang w:bidi="ar-SA"/>
                        </w:rPr>
                        <w:t>true</w:t>
                      </w:r>
                      <w:r>
                        <w:rPr>
                          <w:rFonts w:ascii="Consolas" w:hAnsi="Consolas" w:cs="Consolas"/>
                          <w:color w:val="000000"/>
                          <w:sz w:val="19"/>
                          <w:szCs w:val="19"/>
                          <w:lang w:bidi="ar-SA"/>
                        </w:rPr>
                        <w:t>;</w:t>
                      </w:r>
                    </w:p>
                    <w:p w14:paraId="72387A4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(tmp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A31515"/>
                          <w:sz w:val="19"/>
                          <w:szCs w:val="19"/>
                          <w:lang w:bidi="ar-SA"/>
                        </w:rPr>
                        <w:t>""</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//Trường hợp phần nguyên không chia được cho số chia thì thêm "0" vào trước dấu ".".</w:t>
                      </w:r>
                    </w:p>
                    <w:p w14:paraId="7BB6D7B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307D979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D2E34A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else</w:t>
                      </w:r>
                    </w:p>
                    <w:p w14:paraId="50A7DE7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530E3A3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j = j * 10 + m_float</w:t>
                      </w:r>
                      <w:r>
                        <w:rPr>
                          <w:rFonts w:ascii="Consolas" w:hAnsi="Consolas" w:cs="Consolas"/>
                          <w:color w:val="008080"/>
                          <w:sz w:val="19"/>
                          <w:szCs w:val="19"/>
                          <w:lang w:bidi="ar-SA"/>
                        </w:rPr>
                        <w:t>[</w:t>
                      </w:r>
                      <w:r>
                        <w:rPr>
                          <w:rFonts w:ascii="Consolas" w:hAnsi="Consolas" w:cs="Consolas"/>
                          <w:color w:val="000000"/>
                          <w:sz w:val="19"/>
                          <w:szCs w:val="19"/>
                          <w:lang w:bidi="ar-SA"/>
                        </w:rPr>
                        <w:t>k</w:t>
                      </w:r>
                      <w:r>
                        <w:rPr>
                          <w:rFonts w:ascii="Consolas" w:hAnsi="Consolas" w:cs="Consolas"/>
                          <w:color w:val="008080"/>
                          <w:sz w:val="19"/>
                          <w:szCs w:val="19"/>
                          <w:lang w:bidi="ar-SA"/>
                        </w:rPr>
                        <w:t>]</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//Lấy số thứ k trong chuỗi.</w:t>
                      </w:r>
                    </w:p>
                    <w:p w14:paraId="63DD538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//Thêm kết quả vào sau chuỗi tmp.</w:t>
                      </w:r>
                    </w:p>
                    <w:p w14:paraId="3CD98D2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108CC5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00"/>
                          <w:sz w:val="19"/>
                          <w:szCs w:val="19"/>
                          <w:lang w:bidi="ar-SA"/>
                        </w:rPr>
                        <w:tab/>
                        <w:t>afd += haveDot;</w:t>
                      </w:r>
                    </w:p>
                    <w:p w14:paraId="4994D2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w:t>
                      </w:r>
                    </w:p>
                    <w:p w14:paraId="6D545E2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58AD4B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//Nếu số bị chia nguyên và không chia được cho số chia thì thêm "0.". Nếu còn thừa số dư và vẫn chưa có phần thập phân thì thêm "."</w:t>
                      </w:r>
                    </w:p>
                    <w:p w14:paraId="0B29AFA1"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(j &gt; 0 &amp;</w:t>
                      </w:r>
                      <w:proofErr w:type="gramStart"/>
                      <w:r>
                        <w:rPr>
                          <w:rFonts w:ascii="Consolas" w:hAnsi="Consolas" w:cs="Consolas"/>
                          <w:color w:val="000000"/>
                          <w:sz w:val="19"/>
                          <w:szCs w:val="19"/>
                          <w:lang w:bidi="ar-SA"/>
                        </w:rPr>
                        <w:t>&amp; !haveDot</w:t>
                      </w:r>
                      <w:proofErr w:type="gramEnd"/>
                      <w:r>
                        <w:rPr>
                          <w:rFonts w:ascii="Consolas" w:hAnsi="Consolas" w:cs="Consolas"/>
                          <w:color w:val="000000"/>
                          <w:sz w:val="19"/>
                          <w:szCs w:val="19"/>
                          <w:lang w:bidi="ar-SA"/>
                        </w:rPr>
                        <w:t>)</w:t>
                      </w:r>
                    </w:p>
                    <w:p w14:paraId="5943626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9228B4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r>
                        <w:rPr>
                          <w:rFonts w:ascii="Consolas" w:hAnsi="Consolas" w:cs="Consolas"/>
                          <w:color w:val="0000FF"/>
                          <w:sz w:val="19"/>
                          <w:szCs w:val="19"/>
                          <w:lang w:bidi="ar-SA"/>
                        </w:rPr>
                        <w:t>if</w:t>
                      </w:r>
                      <w:r>
                        <w:rPr>
                          <w:rFonts w:ascii="Consolas" w:hAnsi="Consolas" w:cs="Consolas"/>
                          <w:color w:val="000000"/>
                          <w:sz w:val="19"/>
                          <w:szCs w:val="19"/>
                          <w:lang w:bidi="ar-SA"/>
                        </w:rPr>
                        <w:t xml:space="preserve"> (</w:t>
                      </w:r>
                      <w:proofErr w:type="gramStart"/>
                      <w:r>
                        <w:rPr>
                          <w:rFonts w:ascii="Consolas" w:hAnsi="Consolas" w:cs="Consolas"/>
                          <w:color w:val="000000"/>
                          <w:sz w:val="19"/>
                          <w:szCs w:val="19"/>
                          <w:lang w:bidi="ar-SA"/>
                        </w:rPr>
                        <w:t>tmp.length</w:t>
                      </w:r>
                      <w:proofErr w:type="gramEnd"/>
                      <w:r>
                        <w:rPr>
                          <w:rFonts w:ascii="Consolas" w:hAnsi="Consolas" w:cs="Consolas"/>
                          <w:color w:val="000000"/>
                          <w:sz w:val="19"/>
                          <w:szCs w:val="19"/>
                          <w:lang w:bidi="ar-SA"/>
                        </w:rPr>
                        <w:t>() == 0) tmp.push_back(</w:t>
                      </w:r>
                      <w:r>
                        <w:rPr>
                          <w:rFonts w:ascii="Consolas" w:hAnsi="Consolas" w:cs="Consolas"/>
                          <w:color w:val="A31515"/>
                          <w:sz w:val="19"/>
                          <w:szCs w:val="19"/>
                          <w:lang w:bidi="ar-SA"/>
                        </w:rPr>
                        <w:t>'0'</w:t>
                      </w:r>
                      <w:r>
                        <w:rPr>
                          <w:rFonts w:ascii="Consolas" w:hAnsi="Consolas" w:cs="Consolas"/>
                          <w:color w:val="000000"/>
                          <w:sz w:val="19"/>
                          <w:szCs w:val="19"/>
                          <w:lang w:bidi="ar-SA"/>
                        </w:rPr>
                        <w:t xml:space="preserve">); </w:t>
                      </w:r>
                      <w:r>
                        <w:rPr>
                          <w:rFonts w:ascii="Consolas" w:hAnsi="Consolas" w:cs="Consolas"/>
                          <w:color w:val="008000"/>
                          <w:sz w:val="19"/>
                          <w:szCs w:val="19"/>
                          <w:lang w:bidi="ar-SA"/>
                        </w:rPr>
                        <w:t>//Kiểm tra trường hợp số nguyên &lt; số chia.</w:t>
                      </w:r>
                    </w:p>
                    <w:p w14:paraId="0D4684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_back(</w:t>
                      </w:r>
                      <w:r>
                        <w:rPr>
                          <w:rFonts w:ascii="Consolas" w:hAnsi="Consolas" w:cs="Consolas"/>
                          <w:color w:val="A31515"/>
                          <w:sz w:val="19"/>
                          <w:szCs w:val="19"/>
                          <w:lang w:bidi="ar-SA"/>
                        </w:rPr>
                        <w:t>'.'</w:t>
                      </w:r>
                      <w:r>
                        <w:rPr>
                          <w:rFonts w:ascii="Consolas" w:hAnsi="Consolas" w:cs="Consolas"/>
                          <w:color w:val="000000"/>
                          <w:sz w:val="19"/>
                          <w:szCs w:val="19"/>
                          <w:lang w:bidi="ar-SA"/>
                        </w:rPr>
                        <w:t>);</w:t>
                      </w:r>
                    </w:p>
                    <w:p w14:paraId="65551A0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0CD56D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72E3BA6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//Chia cho tới khi phần thập phân có đủ AFTER_DOT số hoặc số dư = 0.</w:t>
                      </w:r>
                    </w:p>
                    <w:p w14:paraId="2571FCF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while</w:t>
                      </w:r>
                      <w:r>
                        <w:rPr>
                          <w:rFonts w:ascii="Consolas" w:hAnsi="Consolas" w:cs="Consolas"/>
                          <w:color w:val="000000"/>
                          <w:sz w:val="19"/>
                          <w:szCs w:val="19"/>
                          <w:lang w:bidi="ar-SA"/>
                        </w:rPr>
                        <w:t xml:space="preserve"> (j &gt; 0 &amp;&amp; afd &lt; AFTER_DOT) {</w:t>
                      </w:r>
                    </w:p>
                    <w:p w14:paraId="2101A45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j *= 10;</w:t>
                      </w:r>
                    </w:p>
                    <w:p w14:paraId="570B2C1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tmp.push</w:t>
                      </w:r>
                      <w:proofErr w:type="gramEnd"/>
                      <w:r>
                        <w:rPr>
                          <w:rFonts w:ascii="Consolas" w:hAnsi="Consolas" w:cs="Consolas"/>
                          <w:color w:val="000000"/>
                          <w:sz w:val="19"/>
                          <w:szCs w:val="19"/>
                          <w:lang w:bidi="ar-SA"/>
                        </w:rPr>
                        <w:t xml:space="preserve">_back(j / </w:t>
                      </w:r>
                      <w:r>
                        <w:rPr>
                          <w:rFonts w:ascii="Consolas" w:hAnsi="Consolas" w:cs="Consolas"/>
                          <w:color w:val="808080"/>
                          <w:sz w:val="19"/>
                          <w:szCs w:val="19"/>
                          <w:lang w:bidi="ar-SA"/>
                        </w:rPr>
                        <w:t>p</w:t>
                      </w:r>
                      <w:r>
                        <w:rPr>
                          <w:rFonts w:ascii="Consolas" w:hAnsi="Consolas" w:cs="Consolas"/>
                          <w:color w:val="000000"/>
                          <w:sz w:val="19"/>
                          <w:szCs w:val="19"/>
                          <w:lang w:bidi="ar-SA"/>
                        </w:rPr>
                        <w:t xml:space="preserve"> + </w:t>
                      </w:r>
                      <w:r>
                        <w:rPr>
                          <w:rFonts w:ascii="Consolas" w:hAnsi="Consolas" w:cs="Consolas"/>
                          <w:color w:val="A31515"/>
                          <w:sz w:val="19"/>
                          <w:szCs w:val="19"/>
                          <w:lang w:bidi="ar-SA"/>
                        </w:rPr>
                        <w:t>'0'</w:t>
                      </w:r>
                      <w:r>
                        <w:rPr>
                          <w:rFonts w:ascii="Consolas" w:hAnsi="Consolas" w:cs="Consolas"/>
                          <w:color w:val="000000"/>
                          <w:sz w:val="19"/>
                          <w:szCs w:val="19"/>
                          <w:lang w:bidi="ar-SA"/>
                        </w:rPr>
                        <w:t>);</w:t>
                      </w:r>
                    </w:p>
                    <w:p w14:paraId="62A78A4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j %=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5070C5C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afd++;</w:t>
                      </w:r>
                    </w:p>
                    <w:p w14:paraId="115FF9B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p>
                    <w:p w14:paraId="29FB076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p>
                    <w:p w14:paraId="1E5860FA"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//Gán kết quả</w:t>
                      </w:r>
                    </w:p>
                    <w:p w14:paraId="3F8D06C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m_float </w:t>
                      </w:r>
                      <w:r>
                        <w:rPr>
                          <w:rFonts w:ascii="Consolas" w:hAnsi="Consolas" w:cs="Consolas"/>
                          <w:color w:val="008080"/>
                          <w:sz w:val="19"/>
                          <w:szCs w:val="19"/>
                          <w:lang w:bidi="ar-SA"/>
                        </w:rPr>
                        <w:t>=</w:t>
                      </w:r>
                      <w:r>
                        <w:rPr>
                          <w:rFonts w:ascii="Consolas" w:hAnsi="Consolas" w:cs="Consolas"/>
                          <w:color w:val="000000"/>
                          <w:sz w:val="19"/>
                          <w:szCs w:val="19"/>
                          <w:lang w:bidi="ar-SA"/>
                        </w:rPr>
                        <w:t xml:space="preserve"> tmp;</w:t>
                      </w:r>
                    </w:p>
                    <w:p w14:paraId="2049BD5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this</w:t>
                      </w:r>
                      <w:r>
                        <w:rPr>
                          <w:rFonts w:ascii="Consolas" w:hAnsi="Consolas" w:cs="Consolas"/>
                          <w:color w:val="000000"/>
                          <w:sz w:val="19"/>
                          <w:szCs w:val="19"/>
                          <w:lang w:bidi="ar-SA"/>
                        </w:rPr>
                        <w:t>-&gt;</w:t>
                      </w:r>
                      <w:proofErr w:type="gramStart"/>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47F24DAF"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9B158E"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37315CF2" w14:textId="77777777" w:rsidR="002E1862" w:rsidRDefault="002E1862" w:rsidP="002E1862">
      <w:r>
        <w:t xml:space="preserve">Hàm thực hiện phép chia số thập phân có dấu phẩy. </w:t>
      </w:r>
    </w:p>
    <w:p w14:paraId="7BC78ED8" w14:textId="77777777" w:rsidR="002E1862" w:rsidRDefault="002E1862" w:rsidP="002E1862">
      <w:r>
        <w:lastRenderedPageBreak/>
        <w:t>Trước tiên, ta kiểm tra số chia có âm hay không để thay đổi dấu của số chia. Biến tmp lưu thương. Thương của phép chia chứa tối đa 35 số ở phần thập phân. Biến haveDot cho biết là thương có dấu phẩy hay chưa.</w:t>
      </w:r>
    </w:p>
    <w:p w14:paraId="31BFF9FE" w14:textId="77777777" w:rsidR="002E1862" w:rsidRDefault="002E1862" w:rsidP="002E1862">
      <w:r>
        <w:t xml:space="preserve">Ta thực hiện phép chia theo tự nhiên tới khi kết thúc số. Nếu vẫn còn số dư thì chia tiếp cho tới khi có đủ 35 số ở phần thập phân hoặc số dư bằng 0. </w:t>
      </w:r>
      <w:r>
        <w:br/>
        <w:t>Biến haveDot giúp ta xác định khi nào cần thêm dấu phẩy vào thương.</w:t>
      </w:r>
    </w:p>
    <w:p w14:paraId="2CE65320" w14:textId="77777777" w:rsidR="002E1862" w:rsidRDefault="002E1862" w:rsidP="002E1862">
      <w:r>
        <w:t>Sau khi kết thúc phép chia thì gán lại vào m_float và chuẩn hóa kết quả.</w:t>
      </w:r>
    </w:p>
    <w:p w14:paraId="1B0FC1E7" w14:textId="77777777" w:rsidR="002E1862" w:rsidRDefault="002E1862" w:rsidP="002E1862">
      <w:r>
        <w:rPr>
          <w:noProof/>
        </w:rPr>
        <mc:AlternateContent>
          <mc:Choice Requires="wps">
            <w:drawing>
              <wp:inline distT="0" distB="0" distL="0" distR="0" wp14:anchorId="0B5E4825" wp14:editId="3B027142">
                <wp:extent cx="5267325" cy="914400"/>
                <wp:effectExtent l="0" t="0" r="28575" b="19050"/>
                <wp:docPr id="33" name="Text Box 33"/>
                <wp:cNvGraphicFramePr/>
                <a:graphic xmlns:a="http://schemas.openxmlformats.org/drawingml/2006/main">
                  <a:graphicData uri="http://schemas.microsoft.com/office/word/2010/wordprocessingShape">
                    <wps:wsp>
                      <wps:cNvSpPr txBox="1"/>
                      <wps:spPr>
                        <a:xfrm>
                          <a:off x="0" y="0"/>
                          <a:ext cx="5267325" cy="9144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1996C06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6004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3826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0CEBA4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CC2DB9"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5E4825" id="Text Box 33" o:spid="_x0000_s1084" type="#_x0000_t202" style="width:414.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" fillcolor="white [3201]" strokecolor="#00a0b8 [3204]" strokeweight=".5pt">
                <v:textbox>
                  <w:txbxContent>
                    <w:p w14:paraId="1996C06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StrFloat</w:t>
                      </w:r>
                      <w:r>
                        <w:rPr>
                          <w:rFonts w:ascii="Consolas" w:hAnsi="Consolas" w:cs="Consolas"/>
                          <w:color w:val="000000"/>
                          <w:sz w:val="19"/>
                          <w:szCs w:val="19"/>
                          <w:lang w:bidi="ar-SA"/>
                        </w:rPr>
                        <w:t>::</w:t>
                      </w:r>
                      <w:proofErr w:type="gramEnd"/>
                      <w:r>
                        <w:rPr>
                          <w:rFonts w:ascii="Consolas" w:hAnsi="Consolas" w:cs="Consolas"/>
                          <w:color w:val="008080"/>
                          <w:sz w:val="19"/>
                          <w:szCs w:val="19"/>
                          <w:lang w:bidi="ar-SA"/>
                        </w:rPr>
                        <w:t>operator/=</w:t>
                      </w:r>
                      <w:r>
                        <w:rPr>
                          <w:rFonts w:ascii="Consolas" w:hAnsi="Consolas" w:cs="Consolas"/>
                          <w:color w:val="000000"/>
                          <w:sz w:val="19"/>
                          <w:szCs w:val="19"/>
                          <w:lang w:bidi="ar-SA"/>
                        </w:rPr>
                        <w:t>(</w:t>
                      </w:r>
                      <w:r>
                        <w:rPr>
                          <w:rFonts w:ascii="Consolas" w:hAnsi="Consolas" w:cs="Consolas"/>
                          <w:color w:val="0000FF"/>
                          <w:sz w:val="19"/>
                          <w:szCs w:val="19"/>
                          <w:lang w:bidi="ar-SA"/>
                        </w:rPr>
                        <w:t>int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476004C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49A3826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 xml:space="preserve">) </w:t>
                      </w:r>
                      <w:r>
                        <w:rPr>
                          <w:rFonts w:ascii="Consolas" w:hAnsi="Consolas" w:cs="Consolas"/>
                          <w:color w:val="008080"/>
                          <w:sz w:val="19"/>
                          <w:szCs w:val="19"/>
                          <w:lang w:bidi="ar-SA"/>
                        </w:rPr>
                        <w: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20CEBA4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0000FF"/>
                          <w:sz w:val="19"/>
                          <w:szCs w:val="19"/>
                          <w:lang w:bidi="ar-SA"/>
                        </w:rPr>
                        <w:t>this</w:t>
                      </w:r>
                      <w:r>
                        <w:rPr>
                          <w:rFonts w:ascii="Consolas" w:hAnsi="Consolas" w:cs="Consolas"/>
                          <w:color w:val="000000"/>
                          <w:sz w:val="19"/>
                          <w:szCs w:val="19"/>
                          <w:lang w:bidi="ar-SA"/>
                        </w:rPr>
                        <w:t>);</w:t>
                      </w:r>
                    </w:p>
                    <w:p w14:paraId="35CC2DB9"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468E7523" w14:textId="77777777" w:rsidR="002E1862" w:rsidRDefault="002E1862" w:rsidP="002E1862">
      <w:pPr>
        <w:pStyle w:val="mc3"/>
      </w:pPr>
      <w:bookmarkStart w:id="48" w:name="_Toc510188043"/>
      <w:r>
        <w:t>HÀM NHẬP XUẤT</w:t>
      </w:r>
      <w:bookmarkEnd w:id="48"/>
    </w:p>
    <w:p w14:paraId="62309EB9" w14:textId="77777777" w:rsidR="002E1862" w:rsidRDefault="002E1862" w:rsidP="002E1862">
      <w:r>
        <w:t>Quá tải toán tử nhập: &gt;&gt;</w:t>
      </w:r>
    </w:p>
    <w:p w14:paraId="7E460555" w14:textId="77777777" w:rsidR="002E1862" w:rsidRDefault="002E1862" w:rsidP="002E1862">
      <w:r>
        <w:rPr>
          <w:noProof/>
        </w:rPr>
        <mc:AlternateContent>
          <mc:Choice Requires="wps">
            <w:drawing>
              <wp:inline distT="0" distB="0" distL="0" distR="0" wp14:anchorId="67BFC532" wp14:editId="42FCEF4C">
                <wp:extent cx="4943475" cy="1304925"/>
                <wp:effectExtent l="0" t="0" r="28575" b="28575"/>
                <wp:docPr id="34" name="Text Box 34"/>
                <wp:cNvGraphicFramePr/>
                <a:graphic xmlns:a="http://schemas.openxmlformats.org/drawingml/2006/main">
                  <a:graphicData uri="http://schemas.microsoft.com/office/word/2010/wordprocessingShape">
                    <wps:wsp>
                      <wps:cNvSpPr txBox="1"/>
                      <wps:spPr>
                        <a:xfrm>
                          <a:off x="0" y="0"/>
                          <a:ext cx="4943475" cy="1304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502F1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CF550B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A26869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730586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p</w:t>
                            </w:r>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35F93E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35ECBDDC"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BFC532" id="Text Box 34" o:spid="_x0000_s1085" type="#_x0000_t202" style="width:389.25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" fillcolor="white [3201]" strokecolor="#00a0b8 [3204]" strokeweight=".5pt">
                <v:textbox>
                  <w:txbxContent>
                    <w:p w14:paraId="7502F170"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operator&gt;</w:t>
                      </w:r>
                      <w:proofErr w:type="gramStart"/>
                      <w:r>
                        <w:rPr>
                          <w:rFonts w:ascii="Consolas" w:hAnsi="Consolas" w:cs="Consolas"/>
                          <w:color w:val="008080"/>
                          <w:sz w:val="19"/>
                          <w:szCs w:val="19"/>
                          <w:lang w:bidi="ar-SA"/>
                        </w:rPr>
                        <w:t>&gt;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istream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0CF550B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A268693"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is</w:t>
                      </w:r>
                      <w:r>
                        <w:rPr>
                          <w:rFonts w:ascii="Consolas" w:hAnsi="Consolas" w:cs="Consolas"/>
                          <w:color w:val="000000"/>
                          <w:sz w:val="19"/>
                          <w:szCs w:val="19"/>
                          <w:lang w:bidi="ar-SA"/>
                        </w:rPr>
                        <w:t xml:space="preserve"> </w:t>
                      </w:r>
                      <w:r>
                        <w:rPr>
                          <w:rFonts w:ascii="Consolas" w:hAnsi="Consolas" w:cs="Consolas"/>
                          <w:color w:val="008080"/>
                          <w:sz w:val="19"/>
                          <w:szCs w:val="19"/>
                          <w:lang w:bidi="ar-SA"/>
                        </w:rPr>
                        <w:t>&gt;&gt;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7305862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proofErr w:type="gramStart"/>
                      <w:r>
                        <w:rPr>
                          <w:rFonts w:ascii="Consolas" w:hAnsi="Consolas" w:cs="Consolas"/>
                          <w:color w:val="808080"/>
                          <w:sz w:val="19"/>
                          <w:szCs w:val="19"/>
                          <w:lang w:bidi="ar-SA"/>
                        </w:rPr>
                        <w:t>p</w:t>
                      </w:r>
                      <w:r>
                        <w:rPr>
                          <w:rFonts w:ascii="Consolas" w:hAnsi="Consolas" w:cs="Consolas"/>
                          <w:color w:val="000000"/>
                          <w:sz w:val="19"/>
                          <w:szCs w:val="19"/>
                          <w:lang w:bidi="ar-SA"/>
                        </w:rPr>
                        <w:t>.normalize</w:t>
                      </w:r>
                      <w:proofErr w:type="gramEnd"/>
                      <w:r>
                        <w:rPr>
                          <w:rFonts w:ascii="Consolas" w:hAnsi="Consolas" w:cs="Consolas"/>
                          <w:color w:val="000000"/>
                          <w:sz w:val="19"/>
                          <w:szCs w:val="19"/>
                          <w:lang w:bidi="ar-SA"/>
                        </w:rPr>
                        <w:t>();</w:t>
                      </w:r>
                    </w:p>
                    <w:p w14:paraId="35F93E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is</w:t>
                      </w:r>
                      <w:r>
                        <w:rPr>
                          <w:rFonts w:ascii="Consolas" w:hAnsi="Consolas" w:cs="Consolas"/>
                          <w:color w:val="000000"/>
                          <w:sz w:val="19"/>
                          <w:szCs w:val="19"/>
                          <w:lang w:bidi="ar-SA"/>
                        </w:rPr>
                        <w:t>;</w:t>
                      </w:r>
                    </w:p>
                    <w:p w14:paraId="35ECBDDC"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5F477DD2" w14:textId="77777777" w:rsidR="002E1862" w:rsidRDefault="002E1862" w:rsidP="002E1862">
      <w:r>
        <w:t>Quá tải toán tử xuất: &lt;&lt;</w:t>
      </w:r>
    </w:p>
    <w:p w14:paraId="54B2C983" w14:textId="77777777" w:rsidR="002E1862" w:rsidRPr="00A87790" w:rsidRDefault="002E1862" w:rsidP="002E1862">
      <w:r>
        <w:rPr>
          <w:noProof/>
        </w:rPr>
        <mc:AlternateContent>
          <mc:Choice Requires="wps">
            <w:drawing>
              <wp:inline distT="0" distB="0" distL="0" distR="0" wp14:anchorId="7C75122B" wp14:editId="3246FA7A">
                <wp:extent cx="4962525" cy="923925"/>
                <wp:effectExtent l="0" t="0" r="28575" b="28575"/>
                <wp:docPr id="35" name="Text Box 35"/>
                <wp:cNvGraphicFramePr/>
                <a:graphic xmlns:a="http://schemas.openxmlformats.org/drawingml/2006/main">
                  <a:graphicData uri="http://schemas.microsoft.com/office/word/2010/wordprocessingShape">
                    <wps:wsp>
                      <wps:cNvSpPr txBox="1"/>
                      <wps:spPr>
                        <a:xfrm>
                          <a:off x="0" y="0"/>
                          <a:ext cx="4962525" cy="923925"/>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563C6F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780D0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CDC9E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18C869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5B9696B4"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75122B" id="Text Box 35" o:spid="_x0000_s1086" type="#_x0000_t202" style="width:390.75pt;height: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" fillcolor="white [3201]" strokecolor="#00a0b8 [3204]" strokeweight=".5pt">
                <v:textbox>
                  <w:txbxContent>
                    <w:p w14:paraId="563C6F25"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008080"/>
                          <w:sz w:val="19"/>
                          <w:szCs w:val="19"/>
                          <w:lang w:bidi="ar-SA"/>
                        </w:rPr>
                        <w:t>operator&lt;</w:t>
                      </w:r>
                      <w:proofErr w:type="gramStart"/>
                      <w:r>
                        <w:rPr>
                          <w:rFonts w:ascii="Consolas" w:hAnsi="Consolas" w:cs="Consolas"/>
                          <w:color w:val="008080"/>
                          <w:sz w:val="19"/>
                          <w:szCs w:val="19"/>
                          <w:lang w:bidi="ar-SA"/>
                        </w:rPr>
                        <w:t>&lt;</w:t>
                      </w:r>
                      <w:r>
                        <w:rPr>
                          <w:rFonts w:ascii="Consolas" w:hAnsi="Consolas" w:cs="Consolas"/>
                          <w:color w:val="000000"/>
                          <w:sz w:val="19"/>
                          <w:szCs w:val="19"/>
                          <w:lang w:bidi="ar-SA"/>
                        </w:rPr>
                        <w:t>(</w:t>
                      </w:r>
                      <w:proofErr w:type="gramEnd"/>
                      <w:r>
                        <w:rPr>
                          <w:rFonts w:ascii="Consolas" w:hAnsi="Consolas" w:cs="Consolas"/>
                          <w:color w:val="2B91AF"/>
                          <w:sz w:val="19"/>
                          <w:szCs w:val="19"/>
                          <w:lang w:bidi="ar-SA"/>
                        </w:rPr>
                        <w:t>ostream</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00FF"/>
                          <w:sz w:val="19"/>
                          <w:szCs w:val="19"/>
                          <w:lang w:bidi="ar-SA"/>
                        </w:rPr>
                        <w:t>const</w:t>
                      </w:r>
                      <w:r>
                        <w:rPr>
                          <w:rFonts w:ascii="Consolas" w:hAnsi="Consolas" w:cs="Consolas"/>
                          <w:color w:val="000000"/>
                          <w:sz w:val="19"/>
                          <w:szCs w:val="19"/>
                          <w:lang w:bidi="ar-SA"/>
                        </w:rPr>
                        <w:t xml:space="preserve"> </w:t>
                      </w:r>
                      <w:r>
                        <w:rPr>
                          <w:rFonts w:ascii="Consolas" w:hAnsi="Consolas" w:cs="Consolas"/>
                          <w:color w:val="2B91AF"/>
                          <w:sz w:val="19"/>
                          <w:szCs w:val="19"/>
                          <w:lang w:bidi="ar-SA"/>
                        </w:rPr>
                        <w:t>StrFloat</w:t>
                      </w:r>
                      <w:r>
                        <w:rPr>
                          <w:rFonts w:ascii="Consolas" w:hAnsi="Consolas" w:cs="Consolas"/>
                          <w:color w:val="000000"/>
                          <w:sz w:val="19"/>
                          <w:szCs w:val="19"/>
                          <w:lang w:bidi="ar-SA"/>
                        </w:rPr>
                        <w:t xml:space="preserve"> &amp; </w:t>
                      </w:r>
                      <w:r>
                        <w:rPr>
                          <w:rFonts w:ascii="Consolas" w:hAnsi="Consolas" w:cs="Consolas"/>
                          <w:color w:val="808080"/>
                          <w:sz w:val="19"/>
                          <w:szCs w:val="19"/>
                          <w:lang w:bidi="ar-SA"/>
                        </w:rPr>
                        <w:t>p</w:t>
                      </w:r>
                      <w:r>
                        <w:rPr>
                          <w:rFonts w:ascii="Consolas" w:hAnsi="Consolas" w:cs="Consolas"/>
                          <w:color w:val="000000"/>
                          <w:sz w:val="19"/>
                          <w:szCs w:val="19"/>
                          <w:lang w:bidi="ar-SA"/>
                        </w:rPr>
                        <w:t>)</w:t>
                      </w:r>
                    </w:p>
                    <w:p w14:paraId="6780D08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53CDC9E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808080"/>
                          <w:sz w:val="19"/>
                          <w:szCs w:val="19"/>
                          <w:lang w:bidi="ar-SA"/>
                        </w:rPr>
                        <w:t>os</w:t>
                      </w:r>
                      <w:r>
                        <w:rPr>
                          <w:rFonts w:ascii="Consolas" w:hAnsi="Consolas" w:cs="Consolas"/>
                          <w:color w:val="000000"/>
                          <w:sz w:val="19"/>
                          <w:szCs w:val="19"/>
                          <w:lang w:bidi="ar-SA"/>
                        </w:rPr>
                        <w:t xml:space="preserve"> </w:t>
                      </w:r>
                      <w:r>
                        <w:rPr>
                          <w:rFonts w:ascii="Consolas" w:hAnsi="Consolas" w:cs="Consolas"/>
                          <w:color w:val="008080"/>
                          <w:sz w:val="19"/>
                          <w:szCs w:val="19"/>
                          <w:lang w:bidi="ar-SA"/>
                        </w:rPr>
                        <w:t>&lt;&lt;</w:t>
                      </w:r>
                      <w:r>
                        <w:rPr>
                          <w:rFonts w:ascii="Consolas" w:hAnsi="Consolas" w:cs="Consolas"/>
                          <w:color w:val="000000"/>
                          <w:sz w:val="19"/>
                          <w:szCs w:val="19"/>
                          <w:lang w:bidi="ar-SA"/>
                        </w:rPr>
                        <w:t xml:space="preserve"> </w:t>
                      </w:r>
                      <w:r>
                        <w:rPr>
                          <w:rFonts w:ascii="Consolas" w:hAnsi="Consolas" w:cs="Consolas"/>
                          <w:color w:val="808080"/>
                          <w:sz w:val="19"/>
                          <w:szCs w:val="19"/>
                          <w:lang w:bidi="ar-SA"/>
                        </w:rPr>
                        <w:t>p</w:t>
                      </w:r>
                      <w:r>
                        <w:rPr>
                          <w:rFonts w:ascii="Consolas" w:hAnsi="Consolas" w:cs="Consolas"/>
                          <w:color w:val="000000"/>
                          <w:sz w:val="19"/>
                          <w:szCs w:val="19"/>
                          <w:lang w:bidi="ar-SA"/>
                        </w:rPr>
                        <w:t>.m_float;</w:t>
                      </w:r>
                    </w:p>
                    <w:p w14:paraId="18C869F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w:t>
                      </w:r>
                      <w:r>
                        <w:rPr>
                          <w:rFonts w:ascii="Consolas" w:hAnsi="Consolas" w:cs="Consolas"/>
                          <w:color w:val="808080"/>
                          <w:sz w:val="19"/>
                          <w:szCs w:val="19"/>
                          <w:lang w:bidi="ar-SA"/>
                        </w:rPr>
                        <w:t>os</w:t>
                      </w:r>
                      <w:r>
                        <w:rPr>
                          <w:rFonts w:ascii="Consolas" w:hAnsi="Consolas" w:cs="Consolas"/>
                          <w:color w:val="000000"/>
                          <w:sz w:val="19"/>
                          <w:szCs w:val="19"/>
                          <w:lang w:bidi="ar-SA"/>
                        </w:rPr>
                        <w:t>;</w:t>
                      </w:r>
                    </w:p>
                    <w:p w14:paraId="5B9696B4"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69E999D4" w14:textId="77777777" w:rsidR="002E1862" w:rsidRDefault="002E1862" w:rsidP="002E1862">
      <w:pPr>
        <w:pStyle w:val="mc2"/>
      </w:pPr>
      <w:bookmarkStart w:id="49" w:name="_Toc510188044"/>
      <w:r>
        <w:t>HÀM CHUYỂN ĐỔI BIỂU DIỄN SỐ</w:t>
      </w:r>
      <w:bookmarkEnd w:id="49"/>
    </w:p>
    <w:p w14:paraId="41BF41CB" w14:textId="77777777" w:rsidR="002E1862" w:rsidRDefault="002E1862" w:rsidP="002E1862">
      <w:pPr>
        <w:pStyle w:val="mc3"/>
      </w:pPr>
      <w:bookmarkStart w:id="50" w:name="_Toc510188045"/>
      <w:r>
        <w:t>HÀM BINTODEC</w:t>
      </w:r>
      <w:bookmarkEnd w:id="50"/>
    </w:p>
    <w:p w14:paraId="614BD22D" w14:textId="77777777" w:rsidR="002E1862" w:rsidRDefault="002E1862" w:rsidP="002E1862">
      <w:r>
        <w:t xml:space="preserve">Xét </w:t>
      </w:r>
      <w:r w:rsidRPr="00534A93">
        <w:rPr>
          <w:b/>
        </w:rPr>
        <w:t>hàm BinToDec</w:t>
      </w:r>
      <w:r>
        <w:t>:</w:t>
      </w:r>
    </w:p>
    <w:p w14:paraId="34CAE27D" w14:textId="77777777" w:rsidR="002E1862" w:rsidRDefault="002E1862" w:rsidP="002E1862">
      <w:r>
        <w:rPr>
          <w:noProof/>
        </w:rPr>
        <w:lastRenderedPageBreak/>
        <mc:AlternateContent>
          <mc:Choice Requires="wps">
            <w:drawing>
              <wp:inline distT="0" distB="0" distL="0" distR="0" wp14:anchorId="6803E1BA" wp14:editId="77F77A61">
                <wp:extent cx="5067300" cy="1609725"/>
                <wp:effectExtent l="0" t="0" r="19050" b="28575"/>
                <wp:docPr id="36" name="Text Box 36"/>
                <wp:cNvGraphicFramePr/>
                <a:graphic xmlns:a="http://schemas.openxmlformats.org/drawingml/2006/main">
                  <a:graphicData uri="http://schemas.microsoft.com/office/word/2010/wordprocessingShape">
                    <wps:wsp>
                      <wps:cNvSpPr txBox="1"/>
                      <wps:spPr>
                        <a:xfrm>
                          <a:off x="0" y="0"/>
                          <a:ext cx="5067300" cy="1609725"/>
                        </a:xfrm>
                        <a:prstGeom prst="rect">
                          <a:avLst/>
                        </a:prstGeom>
                        <a:ln w="9525"/>
                      </wps:spPr>
                      <wps:style>
                        <a:lnRef idx="2">
                          <a:schemeClr val="accent1"/>
                        </a:lnRef>
                        <a:fillRef idx="1">
                          <a:schemeClr val="lt1"/>
                        </a:fillRef>
                        <a:effectRef idx="0">
                          <a:schemeClr val="accent1"/>
                        </a:effectRef>
                        <a:fontRef idx="minor">
                          <a:schemeClr val="dk1"/>
                        </a:fontRef>
                      </wps:style>
                      <wps:txbx>
                        <w:txbxContent>
                          <w:p w14:paraId="3B204D0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bookmarkStart w:id="51" w:name="_Hlk510124014"/>
                            <w:r>
                              <w:rPr>
                                <w:rFonts w:ascii="Consolas" w:hAnsi="Consolas" w:cs="Consolas"/>
                                <w:color w:val="008000"/>
                                <w:sz w:val="19"/>
                                <w:szCs w:val="19"/>
                                <w:lang w:bidi="ar-SA"/>
                              </w:rPr>
                              <w:t>// m_</w:t>
                            </w:r>
                            <w:proofErr w:type="gramStart"/>
                            <w:r>
                              <w:rPr>
                                <w:rFonts w:ascii="Consolas" w:hAnsi="Consolas" w:cs="Consolas"/>
                                <w:color w:val="008000"/>
                                <w:sz w:val="19"/>
                                <w:szCs w:val="19"/>
                                <w:lang w:bidi="ar-SA"/>
                              </w:rPr>
                              <w:t>el[</w:t>
                            </w:r>
                            <w:proofErr w:type="gramEnd"/>
                            <w:r>
                              <w:rPr>
                                <w:rFonts w:ascii="Consolas" w:hAnsi="Consolas" w:cs="Consolas"/>
                                <w:color w:val="008000"/>
                                <w:sz w:val="19"/>
                                <w:szCs w:val="19"/>
                                <w:lang w:bidi="ar-SA"/>
                              </w:rPr>
                              <w:t>0]: 0-31; m_el[1]:32-63; m_el[2]:64-95; m_el[3]:96-127</w:t>
                            </w:r>
                          </w:p>
                          <w:bookmarkEnd w:id="51"/>
                          <w:p w14:paraId="61381D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40CAB9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C345E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4016403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30A9D9D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7F17DE5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51BA388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185DD9"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3E1BA" id="Text Box 36" o:spid="_x0000_s1087" type="#_x0000_t202" style="width:399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" fillcolor="white [3201]" strokecolor="#00a0b8 [3204]">
                <v:textbox>
                  <w:txbxContent>
                    <w:p w14:paraId="3B204D0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bookmarkStart w:id="52" w:name="_Hlk510124014"/>
                      <w:r>
                        <w:rPr>
                          <w:rFonts w:ascii="Consolas" w:hAnsi="Consolas" w:cs="Consolas"/>
                          <w:color w:val="008000"/>
                          <w:sz w:val="19"/>
                          <w:szCs w:val="19"/>
                          <w:lang w:bidi="ar-SA"/>
                        </w:rPr>
                        <w:t>// m_</w:t>
                      </w:r>
                      <w:proofErr w:type="gramStart"/>
                      <w:r>
                        <w:rPr>
                          <w:rFonts w:ascii="Consolas" w:hAnsi="Consolas" w:cs="Consolas"/>
                          <w:color w:val="008000"/>
                          <w:sz w:val="19"/>
                          <w:szCs w:val="19"/>
                          <w:lang w:bidi="ar-SA"/>
                        </w:rPr>
                        <w:t>el[</w:t>
                      </w:r>
                      <w:proofErr w:type="gramEnd"/>
                      <w:r>
                        <w:rPr>
                          <w:rFonts w:ascii="Consolas" w:hAnsi="Consolas" w:cs="Consolas"/>
                          <w:color w:val="008000"/>
                          <w:sz w:val="19"/>
                          <w:szCs w:val="19"/>
                          <w:lang w:bidi="ar-SA"/>
                        </w:rPr>
                        <w:t>0]: 0-31; m_el[1]:32-63; m_el[2]:64-95; m_el[3]:96-127</w:t>
                      </w:r>
                    </w:p>
                    <w:bookmarkEnd w:id="52"/>
                    <w:p w14:paraId="61381D59"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2B91AF"/>
                          <w:sz w:val="19"/>
                          <w:szCs w:val="19"/>
                          <w:lang w:bidi="ar-SA"/>
                        </w:rPr>
                        <w:t>QFloat</w:t>
                      </w:r>
                      <w:r>
                        <w:rPr>
                          <w:rFonts w:ascii="Consolas" w:hAnsi="Consolas" w:cs="Consolas"/>
                          <w:color w:val="000000"/>
                          <w:sz w:val="19"/>
                          <w:szCs w:val="19"/>
                          <w:lang w:bidi="ar-SA"/>
                        </w:rPr>
                        <w:t xml:space="preserve">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BinToDec(</w:t>
                      </w: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r>
                        <w:rPr>
                          <w:rFonts w:ascii="Consolas" w:hAnsi="Consolas" w:cs="Consolas"/>
                          <w:color w:val="808080"/>
                          <w:sz w:val="19"/>
                          <w:szCs w:val="19"/>
                          <w:lang w:bidi="ar-SA"/>
                        </w:rPr>
                        <w:t>bit</w:t>
                      </w:r>
                      <w:r>
                        <w:rPr>
                          <w:rFonts w:ascii="Consolas" w:hAnsi="Consolas" w:cs="Consolas"/>
                          <w:color w:val="000000"/>
                          <w:sz w:val="19"/>
                          <w:szCs w:val="19"/>
                          <w:lang w:bidi="ar-SA"/>
                        </w:rPr>
                        <w:t>)</w:t>
                      </w:r>
                    </w:p>
                    <w:p w14:paraId="40CAB95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3C345E66"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 xml:space="preserve">//Chuyển từ dãy bit -&gt; QFloat p. </w:t>
                      </w:r>
                    </w:p>
                    <w:p w14:paraId="4016403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2B91AF"/>
                          <w:sz w:val="19"/>
                          <w:szCs w:val="19"/>
                          <w:lang w:bidi="ar-SA"/>
                        </w:rPr>
                        <w:t>QFloat</w:t>
                      </w:r>
                      <w:r>
                        <w:rPr>
                          <w:rFonts w:ascii="Consolas" w:hAnsi="Consolas" w:cs="Consolas"/>
                          <w:color w:val="000000"/>
                          <w:sz w:val="19"/>
                          <w:szCs w:val="19"/>
                          <w:lang w:bidi="ar-SA"/>
                        </w:rPr>
                        <w:t xml:space="preserve"> p;</w:t>
                      </w:r>
                    </w:p>
                    <w:p w14:paraId="30A9D9D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7F17DE5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r>
                      <w:proofErr w:type="gramStart"/>
                      <w:r>
                        <w:rPr>
                          <w:rFonts w:ascii="Consolas" w:hAnsi="Consolas" w:cs="Consolas"/>
                          <w:color w:val="000000"/>
                          <w:sz w:val="19"/>
                          <w:szCs w:val="19"/>
                          <w:lang w:bidi="ar-SA"/>
                        </w:rPr>
                        <w:t>p.SetBit</w:t>
                      </w:r>
                      <w:proofErr w:type="gramEnd"/>
                      <w:r>
                        <w:rPr>
                          <w:rFonts w:ascii="Consolas" w:hAnsi="Consolas" w:cs="Consolas"/>
                          <w:color w:val="000000"/>
                          <w:sz w:val="19"/>
                          <w:szCs w:val="19"/>
                          <w:lang w:bidi="ar-SA"/>
                        </w:rPr>
                        <w:t xml:space="preserve">(i, </w:t>
                      </w:r>
                      <w:r>
                        <w:rPr>
                          <w:rFonts w:ascii="Consolas" w:hAnsi="Consolas" w:cs="Consolas"/>
                          <w:color w:val="808080"/>
                          <w:sz w:val="19"/>
                          <w:szCs w:val="19"/>
                          <w:lang w:bidi="ar-SA"/>
                        </w:rPr>
                        <w:t>bit</w:t>
                      </w:r>
                      <w:r>
                        <w:rPr>
                          <w:rFonts w:ascii="Consolas" w:hAnsi="Consolas" w:cs="Consolas"/>
                          <w:color w:val="000000"/>
                          <w:sz w:val="19"/>
                          <w:szCs w:val="19"/>
                          <w:lang w:bidi="ar-SA"/>
                        </w:rPr>
                        <w:t>[i]);</w:t>
                      </w:r>
                    </w:p>
                    <w:p w14:paraId="51BA388D"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70185DD9"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665F9C97" w14:textId="77777777" w:rsidR="002E1862" w:rsidRDefault="002E1862" w:rsidP="002E1862">
      <w:r>
        <w:t xml:space="preserve">Ta chuyển từ dãy nhị phân được lưu trong mảng bit có kiểu bool vào QFloat như sau: </w:t>
      </w:r>
      <w:r w:rsidRPr="007559BE">
        <w:t>m_</w:t>
      </w:r>
      <w:proofErr w:type="gramStart"/>
      <w:r w:rsidRPr="007559BE">
        <w:t>el[</w:t>
      </w:r>
      <w:proofErr w:type="gramEnd"/>
      <w:r w:rsidRPr="007559BE">
        <w:t xml:space="preserve">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p>
    <w:p w14:paraId="7D073C1F" w14:textId="77777777" w:rsidR="002E1862" w:rsidRDefault="002E1862" w:rsidP="002E1862">
      <w:pPr>
        <w:pStyle w:val="mc3"/>
      </w:pPr>
      <w:bookmarkStart w:id="53" w:name="_Toc510188046"/>
      <w:r>
        <w:t>HÀM DECTOBIN</w:t>
      </w:r>
      <w:bookmarkEnd w:id="53"/>
    </w:p>
    <w:p w14:paraId="199A675A" w14:textId="77777777" w:rsidR="002E1862" w:rsidRDefault="002E1862" w:rsidP="002E1862">
      <w:r>
        <w:t xml:space="preserve">Xét </w:t>
      </w:r>
      <w:r w:rsidRPr="007559BE">
        <w:rPr>
          <w:b/>
        </w:rPr>
        <w:t>hàm DecToBin</w:t>
      </w:r>
      <w:r>
        <w:t>:</w:t>
      </w:r>
    </w:p>
    <w:p w14:paraId="537BA55C" w14:textId="77777777" w:rsidR="002E1862" w:rsidRDefault="002E1862" w:rsidP="002E1862">
      <w:r>
        <w:rPr>
          <w:noProof/>
        </w:rPr>
        <mc:AlternateContent>
          <mc:Choice Requires="wps">
            <w:drawing>
              <wp:inline distT="0" distB="0" distL="0" distR="0" wp14:anchorId="6C1EC4F6" wp14:editId="7376F698">
                <wp:extent cx="4752975" cy="1828800"/>
                <wp:effectExtent l="0" t="0" r="28575" b="19050"/>
                <wp:docPr id="37" name="Text Box 37"/>
                <wp:cNvGraphicFramePr/>
                <a:graphic xmlns:a="http://schemas.openxmlformats.org/drawingml/2006/main">
                  <a:graphicData uri="http://schemas.microsoft.com/office/word/2010/wordprocessingShape">
                    <wps:wsp>
                      <wps:cNvSpPr txBox="1"/>
                      <wps:spPr>
                        <a:xfrm>
                          <a:off x="0" y="0"/>
                          <a:ext cx="4752975" cy="1828800"/>
                        </a:xfrm>
                        <a:prstGeom prst="rect">
                          <a:avLst/>
                        </a:prstGeom>
                        <a:ln w="6350"/>
                      </wps:spPr>
                      <wps:style>
                        <a:lnRef idx="2">
                          <a:schemeClr val="accent1"/>
                        </a:lnRef>
                        <a:fillRef idx="1">
                          <a:schemeClr val="lt1"/>
                        </a:fillRef>
                        <a:effectRef idx="0">
                          <a:schemeClr val="accent1"/>
                        </a:effectRef>
                        <a:fontRef idx="minor">
                          <a:schemeClr val="dk1"/>
                        </a:fontRef>
                      </wps:style>
                      <wps:txbx>
                        <w:txbxContent>
                          <w:p w14:paraId="71D54BD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w:t>
                            </w:r>
                            <w:proofErr w:type="gramStart"/>
                            <w:r>
                              <w:rPr>
                                <w:rFonts w:ascii="Consolas" w:hAnsi="Consolas" w:cs="Consolas"/>
                                <w:color w:val="008000"/>
                                <w:sz w:val="19"/>
                                <w:szCs w:val="19"/>
                                <w:lang w:bidi="ar-SA"/>
                              </w:rPr>
                              <w:t>/  1</w:t>
                            </w:r>
                            <w:proofErr w:type="gramEnd"/>
                            <w:r>
                              <w:rPr>
                                <w:rFonts w:ascii="Consolas" w:hAnsi="Consolas" w:cs="Consolas"/>
                                <w:color w:val="008000"/>
                                <w:sz w:val="19"/>
                                <w:szCs w:val="19"/>
                                <w:lang w:bidi="ar-SA"/>
                              </w:rPr>
                              <w:t>-128: el[0] -&gt; el[3]</w:t>
                            </w:r>
                          </w:p>
                          <w:p w14:paraId="1ECC24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DecToBin()</w:t>
                            </w:r>
                          </w:p>
                          <w:p w14:paraId="18AE37E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EA467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342547A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53A3A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bool</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128];</w:t>
                            </w:r>
                          </w:p>
                          <w:p w14:paraId="75D26FB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2513F1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0923D23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3E44CD0B" w14:textId="77777777" w:rsidR="00FA2EC1" w:rsidRDefault="00FA2EC1" w:rsidP="002E1862">
                            <w:r>
                              <w:rPr>
                                <w:rFonts w:ascii="Consolas" w:hAnsi="Consolas" w:cs="Consolas"/>
                                <w:color w:val="000000"/>
                                <w:sz w:val="19"/>
                                <w:szCs w:val="19"/>
                                <w:lang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1EC4F6" id="Text Box 37" o:spid="_x0000_s1088" type="#_x0000_t202" style="width:374.2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" fillcolor="white [3201]" strokecolor="#00a0b8 [3204]" strokeweight=".5pt">
                <v:textbox>
                  <w:txbxContent>
                    <w:p w14:paraId="71D54BD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8000"/>
                          <w:sz w:val="19"/>
                          <w:szCs w:val="19"/>
                          <w:lang w:bidi="ar-SA"/>
                        </w:rPr>
                        <w:t>/</w:t>
                      </w:r>
                      <w:proofErr w:type="gramStart"/>
                      <w:r>
                        <w:rPr>
                          <w:rFonts w:ascii="Consolas" w:hAnsi="Consolas" w:cs="Consolas"/>
                          <w:color w:val="008000"/>
                          <w:sz w:val="19"/>
                          <w:szCs w:val="19"/>
                          <w:lang w:bidi="ar-SA"/>
                        </w:rPr>
                        <w:t>/  1</w:t>
                      </w:r>
                      <w:proofErr w:type="gramEnd"/>
                      <w:r>
                        <w:rPr>
                          <w:rFonts w:ascii="Consolas" w:hAnsi="Consolas" w:cs="Consolas"/>
                          <w:color w:val="008000"/>
                          <w:sz w:val="19"/>
                          <w:szCs w:val="19"/>
                          <w:lang w:bidi="ar-SA"/>
                        </w:rPr>
                        <w:t>-128: el[0] -&gt; el[3]</w:t>
                      </w:r>
                    </w:p>
                    <w:p w14:paraId="1ECC24D8"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FF"/>
                          <w:sz w:val="19"/>
                          <w:szCs w:val="19"/>
                          <w:lang w:bidi="ar-SA"/>
                        </w:rPr>
                        <w:t>bool</w:t>
                      </w:r>
                      <w:r>
                        <w:rPr>
                          <w:rFonts w:ascii="Consolas" w:hAnsi="Consolas" w:cs="Consolas"/>
                          <w:color w:val="000000"/>
                          <w:sz w:val="19"/>
                          <w:szCs w:val="19"/>
                          <w:lang w:bidi="ar-SA"/>
                        </w:rPr>
                        <w:t xml:space="preserve"> * </w:t>
                      </w:r>
                      <w:proofErr w:type="gramStart"/>
                      <w:r>
                        <w:rPr>
                          <w:rFonts w:ascii="Consolas" w:hAnsi="Consolas" w:cs="Consolas"/>
                          <w:color w:val="2B91AF"/>
                          <w:sz w:val="19"/>
                          <w:szCs w:val="19"/>
                          <w:lang w:bidi="ar-SA"/>
                        </w:rPr>
                        <w:t>QFloat</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DecToBin()</w:t>
                      </w:r>
                    </w:p>
                    <w:p w14:paraId="18AE37EE"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w:t>
                      </w:r>
                    </w:p>
                    <w:p w14:paraId="6EA4678C"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8000"/>
                          <w:sz w:val="19"/>
                          <w:szCs w:val="19"/>
                          <w:lang w:bidi="ar-SA"/>
                        </w:rPr>
                        <w:t>//Chuyển từ el[i] vào mảng p lưu giá trị nhị phân. 0: false; 1: true.</w:t>
                      </w:r>
                    </w:p>
                    <w:p w14:paraId="342547A4"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bool</w:t>
                      </w:r>
                      <w:r>
                        <w:rPr>
                          <w:rFonts w:ascii="Consolas" w:hAnsi="Consolas" w:cs="Consolas"/>
                          <w:color w:val="000000"/>
                          <w:sz w:val="19"/>
                          <w:szCs w:val="19"/>
                          <w:lang w:bidi="ar-SA"/>
                        </w:rPr>
                        <w:t xml:space="preserve"> *p;</w:t>
                      </w:r>
                    </w:p>
                    <w:p w14:paraId="153A3A1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t xml:space="preserve">p = </w:t>
                      </w:r>
                      <w:r>
                        <w:rPr>
                          <w:rFonts w:ascii="Consolas" w:hAnsi="Consolas" w:cs="Consolas"/>
                          <w:color w:val="0000FF"/>
                          <w:sz w:val="19"/>
                          <w:szCs w:val="19"/>
                          <w:lang w:bidi="ar-SA"/>
                        </w:rPr>
                        <w:t>new</w:t>
                      </w:r>
                      <w:r>
                        <w:rPr>
                          <w:rFonts w:ascii="Consolas" w:hAnsi="Consolas" w:cs="Consolas"/>
                          <w:color w:val="000000"/>
                          <w:sz w:val="19"/>
                          <w:szCs w:val="19"/>
                          <w:lang w:bidi="ar-SA"/>
                        </w:rPr>
                        <w:t xml:space="preserve"> </w:t>
                      </w:r>
                      <w:proofErr w:type="gramStart"/>
                      <w:r>
                        <w:rPr>
                          <w:rFonts w:ascii="Consolas" w:hAnsi="Consolas" w:cs="Consolas"/>
                          <w:color w:val="0000FF"/>
                          <w:sz w:val="19"/>
                          <w:szCs w:val="19"/>
                          <w:lang w:bidi="ar-SA"/>
                        </w:rPr>
                        <w:t>bool</w:t>
                      </w:r>
                      <w:r>
                        <w:rPr>
                          <w:rFonts w:ascii="Consolas" w:hAnsi="Consolas" w:cs="Consolas"/>
                          <w:color w:val="000000"/>
                          <w:sz w:val="19"/>
                          <w:szCs w:val="19"/>
                          <w:lang w:bidi="ar-SA"/>
                        </w:rPr>
                        <w:t>[</w:t>
                      </w:r>
                      <w:proofErr w:type="gramEnd"/>
                      <w:r>
                        <w:rPr>
                          <w:rFonts w:ascii="Consolas" w:hAnsi="Consolas" w:cs="Consolas"/>
                          <w:color w:val="000000"/>
                          <w:sz w:val="19"/>
                          <w:szCs w:val="19"/>
                          <w:lang w:bidi="ar-SA"/>
                        </w:rPr>
                        <w:t>128];</w:t>
                      </w:r>
                    </w:p>
                    <w:p w14:paraId="75D26FB2"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for</w:t>
                      </w:r>
                      <w:r>
                        <w:rPr>
                          <w:rFonts w:ascii="Consolas" w:hAnsi="Consolas" w:cs="Consolas"/>
                          <w:color w:val="000000"/>
                          <w:sz w:val="19"/>
                          <w:szCs w:val="19"/>
                          <w:lang w:bidi="ar-SA"/>
                        </w:rPr>
                        <w:t xml:space="preserve"> (</w:t>
                      </w:r>
                      <w:r>
                        <w:rPr>
                          <w:rFonts w:ascii="Consolas" w:hAnsi="Consolas" w:cs="Consolas"/>
                          <w:color w:val="0000FF"/>
                          <w:sz w:val="19"/>
                          <w:szCs w:val="19"/>
                          <w:lang w:bidi="ar-SA"/>
                        </w:rPr>
                        <w:t>int</w:t>
                      </w:r>
                      <w:r>
                        <w:rPr>
                          <w:rFonts w:ascii="Consolas" w:hAnsi="Consolas" w:cs="Consolas"/>
                          <w:color w:val="000000"/>
                          <w:sz w:val="19"/>
                          <w:szCs w:val="19"/>
                          <w:lang w:bidi="ar-SA"/>
                        </w:rPr>
                        <w:t xml:space="preserve"> i = 0; i &lt; 128; i++)</w:t>
                      </w:r>
                    </w:p>
                    <w:p w14:paraId="2513F17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00"/>
                          <w:sz w:val="19"/>
                          <w:szCs w:val="19"/>
                          <w:lang w:bidi="ar-SA"/>
                        </w:rPr>
                        <w:tab/>
                        <w:t xml:space="preserve">p[i] = </w:t>
                      </w:r>
                      <w:r>
                        <w:rPr>
                          <w:rFonts w:ascii="Consolas" w:hAnsi="Consolas" w:cs="Consolas"/>
                          <w:color w:val="0000FF"/>
                          <w:sz w:val="19"/>
                          <w:szCs w:val="19"/>
                          <w:lang w:bidi="ar-SA"/>
                        </w:rPr>
                        <w:t>this</w:t>
                      </w:r>
                      <w:r>
                        <w:rPr>
                          <w:rFonts w:ascii="Consolas" w:hAnsi="Consolas" w:cs="Consolas"/>
                          <w:color w:val="000000"/>
                          <w:sz w:val="19"/>
                          <w:szCs w:val="19"/>
                          <w:lang w:bidi="ar-SA"/>
                        </w:rPr>
                        <w:t>-&gt;GetBit(i);</w:t>
                      </w:r>
                    </w:p>
                    <w:p w14:paraId="0923D23B" w14:textId="77777777" w:rsidR="00FA2EC1" w:rsidRDefault="00FA2EC1" w:rsidP="002E1862">
                      <w:pPr>
                        <w:autoSpaceDE w:val="0"/>
                        <w:autoSpaceDN w:val="0"/>
                        <w:adjustRightInd w:val="0"/>
                        <w:spacing w:before="0" w:after="0" w:line="240" w:lineRule="auto"/>
                        <w:rPr>
                          <w:rFonts w:ascii="Consolas" w:hAnsi="Consolas" w:cs="Consolas"/>
                          <w:color w:val="000000"/>
                          <w:sz w:val="19"/>
                          <w:szCs w:val="19"/>
                          <w:lang w:bidi="ar-SA"/>
                        </w:rPr>
                      </w:pPr>
                      <w:r>
                        <w:rPr>
                          <w:rFonts w:ascii="Consolas" w:hAnsi="Consolas" w:cs="Consolas"/>
                          <w:color w:val="000000"/>
                          <w:sz w:val="19"/>
                          <w:szCs w:val="19"/>
                          <w:lang w:bidi="ar-SA"/>
                        </w:rPr>
                        <w:tab/>
                      </w:r>
                      <w:r>
                        <w:rPr>
                          <w:rFonts w:ascii="Consolas" w:hAnsi="Consolas" w:cs="Consolas"/>
                          <w:color w:val="0000FF"/>
                          <w:sz w:val="19"/>
                          <w:szCs w:val="19"/>
                          <w:lang w:bidi="ar-SA"/>
                        </w:rPr>
                        <w:t>return</w:t>
                      </w:r>
                      <w:r>
                        <w:rPr>
                          <w:rFonts w:ascii="Consolas" w:hAnsi="Consolas" w:cs="Consolas"/>
                          <w:color w:val="000000"/>
                          <w:sz w:val="19"/>
                          <w:szCs w:val="19"/>
                          <w:lang w:bidi="ar-SA"/>
                        </w:rPr>
                        <w:t xml:space="preserve"> p;</w:t>
                      </w:r>
                    </w:p>
                    <w:p w14:paraId="3E44CD0B" w14:textId="77777777" w:rsidR="00FA2EC1" w:rsidRDefault="00FA2EC1" w:rsidP="002E1862">
                      <w:r>
                        <w:rPr>
                          <w:rFonts w:ascii="Consolas" w:hAnsi="Consolas" w:cs="Consolas"/>
                          <w:color w:val="000000"/>
                          <w:sz w:val="19"/>
                          <w:szCs w:val="19"/>
                          <w:lang w:bidi="ar-SA"/>
                        </w:rPr>
                        <w:t>}</w:t>
                      </w:r>
                    </w:p>
                  </w:txbxContent>
                </v:textbox>
                <w10:anchorlock/>
              </v:shape>
            </w:pict>
          </mc:Fallback>
        </mc:AlternateContent>
      </w:r>
    </w:p>
    <w:p w14:paraId="4983A711" w14:textId="77777777" w:rsidR="002E1862" w:rsidRPr="00534A93" w:rsidRDefault="002E1862" w:rsidP="002E1862">
      <w:r>
        <w:t xml:space="preserve">Ta chuyển dãy nhị phân được biểu diễn trong các phần tử của m_el ra một mảng kiểu bool. Theo thứ tự sau: </w:t>
      </w:r>
      <w:r w:rsidRPr="007559BE">
        <w:t>m_</w:t>
      </w:r>
      <w:proofErr w:type="gramStart"/>
      <w:r w:rsidRPr="007559BE">
        <w:t>el[</w:t>
      </w:r>
      <w:proofErr w:type="gramEnd"/>
      <w:r w:rsidRPr="007559BE">
        <w:t xml:space="preserve">0]: </w:t>
      </w:r>
      <w:r>
        <w:t xml:space="preserve">bit thứ </w:t>
      </w:r>
      <w:r w:rsidRPr="007559BE">
        <w:t>0-31; m_el[1]:</w:t>
      </w:r>
      <w:r>
        <w:t xml:space="preserve"> bit thứ</w:t>
      </w:r>
      <w:r w:rsidRPr="007559BE">
        <w:t xml:space="preserve"> 32-63; m_el[2]:</w:t>
      </w:r>
      <w:r>
        <w:t xml:space="preserve"> bit thứ</w:t>
      </w:r>
      <w:r w:rsidRPr="007559BE">
        <w:t xml:space="preserve"> 64-95; m_el[3]:</w:t>
      </w:r>
      <w:r>
        <w:t xml:space="preserve"> bit thứ</w:t>
      </w:r>
      <w:r w:rsidRPr="007559BE">
        <w:t xml:space="preserve"> 96-127</w:t>
      </w:r>
      <w:r>
        <w:t>.</w:t>
      </w:r>
    </w:p>
    <w:p w14:paraId="26A23F54" w14:textId="010C123F" w:rsidR="00190BC8" w:rsidRDefault="002E1862" w:rsidP="00032A16">
      <w:pPr>
        <w:pStyle w:val="mc1"/>
      </w:pPr>
      <w:bookmarkStart w:id="54" w:name="_Toc510188047"/>
      <w:r>
        <w:t>ĐÁNH GIÁ</w:t>
      </w:r>
      <w:bookmarkEnd w:id="54"/>
    </w:p>
    <w:p w14:paraId="4724A838" w14:textId="73ADB230" w:rsidR="00FA2EC1" w:rsidRDefault="00FA2EC1" w:rsidP="00FA2EC1">
      <w:pPr>
        <w:pStyle w:val="mc2"/>
      </w:pPr>
      <w:r>
        <w:t>MỨC ĐỘ HOÀN THÀNH</w:t>
      </w:r>
    </w:p>
    <w:p w14:paraId="6999D6C4" w14:textId="77777777" w:rsidR="00967E8E" w:rsidRPr="00967E8E" w:rsidRDefault="00967E8E" w:rsidP="00967E8E"/>
    <w:tbl>
      <w:tblPr>
        <w:tblStyle w:val="BngBoco"/>
        <w:tblW w:w="8820" w:type="dxa"/>
        <w:tblLayout w:type="fixed"/>
        <w:tblLook w:val="04A0" w:firstRow="1" w:lastRow="0" w:firstColumn="1" w:lastColumn="0" w:noHBand="0" w:noVBand="1"/>
      </w:tblPr>
      <w:tblGrid>
        <w:gridCol w:w="1350"/>
        <w:gridCol w:w="810"/>
        <w:gridCol w:w="4410"/>
        <w:gridCol w:w="2250"/>
      </w:tblGrid>
      <w:tr w:rsidR="00967E8E" w14:paraId="24A19B75" w14:textId="3EA73E8D" w:rsidTr="00967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21BE9B6" w14:textId="54A7A174" w:rsidR="00967E8E" w:rsidRDefault="00967E8E" w:rsidP="00967E8E">
            <w:pPr>
              <w:jc w:val="center"/>
            </w:pPr>
            <w:r>
              <w:t>PHẦN</w:t>
            </w:r>
          </w:p>
        </w:tc>
        <w:tc>
          <w:tcPr>
            <w:tcW w:w="810" w:type="dxa"/>
          </w:tcPr>
          <w:p w14:paraId="5A1C4478" w14:textId="4E7FB57B" w:rsidR="00967E8E" w:rsidRDefault="00967E8E" w:rsidP="00967E8E">
            <w:pPr>
              <w:cnfStyle w:val="100000000000" w:firstRow="1" w:lastRow="0" w:firstColumn="0" w:lastColumn="0" w:oddVBand="0" w:evenVBand="0" w:oddHBand="0" w:evenHBand="0" w:firstRowFirstColumn="0" w:firstRowLastColumn="0" w:lastRowFirstColumn="0" w:lastRowLastColumn="0"/>
            </w:pPr>
            <w:r>
              <w:t>STT</w:t>
            </w:r>
          </w:p>
        </w:tc>
        <w:tc>
          <w:tcPr>
            <w:tcW w:w="4410" w:type="dxa"/>
          </w:tcPr>
          <w:p w14:paraId="23E1B320" w14:textId="7F5424FF" w:rsidR="00967E8E" w:rsidRDefault="00967E8E" w:rsidP="00967E8E">
            <w:pPr>
              <w:cnfStyle w:val="100000000000" w:firstRow="1" w:lastRow="0" w:firstColumn="0" w:lastColumn="0" w:oddVBand="0" w:evenVBand="0" w:oddHBand="0" w:evenHBand="0" w:firstRowFirstColumn="0" w:firstRowLastColumn="0" w:lastRowFirstColumn="0" w:lastRowLastColumn="0"/>
            </w:pPr>
            <w:r>
              <w:t>YÊU CẦU</w:t>
            </w:r>
          </w:p>
        </w:tc>
        <w:tc>
          <w:tcPr>
            <w:tcW w:w="2250" w:type="dxa"/>
          </w:tcPr>
          <w:p w14:paraId="31178077" w14:textId="107F5D20" w:rsidR="00967E8E" w:rsidRDefault="00967E8E" w:rsidP="00967E8E">
            <w:pPr>
              <w:cnfStyle w:val="100000000000" w:firstRow="1" w:lastRow="0" w:firstColumn="0" w:lastColumn="0" w:oddVBand="0" w:evenVBand="0" w:oddHBand="0" w:evenHBand="0" w:firstRowFirstColumn="0" w:firstRowLastColumn="0" w:lastRowFirstColumn="0" w:lastRowLastColumn="0"/>
            </w:pPr>
            <w:r>
              <w:t>MỨC ĐỘ HOÀN THÀNH</w:t>
            </w:r>
          </w:p>
        </w:tc>
      </w:tr>
      <w:tr w:rsidR="00967E8E" w14:paraId="26770417" w14:textId="6DA81584" w:rsidTr="00967E8E">
        <w:tc>
          <w:tcPr>
            <w:cnfStyle w:val="001000000000" w:firstRow="0" w:lastRow="0" w:firstColumn="1" w:lastColumn="0" w:oddVBand="0" w:evenVBand="0" w:oddHBand="0" w:evenHBand="0" w:firstRowFirstColumn="0" w:firstRowLastColumn="0" w:lastRowFirstColumn="0" w:lastRowLastColumn="0"/>
            <w:tcW w:w="1350" w:type="dxa"/>
          </w:tcPr>
          <w:p w14:paraId="2C71EC21" w14:textId="2647F4C0" w:rsidR="00967E8E" w:rsidRPr="00967E8E" w:rsidRDefault="00967E8E" w:rsidP="00967E8E">
            <w:pPr>
              <w:rPr>
                <w:b/>
              </w:rPr>
            </w:pPr>
            <w:r w:rsidRPr="00967E8E">
              <w:rPr>
                <w:b/>
              </w:rPr>
              <w:t>Số nguyên</w:t>
            </w:r>
          </w:p>
        </w:tc>
        <w:tc>
          <w:tcPr>
            <w:tcW w:w="810" w:type="dxa"/>
          </w:tcPr>
          <w:p w14:paraId="6559A1B7"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c>
          <w:tcPr>
            <w:tcW w:w="4410" w:type="dxa"/>
          </w:tcPr>
          <w:p w14:paraId="297C73E6" w14:textId="097B96EC" w:rsidR="00967E8E" w:rsidRDefault="00967E8E" w:rsidP="00967E8E">
            <w:pPr>
              <w:cnfStyle w:val="000000000000" w:firstRow="0" w:lastRow="0" w:firstColumn="0" w:lastColumn="0" w:oddVBand="0" w:evenVBand="0" w:oddHBand="0" w:evenHBand="0" w:firstRowFirstColumn="0" w:firstRowLastColumn="0" w:lastRowFirstColumn="0" w:lastRowLastColumn="0"/>
            </w:pPr>
          </w:p>
        </w:tc>
        <w:tc>
          <w:tcPr>
            <w:tcW w:w="2250" w:type="dxa"/>
          </w:tcPr>
          <w:p w14:paraId="644E634F"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r>
      <w:tr w:rsidR="00967E8E" w14:paraId="253BDF29" w14:textId="2E44BF5E" w:rsidTr="00967E8E">
        <w:tc>
          <w:tcPr>
            <w:cnfStyle w:val="001000000000" w:firstRow="0" w:lastRow="0" w:firstColumn="1" w:lastColumn="0" w:oddVBand="0" w:evenVBand="0" w:oddHBand="0" w:evenHBand="0" w:firstRowFirstColumn="0" w:firstRowLastColumn="0" w:lastRowFirstColumn="0" w:lastRowLastColumn="0"/>
            <w:tcW w:w="1350" w:type="dxa"/>
          </w:tcPr>
          <w:p w14:paraId="662A2CCE" w14:textId="31852339" w:rsidR="00967E8E" w:rsidRDefault="00967E8E" w:rsidP="00967E8E"/>
        </w:tc>
        <w:tc>
          <w:tcPr>
            <w:tcW w:w="810" w:type="dxa"/>
          </w:tcPr>
          <w:p w14:paraId="551B0744" w14:textId="14621D88" w:rsidR="00967E8E" w:rsidRDefault="00967E8E" w:rsidP="00967E8E">
            <w:pPr>
              <w:cnfStyle w:val="000000000000" w:firstRow="0" w:lastRow="0" w:firstColumn="0" w:lastColumn="0" w:oddVBand="0" w:evenVBand="0" w:oddHBand="0" w:evenHBand="0" w:firstRowFirstColumn="0" w:firstRowLastColumn="0" w:lastRowFirstColumn="0" w:lastRowLastColumn="0"/>
            </w:pPr>
            <w:r>
              <w:t>1</w:t>
            </w:r>
          </w:p>
        </w:tc>
        <w:tc>
          <w:tcPr>
            <w:tcW w:w="4410" w:type="dxa"/>
          </w:tcPr>
          <w:p w14:paraId="7B05B69F" w14:textId="3A9DDC59" w:rsidR="00967E8E" w:rsidRDefault="00967E8E" w:rsidP="00967E8E">
            <w:pPr>
              <w:cnfStyle w:val="000000000000" w:firstRow="0" w:lastRow="0" w:firstColumn="0" w:lastColumn="0" w:oddVBand="0" w:evenVBand="0" w:oddHBand="0" w:evenHBand="0" w:firstRowFirstColumn="0" w:firstRowLastColumn="0" w:lastRowFirstColumn="0" w:lastRowLastColumn="0"/>
            </w:pPr>
            <w:r>
              <w:t>Hàm nhập</w:t>
            </w:r>
          </w:p>
        </w:tc>
        <w:tc>
          <w:tcPr>
            <w:tcW w:w="2250" w:type="dxa"/>
          </w:tcPr>
          <w:p w14:paraId="1E6E41AE" w14:textId="5864190F"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074C10BC" w14:textId="06DA8376" w:rsidTr="00967E8E">
        <w:tc>
          <w:tcPr>
            <w:cnfStyle w:val="001000000000" w:firstRow="0" w:lastRow="0" w:firstColumn="1" w:lastColumn="0" w:oddVBand="0" w:evenVBand="0" w:oddHBand="0" w:evenHBand="0" w:firstRowFirstColumn="0" w:firstRowLastColumn="0" w:lastRowFirstColumn="0" w:lastRowLastColumn="0"/>
            <w:tcW w:w="1350" w:type="dxa"/>
          </w:tcPr>
          <w:p w14:paraId="0EC81041" w14:textId="0D53EF97" w:rsidR="00967E8E" w:rsidRDefault="00967E8E" w:rsidP="00967E8E"/>
        </w:tc>
        <w:tc>
          <w:tcPr>
            <w:tcW w:w="810" w:type="dxa"/>
          </w:tcPr>
          <w:p w14:paraId="5E00BFED" w14:textId="1313A8D3" w:rsidR="00967E8E" w:rsidRDefault="00967E8E" w:rsidP="00967E8E">
            <w:pPr>
              <w:cnfStyle w:val="000000000000" w:firstRow="0" w:lastRow="0" w:firstColumn="0" w:lastColumn="0" w:oddVBand="0" w:evenVBand="0" w:oddHBand="0" w:evenHBand="0" w:firstRowFirstColumn="0" w:firstRowLastColumn="0" w:lastRowFirstColumn="0" w:lastRowLastColumn="0"/>
            </w:pPr>
            <w:r>
              <w:t>2</w:t>
            </w:r>
          </w:p>
        </w:tc>
        <w:tc>
          <w:tcPr>
            <w:tcW w:w="4410" w:type="dxa"/>
          </w:tcPr>
          <w:p w14:paraId="2C244A88" w14:textId="08F299BE" w:rsidR="00967E8E" w:rsidRDefault="00967E8E" w:rsidP="00967E8E">
            <w:pPr>
              <w:cnfStyle w:val="000000000000" w:firstRow="0" w:lastRow="0" w:firstColumn="0" w:lastColumn="0" w:oddVBand="0" w:evenVBand="0" w:oddHBand="0" w:evenHBand="0" w:firstRowFirstColumn="0" w:firstRowLastColumn="0" w:lastRowFirstColumn="0" w:lastRowLastColumn="0"/>
            </w:pPr>
            <w:r>
              <w:t>Hàm xuất</w:t>
            </w:r>
          </w:p>
        </w:tc>
        <w:tc>
          <w:tcPr>
            <w:tcW w:w="2250" w:type="dxa"/>
          </w:tcPr>
          <w:p w14:paraId="07F1F1C7" w14:textId="249DE4ED"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D75137D"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25E45AA8" w14:textId="77777777" w:rsidR="00967E8E" w:rsidRDefault="00967E8E" w:rsidP="00967E8E"/>
        </w:tc>
        <w:tc>
          <w:tcPr>
            <w:tcW w:w="810" w:type="dxa"/>
          </w:tcPr>
          <w:p w14:paraId="06014AAC" w14:textId="744065E4"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3</w:t>
            </w:r>
          </w:p>
        </w:tc>
        <w:tc>
          <w:tcPr>
            <w:tcW w:w="4410" w:type="dxa"/>
          </w:tcPr>
          <w:p w14:paraId="4476B307" w14:textId="5DCFBFE3"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thập phân sang nhị phân</w:t>
            </w:r>
          </w:p>
        </w:tc>
        <w:tc>
          <w:tcPr>
            <w:tcW w:w="2250" w:type="dxa"/>
          </w:tcPr>
          <w:p w14:paraId="18BEDEC6" w14:textId="7A04C8F2"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126664BA"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5FE554D0" w14:textId="77777777" w:rsidR="00967E8E" w:rsidRDefault="00967E8E" w:rsidP="00967E8E"/>
        </w:tc>
        <w:tc>
          <w:tcPr>
            <w:tcW w:w="810" w:type="dxa"/>
          </w:tcPr>
          <w:p w14:paraId="119B1D74" w14:textId="6591C15B"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4</w:t>
            </w:r>
          </w:p>
        </w:tc>
        <w:tc>
          <w:tcPr>
            <w:tcW w:w="4410" w:type="dxa"/>
          </w:tcPr>
          <w:p w14:paraId="7BF3A007" w14:textId="7A9A6ED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nhị phân sang thập phân</w:t>
            </w:r>
          </w:p>
        </w:tc>
        <w:tc>
          <w:tcPr>
            <w:tcW w:w="2250" w:type="dxa"/>
          </w:tcPr>
          <w:p w14:paraId="4C4F1F08" w14:textId="71703DEE"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57F25E66"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DD2E41A" w14:textId="77777777" w:rsidR="00967E8E" w:rsidRDefault="00967E8E" w:rsidP="00967E8E"/>
        </w:tc>
        <w:tc>
          <w:tcPr>
            <w:tcW w:w="810" w:type="dxa"/>
          </w:tcPr>
          <w:p w14:paraId="65EFEA3E" w14:textId="23B39EB2" w:rsidR="00967E8E" w:rsidRDefault="00967E8E" w:rsidP="00967E8E">
            <w:pPr>
              <w:cnfStyle w:val="000000000000" w:firstRow="0" w:lastRow="0" w:firstColumn="0" w:lastColumn="0" w:oddVBand="0" w:evenVBand="0" w:oddHBand="0" w:evenHBand="0" w:firstRowFirstColumn="0" w:firstRowLastColumn="0" w:lastRowFirstColumn="0" w:lastRowLastColumn="0"/>
            </w:pPr>
            <w:r>
              <w:t>5</w:t>
            </w:r>
          </w:p>
        </w:tc>
        <w:tc>
          <w:tcPr>
            <w:tcW w:w="4410" w:type="dxa"/>
          </w:tcPr>
          <w:p w14:paraId="5E857FF4" w14:textId="06C59BA0"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H</w:t>
            </w:r>
            <w:r w:rsidRPr="00C605AE">
              <w:t>àm chuyển đổi số QInt nhị phân sang thập lục phân</w:t>
            </w:r>
          </w:p>
        </w:tc>
        <w:tc>
          <w:tcPr>
            <w:tcW w:w="2250" w:type="dxa"/>
          </w:tcPr>
          <w:p w14:paraId="428A8A8F" w14:textId="100D833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33BB565"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44E5E269" w14:textId="77777777" w:rsidR="00967E8E" w:rsidRDefault="00967E8E" w:rsidP="00967E8E"/>
        </w:tc>
        <w:tc>
          <w:tcPr>
            <w:tcW w:w="810" w:type="dxa"/>
          </w:tcPr>
          <w:p w14:paraId="7C423C92" w14:textId="3CDBD5F3"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6</w:t>
            </w:r>
          </w:p>
        </w:tc>
        <w:tc>
          <w:tcPr>
            <w:tcW w:w="4410" w:type="dxa"/>
          </w:tcPr>
          <w:p w14:paraId="422BBDEC" w14:textId="3FFA314D"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C605AE">
              <w:t>Hàm chuyển đổi số QInt thập phân sang thập lục phân</w:t>
            </w:r>
          </w:p>
        </w:tc>
        <w:tc>
          <w:tcPr>
            <w:tcW w:w="2250" w:type="dxa"/>
          </w:tcPr>
          <w:p w14:paraId="2321D02B" w14:textId="5D0125A1"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6C6FCBA2"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1DBECF63" w14:textId="77777777" w:rsidR="00967E8E" w:rsidRDefault="00967E8E" w:rsidP="00967E8E"/>
        </w:tc>
        <w:tc>
          <w:tcPr>
            <w:tcW w:w="810" w:type="dxa"/>
          </w:tcPr>
          <w:p w14:paraId="60356118" w14:textId="58ABA976"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7</w:t>
            </w:r>
          </w:p>
        </w:tc>
        <w:tc>
          <w:tcPr>
            <w:tcW w:w="4410" w:type="dxa"/>
          </w:tcPr>
          <w:p w14:paraId="3C26CC2D" w14:textId="141AB8EF"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rsidRPr="00C605AE">
              <w:t xml:space="preserve">Các operator toán </w:t>
            </w:r>
            <w:proofErr w:type="gramStart"/>
            <w:r w:rsidRPr="00C605AE">
              <w:t>tử :</w:t>
            </w:r>
            <w:proofErr w:type="gramEnd"/>
            <w:r w:rsidRPr="00C605AE">
              <w:t xml:space="preserve"> “+”, “-” , “*”, “/”</w:t>
            </w:r>
          </w:p>
        </w:tc>
        <w:tc>
          <w:tcPr>
            <w:tcW w:w="2250" w:type="dxa"/>
          </w:tcPr>
          <w:p w14:paraId="3773B191" w14:textId="68E2B9D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46B7E9B"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0F28AFAA" w14:textId="283E3984" w:rsidR="00967E8E" w:rsidRPr="00967E8E" w:rsidRDefault="00967E8E" w:rsidP="00967E8E">
            <w:pPr>
              <w:rPr>
                <w:b/>
              </w:rPr>
            </w:pPr>
            <w:r w:rsidRPr="00967E8E">
              <w:rPr>
                <w:b/>
              </w:rPr>
              <w:t>Số thực</w:t>
            </w:r>
          </w:p>
        </w:tc>
        <w:tc>
          <w:tcPr>
            <w:tcW w:w="810" w:type="dxa"/>
          </w:tcPr>
          <w:p w14:paraId="34EC5756" w14:textId="7777777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p>
        </w:tc>
        <w:tc>
          <w:tcPr>
            <w:tcW w:w="4410" w:type="dxa"/>
          </w:tcPr>
          <w:p w14:paraId="26E7D5BD" w14:textId="7ADABF5D"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p>
        </w:tc>
        <w:tc>
          <w:tcPr>
            <w:tcW w:w="2250" w:type="dxa"/>
          </w:tcPr>
          <w:p w14:paraId="26FF8A5B" w14:textId="77777777" w:rsidR="00967E8E" w:rsidRDefault="00967E8E" w:rsidP="00967E8E">
            <w:pPr>
              <w:cnfStyle w:val="000000000000" w:firstRow="0" w:lastRow="0" w:firstColumn="0" w:lastColumn="0" w:oddVBand="0" w:evenVBand="0" w:oddHBand="0" w:evenHBand="0" w:firstRowFirstColumn="0" w:firstRowLastColumn="0" w:lastRowFirstColumn="0" w:lastRowLastColumn="0"/>
            </w:pPr>
          </w:p>
        </w:tc>
      </w:tr>
      <w:tr w:rsidR="00967E8E" w14:paraId="4C824D24"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5036979A" w14:textId="77777777" w:rsidR="00967E8E" w:rsidRDefault="00967E8E" w:rsidP="00967E8E"/>
        </w:tc>
        <w:tc>
          <w:tcPr>
            <w:tcW w:w="810" w:type="dxa"/>
          </w:tcPr>
          <w:p w14:paraId="34605C0C" w14:textId="4C90FA12" w:rsidR="00967E8E" w:rsidRDefault="00967E8E" w:rsidP="00967E8E">
            <w:pPr>
              <w:cnfStyle w:val="000000000000" w:firstRow="0" w:lastRow="0" w:firstColumn="0" w:lastColumn="0" w:oddVBand="0" w:evenVBand="0" w:oddHBand="0" w:evenHBand="0" w:firstRowFirstColumn="0" w:firstRowLastColumn="0" w:lastRowFirstColumn="0" w:lastRowLastColumn="0"/>
            </w:pPr>
            <w:r>
              <w:t>1</w:t>
            </w:r>
          </w:p>
        </w:tc>
        <w:tc>
          <w:tcPr>
            <w:tcW w:w="4410" w:type="dxa"/>
          </w:tcPr>
          <w:p w14:paraId="5962E076" w14:textId="69DF3E27" w:rsidR="00967E8E" w:rsidRPr="00C605AE" w:rsidRDefault="00967E8E" w:rsidP="00967E8E">
            <w:pPr>
              <w:cnfStyle w:val="000000000000" w:firstRow="0" w:lastRow="0" w:firstColumn="0" w:lastColumn="0" w:oddVBand="0" w:evenVBand="0" w:oddHBand="0" w:evenHBand="0" w:firstRowFirstColumn="0" w:firstRowLastColumn="0" w:lastRowFirstColumn="0" w:lastRowLastColumn="0"/>
            </w:pPr>
            <w:r>
              <w:t>Hàm nhập</w:t>
            </w:r>
          </w:p>
        </w:tc>
        <w:tc>
          <w:tcPr>
            <w:tcW w:w="2250" w:type="dxa"/>
          </w:tcPr>
          <w:p w14:paraId="4149EFD3" w14:textId="1BF3B65C"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1A22EC14"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CA6DCAC" w14:textId="77777777" w:rsidR="00967E8E" w:rsidRDefault="00967E8E" w:rsidP="00967E8E"/>
        </w:tc>
        <w:tc>
          <w:tcPr>
            <w:tcW w:w="810" w:type="dxa"/>
          </w:tcPr>
          <w:p w14:paraId="0484F5DB" w14:textId="70D65516" w:rsidR="00967E8E" w:rsidRDefault="00967E8E" w:rsidP="00967E8E">
            <w:pPr>
              <w:cnfStyle w:val="000000000000" w:firstRow="0" w:lastRow="0" w:firstColumn="0" w:lastColumn="0" w:oddVBand="0" w:evenVBand="0" w:oddHBand="0" w:evenHBand="0" w:firstRowFirstColumn="0" w:firstRowLastColumn="0" w:lastRowFirstColumn="0" w:lastRowLastColumn="0"/>
            </w:pPr>
            <w:r>
              <w:t>2</w:t>
            </w:r>
          </w:p>
        </w:tc>
        <w:tc>
          <w:tcPr>
            <w:tcW w:w="4410" w:type="dxa"/>
          </w:tcPr>
          <w:p w14:paraId="686C9277" w14:textId="6FB81831" w:rsidR="00967E8E" w:rsidRDefault="00967E8E" w:rsidP="00967E8E">
            <w:pPr>
              <w:cnfStyle w:val="000000000000" w:firstRow="0" w:lastRow="0" w:firstColumn="0" w:lastColumn="0" w:oddVBand="0" w:evenVBand="0" w:oddHBand="0" w:evenHBand="0" w:firstRowFirstColumn="0" w:firstRowLastColumn="0" w:lastRowFirstColumn="0" w:lastRowLastColumn="0"/>
            </w:pPr>
            <w:r>
              <w:t>Hàm xuất</w:t>
            </w:r>
          </w:p>
        </w:tc>
        <w:tc>
          <w:tcPr>
            <w:tcW w:w="2250" w:type="dxa"/>
          </w:tcPr>
          <w:p w14:paraId="283BD339" w14:textId="610373B5"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0A3AD71"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A0DB0BD" w14:textId="77777777" w:rsidR="00967E8E" w:rsidRDefault="00967E8E" w:rsidP="00967E8E"/>
        </w:tc>
        <w:tc>
          <w:tcPr>
            <w:tcW w:w="810" w:type="dxa"/>
          </w:tcPr>
          <w:p w14:paraId="3EE53E8F" w14:textId="698B10F2"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3</w:t>
            </w:r>
          </w:p>
        </w:tc>
        <w:tc>
          <w:tcPr>
            <w:tcW w:w="4410" w:type="dxa"/>
          </w:tcPr>
          <w:p w14:paraId="3A4207E5" w14:textId="7BD89551" w:rsidR="00967E8E" w:rsidRDefault="00967E8E" w:rsidP="00967E8E">
            <w:pPr>
              <w:cnfStyle w:val="000000000000" w:firstRow="0" w:lastRow="0" w:firstColumn="0" w:lastColumn="0" w:oddVBand="0" w:evenVBand="0" w:oddHBand="0" w:evenHBand="0" w:firstRowFirstColumn="0" w:firstRowLastColumn="0" w:lastRowFirstColumn="0" w:lastRowLastColumn="0"/>
            </w:pPr>
            <w:r w:rsidRPr="00E5445E">
              <w:t>Hàm chuyển đổi số Qfloat nhị phân sang thập phân</w:t>
            </w:r>
          </w:p>
        </w:tc>
        <w:tc>
          <w:tcPr>
            <w:tcW w:w="2250" w:type="dxa"/>
          </w:tcPr>
          <w:p w14:paraId="1235AFBD" w14:textId="5C7AC90F"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47FF09B2"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3B521A7E" w14:textId="77777777" w:rsidR="00967E8E" w:rsidRDefault="00967E8E" w:rsidP="00967E8E"/>
        </w:tc>
        <w:tc>
          <w:tcPr>
            <w:tcW w:w="810" w:type="dxa"/>
          </w:tcPr>
          <w:p w14:paraId="705F8AE1" w14:textId="1715F9BF"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4</w:t>
            </w:r>
          </w:p>
        </w:tc>
        <w:tc>
          <w:tcPr>
            <w:tcW w:w="4410" w:type="dxa"/>
          </w:tcPr>
          <w:p w14:paraId="57CF1ABB" w14:textId="7B9DD0C8"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rsidRPr="00E5445E">
              <w:t>Hàm chuyển đổi số Qfloat thập phân sang nhị phân</w:t>
            </w:r>
          </w:p>
        </w:tc>
        <w:tc>
          <w:tcPr>
            <w:tcW w:w="2250" w:type="dxa"/>
          </w:tcPr>
          <w:p w14:paraId="3F41524C" w14:textId="6D802A46"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r w:rsidR="00967E8E" w14:paraId="301D9B75" w14:textId="77777777" w:rsidTr="00967E8E">
        <w:tc>
          <w:tcPr>
            <w:cnfStyle w:val="001000000000" w:firstRow="0" w:lastRow="0" w:firstColumn="1" w:lastColumn="0" w:oddVBand="0" w:evenVBand="0" w:oddHBand="0" w:evenHBand="0" w:firstRowFirstColumn="0" w:firstRowLastColumn="0" w:lastRowFirstColumn="0" w:lastRowLastColumn="0"/>
            <w:tcW w:w="1350" w:type="dxa"/>
          </w:tcPr>
          <w:p w14:paraId="67267142" w14:textId="77777777" w:rsidR="00967E8E" w:rsidRDefault="00967E8E" w:rsidP="00967E8E"/>
        </w:tc>
        <w:tc>
          <w:tcPr>
            <w:tcW w:w="810" w:type="dxa"/>
          </w:tcPr>
          <w:p w14:paraId="22785879" w14:textId="411AC218"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t>5</w:t>
            </w:r>
          </w:p>
        </w:tc>
        <w:tc>
          <w:tcPr>
            <w:tcW w:w="4410" w:type="dxa"/>
          </w:tcPr>
          <w:p w14:paraId="48D3CC8A" w14:textId="1C5FCE41" w:rsidR="00967E8E" w:rsidRPr="00E5445E" w:rsidRDefault="00967E8E" w:rsidP="00967E8E">
            <w:pPr>
              <w:cnfStyle w:val="000000000000" w:firstRow="0" w:lastRow="0" w:firstColumn="0" w:lastColumn="0" w:oddVBand="0" w:evenVBand="0" w:oddHBand="0" w:evenHBand="0" w:firstRowFirstColumn="0" w:firstRowLastColumn="0" w:lastRowFirstColumn="0" w:lastRowLastColumn="0"/>
            </w:pPr>
            <w:r w:rsidRPr="00E5445E">
              <w:t>Các operator tính toán: “+”, “-</w:t>
            </w:r>
            <w:proofErr w:type="gramStart"/>
            <w:r w:rsidRPr="00E5445E">
              <w:t>” ,</w:t>
            </w:r>
            <w:proofErr w:type="gramEnd"/>
            <w:r w:rsidRPr="00E5445E">
              <w:t xml:space="preserve"> “*”, “/”</w:t>
            </w:r>
          </w:p>
        </w:tc>
        <w:tc>
          <w:tcPr>
            <w:tcW w:w="2250" w:type="dxa"/>
          </w:tcPr>
          <w:p w14:paraId="005AA2A1" w14:textId="4DD11CCE" w:rsidR="00967E8E" w:rsidRDefault="00967E8E" w:rsidP="00967E8E">
            <w:pPr>
              <w:cnfStyle w:val="000000000000" w:firstRow="0" w:lastRow="0" w:firstColumn="0" w:lastColumn="0" w:oddVBand="0" w:evenVBand="0" w:oddHBand="0" w:evenHBand="0" w:firstRowFirstColumn="0" w:firstRowLastColumn="0" w:lastRowFirstColumn="0" w:lastRowLastColumn="0"/>
            </w:pPr>
            <w:r>
              <w:t>100%</w:t>
            </w:r>
          </w:p>
        </w:tc>
      </w:tr>
    </w:tbl>
    <w:p w14:paraId="648DD89D" w14:textId="6A4AF17C" w:rsidR="00FA2EC1" w:rsidRDefault="00FA2EC1" w:rsidP="00FA2EC1"/>
    <w:p w14:paraId="581F1C67" w14:textId="77278B63" w:rsidR="00967E8E" w:rsidRDefault="00967E8E" w:rsidP="00967E8E">
      <w:pPr>
        <w:pStyle w:val="mc2"/>
      </w:pPr>
      <w:r>
        <w:t>PHẠM VI BIỂU DIỄN</w:t>
      </w:r>
    </w:p>
    <w:p w14:paraId="431B4475" w14:textId="257A8075" w:rsidR="00967E8E" w:rsidRDefault="00967E8E" w:rsidP="00967E8E">
      <w:pPr>
        <w:pStyle w:val="mc3"/>
      </w:pPr>
      <w:r>
        <w:t>KIỂU QINT</w:t>
      </w:r>
    </w:p>
    <w:p w14:paraId="679EBD2D" w14:textId="72BC19E0" w:rsidR="00967E8E" w:rsidRDefault="00967E8E" w:rsidP="00967E8E">
      <w:pPr>
        <w:pStyle w:val="mc3"/>
      </w:pPr>
      <w:r>
        <w:t>KIỂU QFLOAT</w:t>
      </w:r>
    </w:p>
    <w:p w14:paraId="3539AA06" w14:textId="44232DC0" w:rsidR="00967E8E" w:rsidRDefault="00967E8E" w:rsidP="00967E8E">
      <w:r>
        <w:t xml:space="preserve">QFloat có </w:t>
      </w:r>
      <w:r w:rsidR="001C7486">
        <w:t>3</w:t>
      </w:r>
      <w:r>
        <w:t xml:space="preserve"> dạng: </w:t>
      </w:r>
    </w:p>
    <w:p w14:paraId="4688DF93" w14:textId="142A9D9F" w:rsidR="00967E8E" w:rsidRDefault="00967E8E" w:rsidP="00967E8E">
      <w:pPr>
        <w:pStyle w:val="ListParagraph"/>
        <w:numPr>
          <w:ilvl w:val="0"/>
          <w:numId w:val="15"/>
        </w:numPr>
      </w:pPr>
      <w:r>
        <w:t xml:space="preserve">Số chuẩn: </w:t>
      </w:r>
      <m:oMath>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2</m:t>
                </m:r>
              </m:e>
              <m:sup>
                <m:r>
                  <w:rPr>
                    <w:rFonts w:ascii="Cambria Math" w:hAnsi="Cambria Math"/>
                  </w:rPr>
                  <m:t>14</m:t>
                </m:r>
              </m:sup>
            </m:sSup>
            <m:r>
              <w:rPr>
                <w:rFonts w:ascii="Cambria Math" w:hAnsi="Cambria Math"/>
              </w:rPr>
              <m:t>-1</m:t>
            </m:r>
          </m:sup>
        </m:sSup>
        <m:r>
          <w:rPr>
            <w:rFonts w:ascii="Cambria Math" w:hAnsi="Cambria Math"/>
          </w:rPr>
          <m:t>]</m:t>
        </m:r>
      </m:oMath>
    </w:p>
    <w:p w14:paraId="0E83025D" w14:textId="149EF237" w:rsidR="0004274F" w:rsidRPr="001C7486" w:rsidRDefault="0004274F" w:rsidP="00A41776">
      <w:pPr>
        <w:pStyle w:val="ListParagraph"/>
        <w:numPr>
          <w:ilvl w:val="0"/>
          <w:numId w:val="15"/>
        </w:numPr>
      </w:pPr>
      <w:r>
        <w:t xml:space="preserve">Số dạng không chuẩn: </w:t>
      </w:r>
      <m:oMath>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14</m:t>
                </m:r>
              </m:sup>
            </m:sSup>
            <m:r>
              <w:rPr>
                <w:rFonts w:ascii="Cambria Math" w:hAnsi="Cambria Math"/>
              </w:rPr>
              <m:t>+</m:t>
            </m:r>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-112</m:t>
                </m:r>
              </m:sup>
            </m:sSup>
          </m:e>
        </m:d>
        <m:r>
          <w:rPr>
            <w:rFonts w:ascii="Cambria Math" w:hAnsi="Cambria Math"/>
          </w:rPr>
          <m:t>*</m:t>
        </m:r>
        <m:sSup>
          <m:sSupPr>
            <m:ctrlPr>
              <w:rPr>
                <w:rFonts w:ascii="Cambria Math" w:hAnsi="Cambria Math"/>
                <w:i/>
              </w:rPr>
            </m:ctrlPr>
          </m:sSupPr>
          <m:e>
            <m:r>
              <w:rPr>
                <w:rFonts w:ascii="Cambria Math" w:hAnsi="Cambria Math"/>
              </w:rPr>
              <m:t>2</m:t>
            </m:r>
          </m:e>
          <m:sup>
            <m:sSup>
              <m:sSupPr>
                <m:ctrlPr>
                  <w:rPr>
                    <w:rFonts w:ascii="Cambria Math" w:hAnsi="Cambria Math"/>
                    <w:i/>
                  </w:rPr>
                </m:ctrlPr>
              </m:sSupPr>
              <m:e>
                <m:r>
                  <w:rPr>
                    <w:rFonts w:ascii="Cambria Math" w:hAnsi="Cambria Math"/>
                  </w:rPr>
                  <m:t>-</m:t>
                </m:r>
                <m:r>
                  <w:rPr>
                    <w:rFonts w:ascii="Cambria Math" w:hAnsi="Cambria Math"/>
                  </w:rPr>
                  <m:t>2</m:t>
                </m:r>
              </m:e>
              <m:sup>
                <m:r>
                  <w:rPr>
                    <w:rFonts w:ascii="Cambria Math" w:hAnsi="Cambria Math"/>
                  </w:rPr>
                  <m:t>14</m:t>
                </m:r>
              </m:sup>
            </m:sSup>
            <m:r>
              <w:rPr>
                <w:rFonts w:ascii="Cambria Math" w:hAnsi="Cambria Math"/>
              </w:rPr>
              <m:t>+</m:t>
            </m:r>
            <m:r>
              <w:rPr>
                <w:rFonts w:ascii="Cambria Math" w:hAnsi="Cambria Math"/>
              </w:rPr>
              <m:t>1</m:t>
            </m:r>
          </m:sup>
        </m:sSup>
        <m:r>
          <w:rPr>
            <w:rFonts w:ascii="Cambria Math" w:hAnsi="Cambria Math"/>
          </w:rPr>
          <m:t>]</m:t>
        </m:r>
      </m:oMath>
    </w:p>
    <w:p w14:paraId="30BED982" w14:textId="11048CBE" w:rsidR="001C7486" w:rsidRDefault="001C7486" w:rsidP="00A41776">
      <w:pPr>
        <w:pStyle w:val="ListParagraph"/>
        <w:numPr>
          <w:ilvl w:val="0"/>
          <w:numId w:val="15"/>
        </w:numPr>
      </w:pPr>
      <w:r>
        <w:t>Số 0.</w:t>
      </w:r>
    </w:p>
    <w:p w14:paraId="76980280" w14:textId="12E27DEF" w:rsidR="002B0565" w:rsidRPr="00967E8E" w:rsidRDefault="002B0565" w:rsidP="002B0565">
      <w:pPr>
        <w:pStyle w:val="mc3"/>
      </w:pPr>
      <w:r>
        <w:t>KẾT QUẢ CÁC TESTCASE</w:t>
      </w:r>
    </w:p>
    <w:p w14:paraId="0EBF56A7" w14:textId="07FAAEF5" w:rsidR="00FA2EC1" w:rsidRDefault="00FA2EC1" w:rsidP="00FA2EC1">
      <w:pPr>
        <w:pStyle w:val="mc1"/>
      </w:pPr>
      <w:r>
        <w:t>TÀI LIỆU THAM KHẢO</w:t>
      </w:r>
    </w:p>
    <w:p w14:paraId="3716A5F3" w14:textId="374FD969" w:rsidR="002B0565" w:rsidRDefault="002B0565" w:rsidP="002B0565">
      <w:hyperlink r:id="rId11" w:history="1">
        <w:r w:rsidRPr="008608E0">
          <w:rPr>
            <w:rStyle w:val="Hyperlink"/>
          </w:rPr>
          <w:t>https://vi.wikipedia.org/wiki/Bi%E1%BB%83u_di%E1%BB%85n_s%E1%BB%91_%C3%A2m</w:t>
        </w:r>
      </w:hyperlink>
      <w:r>
        <w:t>, truy cập ngày 30/03/2018</w:t>
      </w:r>
    </w:p>
    <w:p w14:paraId="0D545256" w14:textId="77777777" w:rsidR="002B0565" w:rsidRPr="002B0565" w:rsidRDefault="002B0565" w:rsidP="002B0565">
      <w:bookmarkStart w:id="55" w:name="_GoBack"/>
      <w:bookmarkEnd w:id="55"/>
    </w:p>
    <w:sectPr w:rsidR="002B0565" w:rsidRPr="002B0565">
      <w:headerReference w:type="default" r:id="rId12"/>
      <w:footerReference w:type="default" r:id="rId13"/>
      <w:footerReference w:type="first" r:id="rId14"/>
      <w:pgSz w:w="11907" w:h="16839"/>
      <w:pgMar w:top="1836" w:right="1751" w:bottom="1440"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DBF4D" w14:textId="77777777" w:rsidR="00EF473E" w:rsidRDefault="00EF473E">
      <w:pPr>
        <w:spacing w:before="0" w:after="0" w:line="240" w:lineRule="auto"/>
      </w:pPr>
      <w:r>
        <w:separator/>
      </w:r>
    </w:p>
  </w:endnote>
  <w:endnote w:type="continuationSeparator" w:id="0">
    <w:p w14:paraId="59BE9F7B" w14:textId="77777777" w:rsidR="00EF473E" w:rsidRDefault="00EF47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62A84" w14:textId="77777777" w:rsidR="00FA2EC1" w:rsidRDefault="00FA2EC1">
    <w:pPr>
      <w:pStyle w:val="chntrang"/>
    </w:pPr>
    <w:r>
      <w:rPr>
        <w:lang w:val="vi-VN"/>
      </w:rPr>
      <w:t xml:space="preserve">Trang </w:t>
    </w:r>
    <w:r>
      <w:fldChar w:fldCharType="begin"/>
    </w:r>
    <w:r>
      <w:instrText>PAGE  \* Arabic  \* MERGEFORMAT</w:instrText>
    </w:r>
    <w:r>
      <w:fldChar w:fldCharType="separate"/>
    </w:r>
    <w:r w:rsidRPr="00C979F4">
      <w:rPr>
        <w:noProof/>
        <w:lang w:val="vi-VN"/>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ED634" w14:textId="4262468D" w:rsidR="00FA2EC1" w:rsidRDefault="00FA2EC1">
    <w:pPr>
      <w:pStyle w:val="Footer"/>
      <w:jc w:val="right"/>
    </w:pPr>
  </w:p>
  <w:p w14:paraId="3C731651" w14:textId="77777777" w:rsidR="00FA2EC1" w:rsidRDefault="00FA2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E5C3F" w14:textId="77777777" w:rsidR="00EF473E" w:rsidRDefault="00EF473E">
      <w:pPr>
        <w:spacing w:before="0" w:after="0" w:line="240" w:lineRule="auto"/>
      </w:pPr>
      <w:r>
        <w:separator/>
      </w:r>
    </w:p>
  </w:footnote>
  <w:footnote w:type="continuationSeparator" w:id="0">
    <w:p w14:paraId="2F82B984" w14:textId="77777777" w:rsidR="00EF473E" w:rsidRDefault="00EF473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9AE12" w14:textId="535B0637" w:rsidR="00FA2EC1" w:rsidRDefault="00FA2EC1">
    <w:pPr>
      <w:pStyle w:val="Header"/>
    </w:pPr>
    <w:r>
      <w:t>Nhóm Big-O</w:t>
    </w:r>
    <w:r>
      <w:tab/>
    </w:r>
    <w:r>
      <w:tab/>
      <w:t>Kiến trúc máy tính và hợp ngữ</w:t>
    </w:r>
  </w:p>
  <w:p w14:paraId="660A5D92" w14:textId="62E2863E" w:rsidR="00FA2EC1" w:rsidRDefault="00FA2EC1">
    <w:pPr>
      <w:pStyle w:val="Header"/>
    </w:pPr>
    <w:r>
      <w:t>Đồ án 1</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Duudong"/>
      <w:lvlText w:val="−"/>
      <w:lvlJc w:val="left"/>
      <w:pPr>
        <w:ind w:left="720" w:hanging="360"/>
      </w:pPr>
      <w:rPr>
        <w:rFonts w:ascii="Century Gothic" w:hAnsi="Century Gothic" w:hint="default"/>
        <w:color w:val="0D0D0D" w:themeColor="text1" w:themeTint="F2"/>
      </w:rPr>
    </w:lvl>
  </w:abstractNum>
  <w:abstractNum w:abstractNumId="2" w15:restartNumberingAfterBreak="0">
    <w:nsid w:val="03307A2F"/>
    <w:multiLevelType w:val="hybridMultilevel"/>
    <w:tmpl w:val="C78CF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34E47"/>
    <w:multiLevelType w:val="hybridMultilevel"/>
    <w:tmpl w:val="91060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569C8"/>
    <w:multiLevelType w:val="hybridMultilevel"/>
    <w:tmpl w:val="95B6E4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EB2A74"/>
    <w:multiLevelType w:val="hybridMultilevel"/>
    <w:tmpl w:val="AC0A9E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D1997"/>
    <w:multiLevelType w:val="hybridMultilevel"/>
    <w:tmpl w:val="E6BEB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3416B"/>
    <w:multiLevelType w:val="hybridMultilevel"/>
    <w:tmpl w:val="04F21314"/>
    <w:lvl w:ilvl="0" w:tplc="195EB3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E4078"/>
    <w:multiLevelType w:val="hybridMultilevel"/>
    <w:tmpl w:val="E0A26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AE2469"/>
    <w:multiLevelType w:val="hybridMultilevel"/>
    <w:tmpl w:val="115C6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683"/>
    <w:multiLevelType w:val="hybridMultilevel"/>
    <w:tmpl w:val="F37E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4"/>
  </w:num>
  <w:num w:numId="8">
    <w:abstractNumId w:val="9"/>
  </w:num>
  <w:num w:numId="9">
    <w:abstractNumId w:val="8"/>
  </w:num>
  <w:num w:numId="10">
    <w:abstractNumId w:val="3"/>
  </w:num>
  <w:num w:numId="11">
    <w:abstractNumId w:val="2"/>
  </w:num>
  <w:num w:numId="12">
    <w:abstractNumId w:val="10"/>
  </w:num>
  <w:num w:numId="13">
    <w:abstractNumId w:val="6"/>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A2"/>
    <w:rsid w:val="00032A16"/>
    <w:rsid w:val="0004274F"/>
    <w:rsid w:val="000E3458"/>
    <w:rsid w:val="000F0B65"/>
    <w:rsid w:val="000F572D"/>
    <w:rsid w:val="000F5ADA"/>
    <w:rsid w:val="00101D84"/>
    <w:rsid w:val="001413E9"/>
    <w:rsid w:val="00152EF0"/>
    <w:rsid w:val="00190BC8"/>
    <w:rsid w:val="001A2D39"/>
    <w:rsid w:val="001B10DF"/>
    <w:rsid w:val="001C7486"/>
    <w:rsid w:val="001E0273"/>
    <w:rsid w:val="001E13B9"/>
    <w:rsid w:val="001F4FCE"/>
    <w:rsid w:val="0020276F"/>
    <w:rsid w:val="0020348B"/>
    <w:rsid w:val="002448A8"/>
    <w:rsid w:val="00272112"/>
    <w:rsid w:val="002943F9"/>
    <w:rsid w:val="002A272C"/>
    <w:rsid w:val="002B0565"/>
    <w:rsid w:val="002D5ECC"/>
    <w:rsid w:val="002E1862"/>
    <w:rsid w:val="00352407"/>
    <w:rsid w:val="00397501"/>
    <w:rsid w:val="003C1B2B"/>
    <w:rsid w:val="003D1B50"/>
    <w:rsid w:val="00432054"/>
    <w:rsid w:val="00460478"/>
    <w:rsid w:val="004B5FB2"/>
    <w:rsid w:val="004C40B5"/>
    <w:rsid w:val="004C4BFD"/>
    <w:rsid w:val="004D052E"/>
    <w:rsid w:val="004D7296"/>
    <w:rsid w:val="004E106A"/>
    <w:rsid w:val="004E4853"/>
    <w:rsid w:val="00505FCA"/>
    <w:rsid w:val="00531153"/>
    <w:rsid w:val="00534A93"/>
    <w:rsid w:val="005671A3"/>
    <w:rsid w:val="005E0B4F"/>
    <w:rsid w:val="006A60A3"/>
    <w:rsid w:val="006B0B58"/>
    <w:rsid w:val="006B3CB3"/>
    <w:rsid w:val="006C718F"/>
    <w:rsid w:val="006D529E"/>
    <w:rsid w:val="006D5DA0"/>
    <w:rsid w:val="006E68EA"/>
    <w:rsid w:val="007157B1"/>
    <w:rsid w:val="00733426"/>
    <w:rsid w:val="00742569"/>
    <w:rsid w:val="007559BE"/>
    <w:rsid w:val="00756DB7"/>
    <w:rsid w:val="00774AA6"/>
    <w:rsid w:val="007835A2"/>
    <w:rsid w:val="00787CD6"/>
    <w:rsid w:val="007A2CFC"/>
    <w:rsid w:val="00803EFF"/>
    <w:rsid w:val="008466D8"/>
    <w:rsid w:val="00861476"/>
    <w:rsid w:val="008856FB"/>
    <w:rsid w:val="008B7ED6"/>
    <w:rsid w:val="008E4CC3"/>
    <w:rsid w:val="008E64AF"/>
    <w:rsid w:val="00900044"/>
    <w:rsid w:val="00930EA4"/>
    <w:rsid w:val="0093318F"/>
    <w:rsid w:val="00967E8E"/>
    <w:rsid w:val="00980E2D"/>
    <w:rsid w:val="009B5AFE"/>
    <w:rsid w:val="009D0B6C"/>
    <w:rsid w:val="009E3B6A"/>
    <w:rsid w:val="009E455D"/>
    <w:rsid w:val="00A1104A"/>
    <w:rsid w:val="00A25A84"/>
    <w:rsid w:val="00A4054E"/>
    <w:rsid w:val="00A41776"/>
    <w:rsid w:val="00A87790"/>
    <w:rsid w:val="00A95E3F"/>
    <w:rsid w:val="00AB4622"/>
    <w:rsid w:val="00AC14CB"/>
    <w:rsid w:val="00AE0787"/>
    <w:rsid w:val="00AE6C9B"/>
    <w:rsid w:val="00AF6B9A"/>
    <w:rsid w:val="00B977A1"/>
    <w:rsid w:val="00BA0DF8"/>
    <w:rsid w:val="00BA4202"/>
    <w:rsid w:val="00BE0815"/>
    <w:rsid w:val="00BF06EA"/>
    <w:rsid w:val="00C25DB9"/>
    <w:rsid w:val="00C52884"/>
    <w:rsid w:val="00C57423"/>
    <w:rsid w:val="00C604AF"/>
    <w:rsid w:val="00C605AE"/>
    <w:rsid w:val="00C90ECD"/>
    <w:rsid w:val="00C979F4"/>
    <w:rsid w:val="00CF4ED7"/>
    <w:rsid w:val="00D22A64"/>
    <w:rsid w:val="00D3580E"/>
    <w:rsid w:val="00D41D0A"/>
    <w:rsid w:val="00D562BE"/>
    <w:rsid w:val="00D626D1"/>
    <w:rsid w:val="00D85BDF"/>
    <w:rsid w:val="00D92C11"/>
    <w:rsid w:val="00DA7FBB"/>
    <w:rsid w:val="00DC702C"/>
    <w:rsid w:val="00DE20AF"/>
    <w:rsid w:val="00E06FA6"/>
    <w:rsid w:val="00E32293"/>
    <w:rsid w:val="00E42D2B"/>
    <w:rsid w:val="00E47048"/>
    <w:rsid w:val="00E5445E"/>
    <w:rsid w:val="00E74476"/>
    <w:rsid w:val="00E84401"/>
    <w:rsid w:val="00EC3BE9"/>
    <w:rsid w:val="00ED72B4"/>
    <w:rsid w:val="00EF473E"/>
    <w:rsid w:val="00F04E78"/>
    <w:rsid w:val="00F23EFC"/>
    <w:rsid w:val="00FA2EC1"/>
    <w:rsid w:val="00FC6D83"/>
    <w:rsid w:val="00FD2744"/>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6CAC00"/>
  <w15:docId w15:val="{08FD6769-C796-4ADF-BD79-6DA21ECE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n-US" w:eastAsia="en-US" w:bidi="th-TH"/>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744"/>
    <w:rPr>
      <w:sz w:val="24"/>
    </w:rPr>
  </w:style>
  <w:style w:type="paragraph" w:styleId="Heading1">
    <w:name w:val="heading 1"/>
    <w:basedOn w:val="Normal"/>
    <w:next w:val="Normal"/>
    <w:link w:val="Heading1Char"/>
    <w:qFormat/>
    <w:rsid w:val="00D562BE"/>
    <w:pPr>
      <w:keepNext/>
      <w:keepLines/>
      <w:spacing w:before="240" w:after="0"/>
      <w:outlineLvl w:val="0"/>
    </w:pPr>
    <w:rPr>
      <w:rFonts w:asciiTheme="majorHAnsi" w:eastAsiaTheme="majorEastAsia" w:hAnsiTheme="majorHAnsi" w:cs="Angsana New"/>
      <w:color w:val="007789"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1">
    <w:name w:val="đề mục 1"/>
    <w:basedOn w:val="Normal"/>
    <w:next w:val="Normal"/>
    <w:link w:val="Ktmc1"/>
    <w:uiPriority w:val="1"/>
    <w:qFormat/>
    <w:rsid w:val="00C52884"/>
    <w:pPr>
      <w:keepNext/>
      <w:keepLines/>
      <w:spacing w:before="600" w:after="60"/>
      <w:outlineLvl w:val="0"/>
    </w:pPr>
    <w:rPr>
      <w:rFonts w:asciiTheme="majorHAnsi" w:eastAsiaTheme="majorEastAsia" w:hAnsiTheme="majorHAnsi" w:cstheme="majorBidi"/>
      <w:color w:val="00A0B8" w:themeColor="accent1"/>
      <w:sz w:val="36"/>
    </w:rPr>
  </w:style>
  <w:style w:type="paragraph" w:customStyle="1" w:styleId="mc2">
    <w:name w:val="đề mục 2"/>
    <w:basedOn w:val="Normal"/>
    <w:next w:val="Normal"/>
    <w:link w:val="Ktmc2"/>
    <w:uiPriority w:val="1"/>
    <w:unhideWhenUsed/>
    <w:qFormat/>
    <w:rsid w:val="00C52884"/>
    <w:pPr>
      <w:keepNext/>
      <w:keepLines/>
      <w:spacing w:before="240" w:after="0"/>
      <w:outlineLvl w:val="1"/>
    </w:pPr>
    <w:rPr>
      <w:rFonts w:asciiTheme="majorHAnsi" w:eastAsiaTheme="majorEastAsia" w:hAnsiTheme="majorHAnsi" w:cstheme="majorBidi"/>
      <w:caps/>
      <w:color w:val="00A0B8" w:themeColor="accent1"/>
      <w:sz w:val="32"/>
    </w:rPr>
  </w:style>
  <w:style w:type="paragraph" w:customStyle="1" w:styleId="mc3">
    <w:name w:val="đề mục 3"/>
    <w:basedOn w:val="Normal"/>
    <w:next w:val="Normal"/>
    <w:link w:val="Ktmc3"/>
    <w:uiPriority w:val="1"/>
    <w:unhideWhenUsed/>
    <w:qFormat/>
    <w:rsid w:val="00101D84"/>
    <w:pPr>
      <w:keepNext/>
      <w:keepLines/>
      <w:spacing w:before="200" w:after="0"/>
      <w:outlineLvl w:val="2"/>
    </w:pPr>
    <w:rPr>
      <w:rFonts w:asciiTheme="majorHAnsi" w:eastAsiaTheme="majorEastAsia" w:hAnsiTheme="majorHAnsi" w:cstheme="majorBidi"/>
      <w:color w:val="00A0B8" w:themeColor="accent1"/>
      <w:sz w:val="28"/>
    </w:rPr>
  </w:style>
  <w:style w:type="paragraph" w:customStyle="1" w:styleId="mc4">
    <w:name w:val="đề mục 4"/>
    <w:basedOn w:val="Normal"/>
    <w:next w:val="Normal"/>
    <w:link w:val="Ktmc4"/>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customStyle="1" w:styleId="mc5">
    <w:name w:val="đề mục 5"/>
    <w:basedOn w:val="Normal"/>
    <w:next w:val="Normal"/>
    <w:link w:val="Ktmc5"/>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customStyle="1" w:styleId="mc6">
    <w:name w:val="đề mục 6"/>
    <w:basedOn w:val="Normal"/>
    <w:next w:val="Normal"/>
    <w:link w:val="Ktmc6"/>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table" w:customStyle="1" w:styleId="TnnSang">
    <w:name w:val="Tô nền Sá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hngtinlinh">
    <w:name w:val="thông tin liên hệ"/>
    <w:basedOn w:val="Normal"/>
    <w:uiPriority w:val="99"/>
    <w:qFormat/>
    <w:pPr>
      <w:spacing w:before="0" w:after="0"/>
      <w:jc w:val="center"/>
    </w:pPr>
  </w:style>
  <w:style w:type="character" w:customStyle="1" w:styleId="Ktmc1">
    <w:name w:val="Ký tự Đề mục 1"/>
    <w:basedOn w:val="DefaultParagraphFont"/>
    <w:link w:val="mc1"/>
    <w:uiPriority w:val="1"/>
    <w:rsid w:val="00C52884"/>
    <w:rPr>
      <w:rFonts w:asciiTheme="majorHAnsi" w:eastAsiaTheme="majorEastAsia" w:hAnsiTheme="majorHAnsi" w:cstheme="majorBidi"/>
      <w:color w:val="00A0B8" w:themeColor="accent1"/>
      <w:sz w:val="36"/>
    </w:rPr>
  </w:style>
  <w:style w:type="character" w:customStyle="1" w:styleId="Ktmc2">
    <w:name w:val="Ký tự Đề mục 2"/>
    <w:basedOn w:val="DefaultParagraphFont"/>
    <w:link w:val="mc2"/>
    <w:uiPriority w:val="1"/>
    <w:rsid w:val="00C52884"/>
    <w:rPr>
      <w:rFonts w:asciiTheme="majorHAnsi" w:eastAsiaTheme="majorEastAsia" w:hAnsiTheme="majorHAnsi" w:cstheme="majorBidi"/>
      <w:caps/>
      <w:color w:val="00A0B8" w:themeColor="accent1"/>
      <w:sz w:val="32"/>
    </w:rPr>
  </w:style>
  <w:style w:type="character" w:customStyle="1" w:styleId="Ktmc3">
    <w:name w:val="Ký tự Đề mục 3"/>
    <w:basedOn w:val="DefaultParagraphFont"/>
    <w:link w:val="mc3"/>
    <w:uiPriority w:val="1"/>
    <w:rsid w:val="00101D84"/>
    <w:rPr>
      <w:rFonts w:asciiTheme="majorHAnsi" w:eastAsiaTheme="majorEastAsia" w:hAnsiTheme="majorHAnsi" w:cstheme="majorBidi"/>
      <w:color w:val="00A0B8" w:themeColor="accent1"/>
      <w:sz w:val="28"/>
    </w:rPr>
  </w:style>
  <w:style w:type="character" w:customStyle="1" w:styleId="Ktmc4">
    <w:name w:val="Ký tự Đề mục 4"/>
    <w:basedOn w:val="DefaultParagraphFont"/>
    <w:link w:val="mc4"/>
    <w:uiPriority w:val="9"/>
    <w:semiHidden/>
    <w:rPr>
      <w:rFonts w:asciiTheme="majorHAnsi" w:eastAsiaTheme="majorEastAsia" w:hAnsiTheme="majorHAnsi" w:cstheme="majorBidi"/>
      <w:i/>
      <w:iCs/>
      <w:color w:val="00A0B8" w:themeColor="accent1"/>
    </w:rPr>
  </w:style>
  <w:style w:type="character" w:customStyle="1" w:styleId="Ktmc5">
    <w:name w:val="Ký tự Đề mục 5"/>
    <w:basedOn w:val="DefaultParagraphFont"/>
    <w:link w:val="mc5"/>
    <w:uiPriority w:val="9"/>
    <w:semiHidden/>
    <w:rPr>
      <w:rFonts w:asciiTheme="majorHAnsi" w:eastAsiaTheme="majorEastAsia" w:hAnsiTheme="majorHAnsi" w:cstheme="majorBidi"/>
      <w:color w:val="00505C" w:themeColor="accent1" w:themeShade="80"/>
    </w:rPr>
  </w:style>
  <w:style w:type="character" w:customStyle="1" w:styleId="Ktmc6">
    <w:name w:val="Ký tự Đề mục 6"/>
    <w:basedOn w:val="DefaultParagraphFont"/>
    <w:link w:val="mc6"/>
    <w:uiPriority w:val="9"/>
    <w:semiHidden/>
    <w:rPr>
      <w:rFonts w:asciiTheme="majorHAnsi" w:eastAsiaTheme="majorEastAsia" w:hAnsiTheme="majorHAnsi" w:cstheme="majorBidi"/>
      <w:i/>
      <w:iCs/>
      <w:color w:val="004F5B" w:themeColor="accent1" w:themeShade="7F"/>
    </w:rPr>
  </w:style>
  <w:style w:type="paragraph" w:customStyle="1" w:styleId="chthch">
    <w:name w:val="chú thích"/>
    <w:basedOn w:val="Normal"/>
    <w:next w:val="Normal"/>
    <w:uiPriority w:val="10"/>
    <w:unhideWhenUsed/>
    <w:qFormat/>
    <w:pPr>
      <w:spacing w:before="200" w:after="120" w:line="240" w:lineRule="auto"/>
    </w:pPr>
    <w:rPr>
      <w:i/>
      <w:iCs/>
    </w:rPr>
  </w:style>
  <w:style w:type="paragraph" w:customStyle="1" w:styleId="Duudong">
    <w:name w:val="Dấu Đầu dòng"/>
    <w:basedOn w:val="Normal"/>
    <w:uiPriority w:val="1"/>
    <w:unhideWhenUsed/>
    <w:qFormat/>
    <w:pPr>
      <w:numPr>
        <w:numId w:val="5"/>
      </w:numPr>
    </w:pPr>
  </w:style>
  <w:style w:type="paragraph" w:customStyle="1" w:styleId="Sudong">
    <w:name w:val="Số Đầu dòng"/>
    <w:basedOn w:val="Normal"/>
    <w:uiPriority w:val="1"/>
    <w:unhideWhenUsed/>
    <w:qFormat/>
    <w:pPr>
      <w:numPr>
        <w:numId w:val="6"/>
      </w:numPr>
      <w:contextualSpacing/>
    </w:pPr>
  </w:style>
  <w:style w:type="paragraph" w:customStyle="1" w:styleId="Tiu">
    <w:name w:val="Tiêu đề"/>
    <w:basedOn w:val="Normal"/>
    <w:next w:val="Normal"/>
    <w:link w:val="KtTiu"/>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KtTiu">
    <w:name w:val="Ký tự Tiêu đề"/>
    <w:basedOn w:val="DefaultParagraphFont"/>
    <w:link w:val="Tiu"/>
    <w:uiPriority w:val="10"/>
    <w:rPr>
      <w:rFonts w:asciiTheme="majorHAnsi" w:eastAsiaTheme="majorEastAsia" w:hAnsiTheme="majorHAnsi" w:cstheme="majorBidi"/>
      <w:color w:val="007789" w:themeColor="accent1" w:themeShade="BF"/>
      <w:kern w:val="28"/>
      <w:sz w:val="60"/>
    </w:rPr>
  </w:style>
  <w:style w:type="paragraph" w:customStyle="1" w:styleId="Tiuph">
    <w:name w:val="Tiêu đề phụ"/>
    <w:basedOn w:val="Normal"/>
    <w:next w:val="Normal"/>
    <w:link w:val="KtTiuph"/>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KtTiuph">
    <w:name w:val="Ký tự Tiêu đề phụ"/>
    <w:basedOn w:val="DefaultParagraphFont"/>
    <w:link w:val="Tiuph"/>
    <w:uiPriority w:val="11"/>
    <w:rPr>
      <w:rFonts w:asciiTheme="majorHAnsi" w:eastAsiaTheme="majorEastAsia" w:hAnsiTheme="majorHAnsi" w:cstheme="majorBidi"/>
      <w:caps/>
      <w:sz w:val="26"/>
    </w:rPr>
  </w:style>
  <w:style w:type="character" w:customStyle="1" w:styleId="Nhnmnh">
    <w:name w:val="Nhấn mạnh"/>
    <w:basedOn w:val="DefaultParagraphFont"/>
    <w:uiPriority w:val="10"/>
    <w:unhideWhenUsed/>
    <w:qFormat/>
    <w:rPr>
      <w:i w:val="0"/>
      <w:iCs w:val="0"/>
      <w:color w:val="007789" w:themeColor="accent1" w:themeShade="BF"/>
    </w:rPr>
  </w:style>
  <w:style w:type="paragraph" w:customStyle="1" w:styleId="KhngGiancach1">
    <w:name w:val="Không Giãn cách1"/>
    <w:link w:val="KtKhngGiancch"/>
    <w:uiPriority w:val="1"/>
    <w:unhideWhenUsed/>
    <w:qFormat/>
    <w:pPr>
      <w:spacing w:before="0" w:after="0" w:line="240" w:lineRule="auto"/>
    </w:pPr>
    <w:rPr>
      <w:color w:val="auto"/>
    </w:rPr>
  </w:style>
  <w:style w:type="character" w:customStyle="1" w:styleId="KtKhngGiancch">
    <w:name w:val="Ký tự Không Giãn cách"/>
    <w:basedOn w:val="DefaultParagraphFont"/>
    <w:link w:val="KhngGiancach1"/>
    <w:uiPriority w:val="1"/>
    <w:rPr>
      <w:rFonts w:asciiTheme="minorHAnsi" w:eastAsiaTheme="minorEastAsia" w:hAnsiTheme="minorHAnsi" w:cstheme="minorBidi"/>
      <w:color w:val="auto"/>
    </w:rPr>
  </w:style>
  <w:style w:type="paragraph" w:customStyle="1" w:styleId="Trchdn">
    <w:name w:val="Trích dẫn"/>
    <w:basedOn w:val="Normal"/>
    <w:next w:val="Normal"/>
    <w:link w:val="KtTrchdn"/>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KtTrchdn">
    <w:name w:val="Ký tự Trích dẫn"/>
    <w:basedOn w:val="DefaultParagraphFont"/>
    <w:link w:val="Trchdn"/>
    <w:uiPriority w:val="10"/>
    <w:rPr>
      <w:i/>
      <w:iCs/>
      <w:color w:val="00A0B8" w:themeColor="accent1"/>
      <w:sz w:val="26"/>
      <w14:textFill>
        <w14:solidFill>
          <w14:schemeClr w14:val="accent1">
            <w14:alpha w14:val="30000"/>
          </w14:schemeClr>
        </w14:solidFill>
      </w14:textFill>
    </w:rPr>
  </w:style>
  <w:style w:type="paragraph" w:customStyle="1" w:styleId="mcMucluc">
    <w:name w:val="Đề mục Mục lục"/>
    <w:basedOn w:val="mc1"/>
    <w:next w:val="Normal"/>
    <w:uiPriority w:val="39"/>
    <w:unhideWhenUsed/>
    <w:qFormat/>
    <w:pPr>
      <w:spacing w:before="0"/>
      <w:outlineLvl w:val="9"/>
    </w:pPr>
  </w:style>
  <w:style w:type="paragraph" w:customStyle="1" w:styleId="chntrang">
    <w:name w:val="chân trang"/>
    <w:basedOn w:val="Normal"/>
    <w:link w:val="KtChntrang"/>
    <w:uiPriority w:val="99"/>
    <w:unhideWhenUsed/>
    <w:pPr>
      <w:spacing w:before="0" w:after="0" w:line="240" w:lineRule="auto"/>
      <w:jc w:val="right"/>
    </w:pPr>
    <w:rPr>
      <w:caps/>
      <w:sz w:val="16"/>
    </w:rPr>
  </w:style>
  <w:style w:type="character" w:customStyle="1" w:styleId="KtChntrang">
    <w:name w:val="Ký tự Chân trang"/>
    <w:basedOn w:val="DefaultParagraphFont"/>
    <w:link w:val="chntrang"/>
    <w:uiPriority w:val="99"/>
    <w:rPr>
      <w:caps/>
      <w:sz w:val="16"/>
    </w:rPr>
  </w:style>
  <w:style w:type="paragraph" w:customStyle="1" w:styleId="mucluc3">
    <w:name w:val="mục lục 3"/>
    <w:basedOn w:val="Normal"/>
    <w:next w:val="Normal"/>
    <w:autoRedefine/>
    <w:uiPriority w:val="39"/>
    <w:unhideWhenUsed/>
    <w:pPr>
      <w:spacing w:after="100"/>
      <w:ind w:left="400"/>
    </w:pPr>
    <w:rPr>
      <w:i/>
      <w:iCs/>
    </w:rPr>
  </w:style>
  <w:style w:type="character" w:customStyle="1" w:styleId="Siuktni">
    <w:name w:val="Siêu kết nối"/>
    <w:basedOn w:val="DefaultParagraphFont"/>
    <w:uiPriority w:val="99"/>
    <w:unhideWhenUsed/>
    <w:rPr>
      <w:color w:val="EB8803" w:themeColor="hyperlink"/>
      <w:u w:val="single"/>
    </w:rPr>
  </w:style>
  <w:style w:type="paragraph" w:customStyle="1" w:styleId="mucluc1">
    <w:name w:val="mục lục 1"/>
    <w:basedOn w:val="Normal"/>
    <w:next w:val="Normal"/>
    <w:autoRedefine/>
    <w:uiPriority w:val="39"/>
    <w:unhideWhenUsed/>
    <w:pPr>
      <w:spacing w:after="100"/>
    </w:pPr>
  </w:style>
  <w:style w:type="paragraph" w:customStyle="1" w:styleId="mucluc2">
    <w:name w:val="mục lục 2"/>
    <w:basedOn w:val="Normal"/>
    <w:next w:val="Normal"/>
    <w:autoRedefine/>
    <w:uiPriority w:val="39"/>
    <w:unhideWhenUsed/>
    <w:pPr>
      <w:spacing w:after="100"/>
      <w:ind w:left="200"/>
    </w:pPr>
  </w:style>
  <w:style w:type="paragraph" w:customStyle="1" w:styleId="VnbanBongchuthich">
    <w:name w:val="Văn bản Bóng chú thích"/>
    <w:basedOn w:val="Normal"/>
    <w:link w:val="KtVnbanBongchuthich"/>
    <w:uiPriority w:val="99"/>
    <w:semiHidden/>
    <w:unhideWhenUsed/>
    <w:pPr>
      <w:spacing w:after="0" w:line="240" w:lineRule="auto"/>
    </w:pPr>
    <w:rPr>
      <w:rFonts w:ascii="Tahoma" w:hAnsi="Tahoma" w:cs="Tahoma"/>
      <w:sz w:val="16"/>
    </w:rPr>
  </w:style>
  <w:style w:type="character" w:customStyle="1" w:styleId="KtVnbanBongchuthich">
    <w:name w:val="Ký tự Văn bản Bóng chú thích"/>
    <w:basedOn w:val="DefaultParagraphFont"/>
    <w:link w:val="VnbanBongchuthich"/>
    <w:uiPriority w:val="99"/>
    <w:semiHidden/>
    <w:rPr>
      <w:rFonts w:ascii="Tahoma" w:hAnsi="Tahoma" w:cs="Tahoma"/>
      <w:sz w:val="16"/>
    </w:rPr>
  </w:style>
  <w:style w:type="paragraph" w:customStyle="1" w:styleId="Danhmucthamkhao">
    <w:name w:val="Danh mục tham khảo"/>
    <w:basedOn w:val="Normal"/>
    <w:next w:val="Normal"/>
    <w:uiPriority w:val="39"/>
    <w:unhideWhenUsed/>
  </w:style>
  <w:style w:type="paragraph" w:customStyle="1" w:styleId="utrang">
    <w:name w:val="đầu trang"/>
    <w:basedOn w:val="Normal"/>
    <w:link w:val="Ktutrang"/>
    <w:uiPriority w:val="99"/>
    <w:unhideWhenUsed/>
    <w:pPr>
      <w:spacing w:before="0" w:after="0" w:line="240" w:lineRule="auto"/>
    </w:pPr>
  </w:style>
  <w:style w:type="character" w:customStyle="1" w:styleId="Ktutrang">
    <w:name w:val="Ký tự Đầu trang"/>
    <w:basedOn w:val="DefaultParagraphFont"/>
    <w:link w:val="utrang"/>
    <w:uiPriority w:val="99"/>
  </w:style>
  <w:style w:type="paragraph" w:customStyle="1" w:styleId="ThutlChun">
    <w:name w:val="Thụt lề Chuẩn"/>
    <w:basedOn w:val="Normal"/>
    <w:uiPriority w:val="99"/>
    <w:unhideWhenUsed/>
    <w:pPr>
      <w:ind w:left="720"/>
    </w:pPr>
  </w:style>
  <w:style w:type="character" w:customStyle="1" w:styleId="VnbnChdnhsn">
    <w:name w:val="Văn bản Chỗ dành sẵn"/>
    <w:basedOn w:val="DefaultParagraphFont"/>
    <w:uiPriority w:val="99"/>
    <w:semiHidden/>
    <w:rPr>
      <w:color w:val="808080"/>
    </w:rPr>
  </w:style>
  <w:style w:type="table" w:customStyle="1" w:styleId="BngBoco">
    <w:name w:val="Bảng Báo cáo"/>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customStyle="1" w:styleId="LiBng">
    <w:name w:val="Lưới Bảng"/>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before="0" w:after="0" w:line="240" w:lineRule="auto"/>
    </w:pPr>
    <w:rPr>
      <w:rFonts w:ascii="Tahoma" w:hAnsi="Tahoma" w:cs="Angsana New"/>
      <w:sz w:val="16"/>
    </w:rPr>
  </w:style>
  <w:style w:type="character" w:customStyle="1" w:styleId="BalloonTextChar">
    <w:name w:val="Balloon Text Char"/>
    <w:basedOn w:val="DefaultParagraphFont"/>
    <w:link w:val="BalloonText"/>
    <w:uiPriority w:val="99"/>
    <w:semiHidden/>
    <w:rPr>
      <w:rFonts w:ascii="Tahoma" w:hAnsi="Tahoma" w:cs="Angsana New"/>
      <w:sz w:val="16"/>
    </w:rPr>
  </w:style>
  <w:style w:type="paragraph" w:customStyle="1" w:styleId="mcmclc">
    <w:name w:val="Đề mục mục lục"/>
    <w:basedOn w:val="Normal"/>
    <w:next w:val="Normal"/>
    <w:uiPriority w:val="39"/>
    <w:unhideWhenUsed/>
    <w:qFormat/>
    <w:pPr>
      <w:keepNext/>
      <w:keepLines/>
      <w:spacing w:before="0" w:after="60"/>
    </w:pPr>
    <w:rPr>
      <w:rFonts w:asciiTheme="majorHAnsi" w:eastAsiaTheme="majorEastAsia" w:hAnsiTheme="majorHAnsi" w:cstheme="majorBidi"/>
      <w:color w:val="00A0B8" w:themeColor="accent1"/>
      <w:sz w:val="30"/>
      <w:szCs w:val="30"/>
      <w:lang w:val="vi-VN" w:bidi="ar-SA"/>
    </w:rPr>
  </w:style>
  <w:style w:type="paragraph" w:customStyle="1" w:styleId="mclc1">
    <w:name w:val="mục lục 1"/>
    <w:basedOn w:val="Normal"/>
    <w:next w:val="Normal"/>
    <w:autoRedefine/>
    <w:uiPriority w:val="39"/>
    <w:unhideWhenUsed/>
    <w:pPr>
      <w:spacing w:after="100"/>
    </w:pPr>
    <w:rPr>
      <w:lang w:val="vi-VN" w:bidi="ar-SA"/>
    </w:rPr>
  </w:style>
  <w:style w:type="paragraph" w:customStyle="1" w:styleId="mclc2">
    <w:name w:val="mục lục 2"/>
    <w:basedOn w:val="Normal"/>
    <w:next w:val="Normal"/>
    <w:autoRedefine/>
    <w:uiPriority w:val="39"/>
    <w:unhideWhenUsed/>
    <w:pPr>
      <w:spacing w:after="100"/>
      <w:ind w:left="200"/>
    </w:pPr>
    <w:rPr>
      <w:lang w:val="vi-VN" w:bidi="ar-SA"/>
    </w:rPr>
  </w:style>
  <w:style w:type="paragraph" w:styleId="NoSpacing">
    <w:name w:val="No Spacing"/>
    <w:link w:val="NoSpacingChar"/>
    <w:uiPriority w:val="1"/>
    <w:unhideWhenUsed/>
    <w:qFormat/>
    <w:pPr>
      <w:spacing w:before="0" w:after="0" w:line="240" w:lineRule="auto"/>
    </w:pPr>
    <w:rPr>
      <w:rFonts w:eastAsiaTheme="minorEastAsia"/>
      <w:color w:val="auto"/>
      <w:lang w:val="vi-VN" w:bidi="ar-SA"/>
    </w:rPr>
  </w:style>
  <w:style w:type="character" w:customStyle="1" w:styleId="NoSpacingChar">
    <w:name w:val="No Spacing Char"/>
    <w:basedOn w:val="DefaultParagraphFont"/>
    <w:link w:val="NoSpacing"/>
    <w:uiPriority w:val="1"/>
    <w:rPr>
      <w:rFonts w:eastAsiaTheme="minorEastAsia"/>
      <w:color w:val="auto"/>
      <w:lang w:val="vi-VN" w:bidi="ar-SA"/>
    </w:rPr>
  </w:style>
  <w:style w:type="paragraph" w:styleId="TOC1">
    <w:name w:val="toc 1"/>
    <w:basedOn w:val="Normal"/>
    <w:next w:val="Normal"/>
    <w:autoRedefine/>
    <w:uiPriority w:val="39"/>
    <w:unhideWhenUsed/>
    <w:pPr>
      <w:spacing w:after="100"/>
    </w:pPr>
    <w:rPr>
      <w:rFonts w:cs="Angsana New"/>
      <w:szCs w:val="25"/>
    </w:rPr>
  </w:style>
  <w:style w:type="paragraph" w:styleId="TOC2">
    <w:name w:val="toc 2"/>
    <w:basedOn w:val="Normal"/>
    <w:next w:val="Normal"/>
    <w:autoRedefine/>
    <w:uiPriority w:val="39"/>
    <w:unhideWhenUsed/>
    <w:pPr>
      <w:spacing w:after="100"/>
      <w:ind w:left="200"/>
    </w:pPr>
    <w:rPr>
      <w:rFonts w:cs="Angsana New"/>
      <w:szCs w:val="25"/>
    </w:rPr>
  </w:style>
  <w:style w:type="character" w:styleId="Hyperlink">
    <w:name w:val="Hyperlink"/>
    <w:basedOn w:val="DefaultParagraphFont"/>
    <w:uiPriority w:val="99"/>
    <w:unhideWhenUsed/>
    <w:rPr>
      <w:color w:val="EB8803" w:themeColor="hyperlink"/>
      <w:u w:val="single"/>
    </w:rPr>
  </w:style>
  <w:style w:type="character" w:customStyle="1" w:styleId="Heading1Char">
    <w:name w:val="Heading 1 Char"/>
    <w:basedOn w:val="DefaultParagraphFont"/>
    <w:link w:val="Heading1"/>
    <w:rsid w:val="00D562BE"/>
    <w:rPr>
      <w:rFonts w:asciiTheme="majorHAnsi" w:eastAsiaTheme="majorEastAsia" w:hAnsiTheme="majorHAnsi" w:cs="Angsana New"/>
      <w:color w:val="007789" w:themeColor="accent1" w:themeShade="BF"/>
      <w:sz w:val="32"/>
      <w:szCs w:val="40"/>
    </w:rPr>
  </w:style>
  <w:style w:type="paragraph" w:styleId="TOCHeading">
    <w:name w:val="TOC Heading"/>
    <w:basedOn w:val="Heading1"/>
    <w:next w:val="Normal"/>
    <w:uiPriority w:val="39"/>
    <w:unhideWhenUsed/>
    <w:qFormat/>
    <w:rsid w:val="00D562BE"/>
    <w:pPr>
      <w:spacing w:line="259" w:lineRule="auto"/>
      <w:outlineLvl w:val="9"/>
    </w:pPr>
    <w:rPr>
      <w:rFonts w:cstheme="majorBidi"/>
      <w:szCs w:val="32"/>
      <w:lang w:bidi="ar-SA"/>
    </w:rPr>
  </w:style>
  <w:style w:type="paragraph" w:styleId="Header">
    <w:name w:val="header"/>
    <w:basedOn w:val="Normal"/>
    <w:link w:val="HeaderChar"/>
    <w:uiPriority w:val="99"/>
    <w:unhideWhenUsed/>
    <w:rsid w:val="00D562B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D562BE"/>
    <w:rPr>
      <w:rFonts w:cs="Angsana New"/>
      <w:szCs w:val="25"/>
    </w:rPr>
  </w:style>
  <w:style w:type="paragraph" w:styleId="Footer">
    <w:name w:val="footer"/>
    <w:basedOn w:val="Normal"/>
    <w:link w:val="FooterChar"/>
    <w:uiPriority w:val="99"/>
    <w:unhideWhenUsed/>
    <w:rsid w:val="00D562B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D562BE"/>
    <w:rPr>
      <w:rFonts w:cs="Angsana New"/>
      <w:szCs w:val="25"/>
    </w:rPr>
  </w:style>
  <w:style w:type="paragraph" w:customStyle="1" w:styleId="FontCodeCC">
    <w:name w:val="Font_Code_C_C++"/>
    <w:basedOn w:val="Normal"/>
    <w:rsid w:val="00803EFF"/>
    <w:pPr>
      <w:spacing w:before="0" w:after="0"/>
    </w:pPr>
    <w:rPr>
      <w:rFonts w:ascii="Consolas" w:hAnsi="Consolas" w:cs="Consolas"/>
      <w:color w:val="auto"/>
      <w:szCs w:val="19"/>
      <w:lang w:bidi="ar-SA"/>
    </w:rPr>
  </w:style>
  <w:style w:type="paragraph" w:customStyle="1" w:styleId="FontCodeCCVS">
    <w:name w:val="Font_Code_C_C++_VS"/>
    <w:basedOn w:val="FontCodeCC"/>
    <w:rsid w:val="00803EFF"/>
  </w:style>
  <w:style w:type="paragraph" w:customStyle="1" w:styleId="FontCodeVisual">
    <w:name w:val="Font_Code_Visual"/>
    <w:qFormat/>
    <w:rsid w:val="00432054"/>
    <w:pPr>
      <w:spacing w:before="0" w:after="0"/>
    </w:pPr>
    <w:rPr>
      <w:rFonts w:ascii="Consolas" w:hAnsi="Consolas" w:cs="Consolas"/>
      <w:color w:val="auto"/>
      <w:sz w:val="24"/>
      <w:szCs w:val="19"/>
      <w:lang w:bidi="ar-SA"/>
    </w:rPr>
  </w:style>
  <w:style w:type="paragraph" w:styleId="TOC3">
    <w:name w:val="toc 3"/>
    <w:basedOn w:val="Normal"/>
    <w:next w:val="Normal"/>
    <w:autoRedefine/>
    <w:uiPriority w:val="39"/>
    <w:unhideWhenUsed/>
    <w:rsid w:val="002A272C"/>
    <w:pPr>
      <w:spacing w:after="100"/>
      <w:ind w:left="480"/>
    </w:pPr>
    <w:rPr>
      <w:rFonts w:cs="Angsana New"/>
    </w:rPr>
  </w:style>
  <w:style w:type="paragraph" w:styleId="ListParagraph">
    <w:name w:val="List Paragraph"/>
    <w:basedOn w:val="Normal"/>
    <w:uiPriority w:val="34"/>
    <w:qFormat/>
    <w:rsid w:val="005671A3"/>
    <w:pPr>
      <w:ind w:left="720"/>
      <w:contextualSpacing/>
    </w:pPr>
    <w:rPr>
      <w:rFonts w:cs="Angsana New"/>
    </w:rPr>
  </w:style>
  <w:style w:type="character" w:customStyle="1" w:styleId="UnresolvedMention1">
    <w:name w:val="Unresolved Mention1"/>
    <w:basedOn w:val="DefaultParagraphFont"/>
    <w:uiPriority w:val="99"/>
    <w:semiHidden/>
    <w:unhideWhenUsed/>
    <w:rsid w:val="009E3B6A"/>
    <w:rPr>
      <w:color w:val="808080"/>
      <w:shd w:val="clear" w:color="auto" w:fill="E6E6E6"/>
    </w:rPr>
  </w:style>
  <w:style w:type="character" w:styleId="PlaceholderText">
    <w:name w:val="Placeholder Text"/>
    <w:basedOn w:val="DefaultParagraphFont"/>
    <w:uiPriority w:val="99"/>
    <w:semiHidden/>
    <w:rsid w:val="00A41776"/>
    <w:rPr>
      <w:color w:val="808080"/>
    </w:rPr>
  </w:style>
  <w:style w:type="character" w:styleId="UnresolvedMention">
    <w:name w:val="Unresolved Mention"/>
    <w:basedOn w:val="DefaultParagraphFont"/>
    <w:uiPriority w:val="99"/>
    <w:semiHidden/>
    <w:unhideWhenUsed/>
    <w:rsid w:val="002B05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i.wikipedia.org/wiki/Bi%E1%BB%83u_di%E1%BB%85n_s%E1%BB%91_%C3%A2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owallia New">
    <w:charset w:val="DE"/>
    <w:family w:val="swiss"/>
    <w:pitch w:val="variable"/>
    <w:sig w:usb0="81000003" w:usb1="00000000" w:usb2="00000000" w:usb3="00000000" w:csb0="00010001" w:csb1="00000000"/>
  </w:font>
  <w:font w:name="STXinwei">
    <w:altName w:val="华文新魏"/>
    <w:charset w:val="86"/>
    <w:family w:val="auto"/>
    <w:pitch w:val="variable"/>
    <w:sig w:usb0="00000001" w:usb1="080F0000" w:usb2="00000010" w:usb3="00000000" w:csb0="00040000"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930"/>
    <w:rsid w:val="0074784F"/>
    <w:rsid w:val="0077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49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90DB5-13AA-40DB-948B-78D911026769}">
  <ds:schemaRefs>
    <ds:schemaRef ds:uri="http://schemas.microsoft.com/sharepoint/v3/contenttype/forms"/>
  </ds:schemaRefs>
</ds:datastoreItem>
</file>

<file path=customXml/itemProps3.xml><?xml version="1.0" encoding="utf-8"?>
<ds:datastoreItem xmlns:ds="http://schemas.openxmlformats.org/officeDocument/2006/customXml" ds:itemID="{9937DABE-154E-4432-9114-F703B6167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Template>
  <TotalTime>897</TotalTime>
  <Pages>45</Pages>
  <Words>2932</Words>
  <Characters>16717</Characters>
  <Application>Microsoft Office Word</Application>
  <DocSecurity>0</DocSecurity>
  <Lines>139</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BÁO CÁO ĐỒ ÁN 1</vt: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1</dc:title>
  <dc:subject>BIỂU DIỄN VÀ TÍNH TOÁN SỐ HỌC TRÊN MÁY TÍINH</dc:subject>
  <dc:creator>Nhóm Big-O</dc:creator>
  <cp:keywords>Kiến trúc máy tính và Hợp ngữ</cp:keywords>
  <cp:lastModifiedBy>Anh Vũ Mai Nguyễn</cp:lastModifiedBy>
  <cp:revision>27</cp:revision>
  <dcterms:created xsi:type="dcterms:W3CDTF">2018-03-27T12:43:00Z</dcterms:created>
  <dcterms:modified xsi:type="dcterms:W3CDTF">2018-03-30T09:35:00Z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